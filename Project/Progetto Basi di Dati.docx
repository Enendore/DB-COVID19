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Ex1.xml" ContentType="application/vnd.ms-office.chartex+xml"/>
  <Override PartName="/word/charts/style3.xml" ContentType="application/vnd.ms-office.chartstyle+xml"/>
  <Override PartName="/word/charts/colors3.xml" ContentType="application/vnd.ms-office.chartcolorstyle+xml"/>
  <Override PartName="/word/charts/chart3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4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5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6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42944957"/>
    <w:bookmarkEnd w:id="0"/>
    <w:p w14:paraId="2013FA72" w14:textId="1978564A" w:rsidR="003D2740" w:rsidRPr="00E876B8" w:rsidRDefault="00C30D83" w:rsidP="00174712">
      <w:pPr>
        <w:pStyle w:val="Ancoraggiografico"/>
        <w:tabs>
          <w:tab w:val="left" w:pos="2254"/>
        </w:tabs>
      </w:pPr>
      <w:r w:rsidRPr="00E876B8">
        <w:rPr>
          <w:lang w:bidi="it-IT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E0DCDED" wp14:editId="29074E37">
                <wp:simplePos x="0" y="0"/>
                <wp:positionH relativeFrom="column">
                  <wp:posOffset>-939165</wp:posOffset>
                </wp:positionH>
                <wp:positionV relativeFrom="paragraph">
                  <wp:posOffset>-457200</wp:posOffset>
                </wp:positionV>
                <wp:extent cx="2743200" cy="4172755"/>
                <wp:effectExtent l="0" t="0" r="0" b="0"/>
                <wp:wrapNone/>
                <wp:docPr id="4" name="Rettangol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1727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83000">
                              <a:schemeClr val="accent1"/>
                            </a:gs>
                            <a:gs pos="19000">
                              <a:srgbClr val="A7323A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1FE02" id="Rettangolo 4" o:spid="_x0000_s1026" style="position:absolute;margin-left:-73.95pt;margin-top:-36pt;width:3in;height:328.5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" fillcolor="#a7323a" stroked="f" strokeweight="2pt">
                <v:fill color2="#94b6d2 [3204]" rotate="t" focusposition="1,1" focussize="" colors="0 #a7323a;12452f #a7323a" focus="100%" type="gradientRadial"/>
              </v:rect>
            </w:pict>
          </mc:Fallback>
        </mc:AlternateContent>
      </w:r>
      <w:r w:rsidR="00174712">
        <w:tab/>
      </w:r>
    </w:p>
    <w:tbl>
      <w:tblPr>
        <w:tblStyle w:val="Grigliatabella"/>
        <w:tblW w:w="97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6473"/>
        <w:gridCol w:w="3237"/>
      </w:tblGrid>
      <w:tr w:rsidR="000B1531" w:rsidRPr="00E876B8" w14:paraId="41DFE6FE" w14:textId="77777777" w:rsidTr="00C30D83">
        <w:trPr>
          <w:trHeight w:val="8627"/>
        </w:trPr>
        <w:tc>
          <w:tcPr>
            <w:tcW w:w="6473" w:type="dxa"/>
            <w:vAlign w:val="bottom"/>
          </w:tcPr>
          <w:p w14:paraId="59C34287" w14:textId="0F95A46C" w:rsidR="000B1531" w:rsidRPr="00E876B8" w:rsidRDefault="00B07FD9" w:rsidP="000B1531">
            <w:pPr>
              <w:rPr>
                <w:noProof/>
                <w:lang w:bidi="it-IT"/>
              </w:rPr>
            </w:pPr>
            <w:r w:rsidRPr="00E876B8">
              <w:rPr>
                <w:noProof/>
                <w:lang w:bidi="it-IT"/>
              </w:rPr>
              <w:drawing>
                <wp:anchor distT="0" distB="0" distL="114300" distR="114300" simplePos="0" relativeHeight="251658241" behindDoc="0" locked="0" layoutInCell="1" allowOverlap="1" wp14:anchorId="474EC472" wp14:editId="75802BC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-4605020</wp:posOffset>
                  </wp:positionV>
                  <wp:extent cx="3383915" cy="4641215"/>
                  <wp:effectExtent l="0" t="0" r="6985" b="6985"/>
                  <wp:wrapNone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-01.png"/>
                          <pic:cNvPicPr/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2" r="13476"/>
                          <a:stretch/>
                        </pic:blipFill>
                        <pic:spPr bwMode="auto">
                          <a:xfrm>
                            <a:off x="0" y="0"/>
                            <a:ext cx="3383915" cy="4641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37" w:type="dxa"/>
          </w:tcPr>
          <w:p w14:paraId="32DC20B7" w14:textId="0C285B52" w:rsidR="000B1531" w:rsidRPr="00E876B8" w:rsidRDefault="00C30D83" w:rsidP="000B15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5889DB6D" wp14:editId="5C058B72">
                  <wp:simplePos x="0" y="0"/>
                  <wp:positionH relativeFrom="column">
                    <wp:posOffset>-495300</wp:posOffset>
                  </wp:positionH>
                  <wp:positionV relativeFrom="paragraph">
                    <wp:posOffset>-214630</wp:posOffset>
                  </wp:positionV>
                  <wp:extent cx="2828925" cy="874643"/>
                  <wp:effectExtent l="0" t="0" r="0" b="1905"/>
                  <wp:wrapNone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alphaModFix amt="72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8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874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D2740" w:rsidRPr="00E876B8" w14:paraId="5CB1E7F6" w14:textId="77777777" w:rsidTr="00C30D83">
        <w:trPr>
          <w:trHeight w:val="2148"/>
        </w:trPr>
        <w:tc>
          <w:tcPr>
            <w:tcW w:w="9710" w:type="dxa"/>
            <w:gridSpan w:val="2"/>
            <w:vAlign w:val="bottom"/>
          </w:tcPr>
          <w:p w14:paraId="45AD884C" w14:textId="09D6CCD2" w:rsidR="009A646B" w:rsidRPr="00C30D83" w:rsidRDefault="009A646B" w:rsidP="00C30D83">
            <w:pPr>
              <w:rPr>
                <w:rFonts w:asciiTheme="majorHAnsi" w:hAnsiTheme="majorHAnsi" w:cstheme="majorHAnsi"/>
                <w:b/>
                <w:bCs/>
                <w:color w:val="94B6D2" w:themeColor="accent1"/>
                <w:sz w:val="72"/>
                <w:szCs w:val="72"/>
              </w:rPr>
            </w:pPr>
            <w:bookmarkStart w:id="1" w:name="_Toc41495370"/>
            <w:bookmarkStart w:id="2" w:name="_Toc41495441"/>
            <w:bookmarkStart w:id="3" w:name="_Toc41496658"/>
            <w:bookmarkStart w:id="4" w:name="_Toc41497402"/>
            <w:bookmarkStart w:id="5" w:name="_Toc41497415"/>
            <w:r w:rsidRPr="00C30D83">
              <w:rPr>
                <w:rFonts w:asciiTheme="majorHAnsi" w:hAnsiTheme="majorHAnsi" w:cstheme="majorHAnsi"/>
                <w:b/>
                <w:bCs/>
                <w:color w:val="94B6D2" w:themeColor="accent1"/>
                <w:sz w:val="72"/>
                <w:szCs w:val="72"/>
              </w:rPr>
              <w:t>CORSO DI B</w:t>
            </w:r>
            <w:r w:rsidR="00C30D83" w:rsidRPr="00C30D83">
              <w:rPr>
                <w:rFonts w:asciiTheme="majorHAnsi" w:hAnsiTheme="majorHAnsi" w:cstheme="majorHAnsi"/>
                <w:b/>
                <w:bCs/>
                <w:color w:val="94B6D2" w:themeColor="accent1"/>
                <w:sz w:val="72"/>
                <w:szCs w:val="72"/>
              </w:rPr>
              <w:t>ASI</w:t>
            </w:r>
            <w:r w:rsidRPr="00C30D83">
              <w:rPr>
                <w:rFonts w:asciiTheme="majorHAnsi" w:hAnsiTheme="majorHAnsi" w:cstheme="majorHAnsi"/>
                <w:b/>
                <w:bCs/>
                <w:color w:val="94B6D2" w:themeColor="accent1"/>
                <w:sz w:val="72"/>
                <w:szCs w:val="72"/>
              </w:rPr>
              <w:t xml:space="preserve"> DI DATI</w:t>
            </w:r>
            <w:bookmarkEnd w:id="1"/>
            <w:bookmarkEnd w:id="2"/>
            <w:bookmarkEnd w:id="3"/>
            <w:bookmarkEnd w:id="4"/>
            <w:bookmarkEnd w:id="5"/>
            <w:r w:rsidR="004211AC" w:rsidRPr="00C30D83">
              <w:rPr>
                <w:rFonts w:asciiTheme="majorHAnsi" w:hAnsiTheme="majorHAnsi" w:cstheme="majorHAnsi"/>
                <w:b/>
                <w:bCs/>
                <w:color w:val="94B6D2" w:themeColor="accent1"/>
                <w:sz w:val="72"/>
                <w:szCs w:val="72"/>
              </w:rPr>
              <w:t xml:space="preserve"> </w:t>
            </w:r>
          </w:p>
          <w:p w14:paraId="2D52A646" w14:textId="77777777" w:rsidR="009A646B" w:rsidRPr="009171AD" w:rsidRDefault="009A646B" w:rsidP="00C30D83">
            <w:pPr>
              <w:rPr>
                <w:b/>
                <w:bCs/>
                <w:color w:val="DD8047"/>
                <w:sz w:val="44"/>
                <w:szCs w:val="44"/>
              </w:rPr>
            </w:pPr>
            <w:r w:rsidRPr="009171AD">
              <w:rPr>
                <w:b/>
                <w:bCs/>
                <w:color w:val="DD8047"/>
                <w:sz w:val="44"/>
                <w:szCs w:val="44"/>
              </w:rPr>
              <w:t>Professore Masciari Elio</w:t>
            </w:r>
          </w:p>
          <w:p w14:paraId="56C19D07" w14:textId="77777777" w:rsidR="003D2740" w:rsidRPr="00C30D83" w:rsidRDefault="009A646B" w:rsidP="00C30D83">
            <w:pPr>
              <w:rPr>
                <w:rFonts w:asciiTheme="majorHAnsi" w:hAnsiTheme="majorHAnsi" w:cstheme="majorHAnsi"/>
                <w:b/>
                <w:bCs/>
                <w:sz w:val="94"/>
                <w:szCs w:val="94"/>
              </w:rPr>
            </w:pPr>
            <w:bookmarkStart w:id="6" w:name="_Toc41495371"/>
            <w:bookmarkStart w:id="7" w:name="_Toc41495442"/>
            <w:bookmarkStart w:id="8" w:name="_Toc41496659"/>
            <w:bookmarkStart w:id="9" w:name="_Toc41497403"/>
            <w:bookmarkStart w:id="10" w:name="_Toc41497416"/>
            <w:r w:rsidRPr="00C30D83">
              <w:rPr>
                <w:rFonts w:asciiTheme="majorHAnsi" w:hAnsiTheme="majorHAnsi" w:cstheme="majorHAnsi"/>
                <w:b/>
                <w:bCs/>
                <w:color w:val="94B6D2" w:themeColor="accent1"/>
                <w:sz w:val="94"/>
                <w:szCs w:val="94"/>
              </w:rPr>
              <w:t>COVID-19 ANALISYS</w:t>
            </w:r>
            <w:bookmarkEnd w:id="6"/>
            <w:bookmarkEnd w:id="7"/>
            <w:bookmarkEnd w:id="8"/>
            <w:bookmarkEnd w:id="9"/>
            <w:bookmarkEnd w:id="10"/>
          </w:p>
        </w:tc>
      </w:tr>
    </w:tbl>
    <w:p w14:paraId="1EB16E86" w14:textId="77777777" w:rsidR="00C30D83" w:rsidRDefault="00C30D83" w:rsidP="00A4756F">
      <w:pPr>
        <w:jc w:val="both"/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</w:pPr>
      <w:bookmarkStart w:id="11" w:name="_Toc41495372"/>
      <w:bookmarkStart w:id="12" w:name="_Toc41495443"/>
    </w:p>
    <w:p w14:paraId="5EA41D07" w14:textId="77777777" w:rsidR="00C30D83" w:rsidRDefault="00BE4D7A" w:rsidP="00A4756F">
      <w:pPr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</w:pPr>
      <w:r w:rsidRPr="00E876B8">
        <w:rPr>
          <w:noProof/>
          <w:lang w:bidi="it-IT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58D52633" wp14:editId="083B4101">
                <wp:simplePos x="0" y="0"/>
                <wp:positionH relativeFrom="page">
                  <wp:posOffset>5820162</wp:posOffset>
                </wp:positionH>
                <wp:positionV relativeFrom="paragraph">
                  <wp:posOffset>840491</wp:posOffset>
                </wp:positionV>
                <wp:extent cx="1184745" cy="2540083"/>
                <wp:effectExtent l="0" t="0" r="0" b="0"/>
                <wp:wrapNone/>
                <wp:docPr id="13" name="Rettangolo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5" cy="2540083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100000">
                              <a:schemeClr val="accent2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40263" id="Rettangolo 13" o:spid="_x0000_s1026" style="position:absolute;margin-left:458.3pt;margin-top:66.2pt;width:93.3pt;height:200pt;z-index:-2516582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" fillcolor="#94b6d2 [3204]" stroked="f" strokeweight="2pt">
                <v:fill color2="#dd8047 [3205]" focus="100%" type="gradient"/>
                <w10:wrap anchorx="page"/>
              </v:rect>
            </w:pict>
          </mc:Fallback>
        </mc:AlternateContent>
      </w:r>
      <w:r w:rsidR="00D84E98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Letizia     </w:t>
      </w:r>
      <w:r w:rsid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   </w:t>
      </w:r>
      <w:r w:rsidR="00D84E98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Arena        </w:t>
      </w:r>
      <w:r w:rsid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           </w:t>
      </w:r>
      <w:r w:rsidR="00D84E98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>N46004314</w:t>
      </w:r>
      <w:r w:rsidR="00A4756F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</w:t>
      </w:r>
      <w:r w:rsid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>V</w:t>
      </w:r>
      <w:r w:rsidR="00A4756F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>eronica</w:t>
      </w:r>
      <w:r w:rsid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   </w:t>
      </w:r>
      <w:r w:rsidR="00A4756F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D’Ambrosio</w:t>
      </w:r>
      <w:r w:rsid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 xml:space="preserve">          </w:t>
      </w:r>
      <w:r w:rsidR="00A4756F" w:rsidRPr="00A4756F">
        <w:rPr>
          <w:rFonts w:asciiTheme="majorHAnsi" w:hAnsiTheme="majorHAnsi" w:cstheme="majorHAnsi"/>
          <w:b/>
          <w:bCs/>
          <w:color w:val="94B6D2" w:themeColor="accent1"/>
          <w:sz w:val="48"/>
          <w:szCs w:val="48"/>
        </w:rPr>
        <w:t>N46004507</w:t>
      </w:r>
      <w:bookmarkEnd w:id="11"/>
      <w:bookmarkEnd w:id="12"/>
    </w:p>
    <w:p w14:paraId="7BFA21C7" w14:textId="4C283EA3" w:rsidR="004211AC" w:rsidRPr="00E9556B" w:rsidRDefault="004211AC" w:rsidP="00A4756F">
      <w:pPr>
        <w:rPr>
          <w:rFonts w:asciiTheme="majorHAnsi" w:hAnsiTheme="majorHAnsi" w:cstheme="majorHAnsi"/>
          <w:b/>
          <w:bCs/>
          <w:color w:val="94B6D2" w:themeColor="accent1"/>
          <w:szCs w:val="28"/>
        </w:rPr>
      </w:pPr>
      <w:r w:rsidRPr="00842B0F">
        <w:rPr>
          <w:rFonts w:asciiTheme="majorHAnsi" w:hAnsiTheme="majorHAnsi" w:cstheme="majorHAnsi"/>
          <w:b/>
          <w:bCs/>
          <w:color w:val="94B6D2" w:themeColor="accent1"/>
          <w:szCs w:val="28"/>
        </w:rPr>
        <w:t>Anno Accademico 2019-2020</w:t>
      </w:r>
    </w:p>
    <w:tbl>
      <w:tblPr>
        <w:tblStyle w:val="Grigliatabella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113" w:type="dxa"/>
        </w:tblCellMar>
        <w:tblLook w:val="0620" w:firstRow="1" w:lastRow="0" w:firstColumn="0" w:lastColumn="0" w:noHBand="1" w:noVBand="1"/>
      </w:tblPr>
      <w:tblGrid>
        <w:gridCol w:w="9214"/>
        <w:gridCol w:w="136"/>
      </w:tblGrid>
      <w:tr w:rsidR="00BE4D7A" w:rsidRPr="00E876B8" w14:paraId="3031FAE6" w14:textId="77777777" w:rsidTr="002C55EA">
        <w:trPr>
          <w:trHeight w:val="4176"/>
        </w:trPr>
        <w:tc>
          <w:tcPr>
            <w:tcW w:w="9214" w:type="dxa"/>
          </w:tcPr>
          <w:sdt>
            <w:sdtPr>
              <w:rPr>
                <w:rFonts w:asciiTheme="majorHAnsi" w:eastAsiaTheme="minorHAnsi" w:hAnsiTheme="majorHAnsi" w:cstheme="majorHAnsi"/>
                <w:b/>
                <w:bCs/>
                <w:i w:val="0"/>
                <w:iCs w:val="0"/>
                <w:caps/>
                <w:noProof/>
                <w:color w:val="355D7E" w:themeColor="accent1" w:themeShade="80"/>
                <w:sz w:val="24"/>
                <w:szCs w:val="24"/>
              </w:rPr>
              <w:id w:val="-1720580026"/>
              <w:docPartObj>
                <w:docPartGallery w:val="Table of Contents"/>
                <w:docPartUnique/>
              </w:docPartObj>
            </w:sdtPr>
            <w:sdtEndPr/>
            <w:sdtContent>
              <w:p w14:paraId="7A88D851" w14:textId="05315EB9" w:rsidR="00BE4D7A" w:rsidRDefault="00BE4D7A" w:rsidP="005D596F">
                <w:pPr>
                  <w:pStyle w:val="Titolosommario"/>
                </w:pPr>
              </w:p>
              <w:p w14:paraId="5CEAF8F8" w14:textId="25D522FB" w:rsidR="00BE4D7A" w:rsidRPr="000A3C72" w:rsidRDefault="00BE4D7A" w:rsidP="000A3C72">
                <w:pPr>
                  <w:rPr>
                    <w:rFonts w:asciiTheme="majorHAnsi" w:hAnsiTheme="majorHAnsi" w:cstheme="majorHAnsi"/>
                    <w:i/>
                    <w:iCs/>
                    <w:color w:val="355D7E" w:themeColor="accent1" w:themeShade="80"/>
                    <w:sz w:val="72"/>
                    <w:szCs w:val="72"/>
                  </w:rPr>
                </w:pPr>
                <w:bookmarkStart w:id="13" w:name="_Toc42512998"/>
                <w:bookmarkStart w:id="14" w:name="sommario"/>
                <w:r w:rsidRPr="000A3C72">
                  <w:rPr>
                    <w:rFonts w:asciiTheme="majorHAnsi" w:hAnsiTheme="majorHAnsi" w:cstheme="majorHAnsi"/>
                    <w:i/>
                    <w:iCs/>
                    <w:color w:val="355D7E" w:themeColor="accent1" w:themeShade="80"/>
                    <w:sz w:val="72"/>
                    <w:szCs w:val="72"/>
                  </w:rPr>
                  <w:t>Sommario</w:t>
                </w:r>
                <w:bookmarkEnd w:id="13"/>
              </w:p>
              <w:bookmarkEnd w:id="14"/>
              <w:p w14:paraId="31E565DC" w14:textId="70A2DDBE" w:rsidR="001D50BA" w:rsidRDefault="00BE4D7A">
                <w:pPr>
                  <w:pStyle w:val="Sommario1"/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r>
                  <w:rPr>
                    <w:rFonts w:ascii="Calibri" w:hAnsi="Calibri" w:cstheme="minorBidi"/>
                    <w:caps w:val="0"/>
                    <w:noProof w:val="0"/>
                    <w:color w:val="auto"/>
                    <w:sz w:val="20"/>
                    <w:szCs w:val="20"/>
                  </w:rPr>
                  <w:fldChar w:fldCharType="begin"/>
                </w:r>
                <w:r>
                  <w:instrText xml:space="preserve"> TOC \o "1-3" \h \z \u </w:instrText>
                </w:r>
                <w:r>
                  <w:rPr>
                    <w:rFonts w:ascii="Calibri" w:hAnsi="Calibri" w:cstheme="minorBidi"/>
                    <w:caps w:val="0"/>
                    <w:noProof w:val="0"/>
                    <w:color w:val="auto"/>
                    <w:sz w:val="20"/>
                    <w:szCs w:val="20"/>
                  </w:rPr>
                  <w:fldChar w:fldCharType="separate"/>
                </w:r>
                <w:hyperlink w:anchor="_Toc43419458" w:history="1">
                  <w:r w:rsidR="001D50BA" w:rsidRPr="008D4CD4">
                    <w:rPr>
                      <w:rStyle w:val="Collegamentoipertestuale"/>
                    </w:rPr>
                    <w:t xml:space="preserve"> Introduzione e Specifiche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_Toc43419458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3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48817294" w14:textId="37B19161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59" w:history="1">
                  <w:r w:rsidR="001D50BA" w:rsidRPr="008D4CD4">
                    <w:rPr>
                      <w:rStyle w:val="Collegamentoipertestuale"/>
                    </w:rPr>
                    <w:t>1.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</w:rPr>
                    <w:t>Creazione tabella master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_Toc43419459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4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29156073" w14:textId="48F09CCD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0" w:history="1">
                  <w:r w:rsidR="001D50BA" w:rsidRPr="008D4CD4">
                    <w:rPr>
                      <w:rStyle w:val="Collegamentoipertestuale"/>
                      <w:noProof/>
                    </w:rPr>
                    <w:t>1.1. Accorgimenti preventivi all’importazione su Datagrip: data cleansing del file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_Toc43419460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4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421D699" w14:textId="65F6CFD3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1" w:history="1">
                  <w:r w:rsidR="001D50BA" w:rsidRPr="008D4CD4">
                    <w:rPr>
                      <w:rStyle w:val="Collegamentoipertestuale"/>
                      <w:noProof/>
                    </w:rPr>
                    <w:t>1.2. Creazione di uno schema “ad hoc” su Datagrip: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_Toc43419461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5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32759D" w14:textId="35B094D8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2" w:history="1">
                  <w:r w:rsidR="001D50BA" w:rsidRPr="008D4CD4">
                    <w:rPr>
                      <w:rStyle w:val="Collegamentoipertestuale"/>
                      <w:noProof/>
                    </w:rPr>
                    <w:t>1.3. Creazione della tabella master e relativo popolamento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_Toc43419462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5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7D6CD31" w14:textId="0DD6B9CC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63" w:history="1">
                  <w:r w:rsidR="001D50BA" w:rsidRPr="008D4CD4">
                    <w:rPr>
                      <w:rStyle w:val="Collegamentoipertestuale"/>
                    </w:rPr>
                    <w:t>2.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</w:rPr>
                    <w:t>Verifica delle forme normali e decomposizione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_Toc43419463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7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668AC3BD" w14:textId="3A752B18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4" w:history="1">
                  <w:r w:rsidR="001D50BA" w:rsidRPr="008D4CD4">
                    <w:rPr>
                      <w:rStyle w:val="Collegamentoipertestuale"/>
                      <w:noProof/>
                    </w:rPr>
                    <w:t>2.1. Verifica della 3NF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_Toc43419464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7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841BEC" w14:textId="26C9EBC7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5" w:history="1">
                  <w:r w:rsidR="001D50BA" w:rsidRPr="008D4CD4">
                    <w:rPr>
                      <w:rStyle w:val="Collegamentoipertestuale"/>
                      <w:noProof/>
                    </w:rPr>
                    <w:t>2.2. Creazione delle tabelle in Oracle e definizione dei vincoli mediante DDL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_Toc43419465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8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302D04" w14:textId="5E2D502B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66" w:history="1">
                  <w:r w:rsidR="001D50BA" w:rsidRPr="008D4CD4">
                    <w:rPr>
                      <w:rStyle w:val="Collegamentoipertestuale"/>
                      <w:lang w:eastAsia="it-IT"/>
                    </w:rPr>
                    <w:t>3.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  <w:lang w:eastAsia="it-IT"/>
                    </w:rPr>
                    <w:t>Arricchimento dello schema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_Toc43419466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9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523BA4BB" w14:textId="0FCC2F2E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7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3.1. Aggiunta dati regionali sui casi e violazione vincolo di integrità referenziale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_Toc43419467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9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2B6F33" w14:textId="050BE96C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8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3.2. Ampliamento dati per regione sugli s</w:t>
                  </w:r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p</w:t>
                  </w:r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ostamenti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_Toc43419468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10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55EC7D" w14:textId="192B59C1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69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3.3. Inserimento dati sulla popolazione residente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_Toc43419469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11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15E6601" w14:textId="26580171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70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3.4. Inserimento dati sull’inquinamento dell’aria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_Toc43419470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11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7C1219" w14:textId="4A2BFF2C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71" w:history="1">
                  <w:r w:rsidR="001D50BA" w:rsidRPr="008D4CD4">
                    <w:rPr>
                      <w:rStyle w:val="Collegamentoipertestuale"/>
                      <w:lang w:eastAsia="it-IT"/>
                    </w:rPr>
                    <w:t>4.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  <w:lang w:eastAsia="it-IT"/>
                    </w:rPr>
                    <w:t>Schema Concettuale E/R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_Toc43419471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12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7BCF2BD6" w14:textId="768F9BB2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72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4.1.</w:t>
                  </w:r>
                  <w:r w:rsidR="001D50BA" w:rsidRPr="008D4CD4">
                    <w:rPr>
                      <w:rStyle w:val="Collegamentoipertestuale"/>
                      <w:rFonts w:cs="Calibri"/>
                      <w:noProof/>
                      <w:shd w:val="clear" w:color="auto" w:fill="FFFFFF"/>
                    </w:rPr>
                    <w:t xml:space="preserve"> </w:t>
                  </w:r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Identificazione del modello relazionale dello schema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_Toc43419472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12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D19A04" w14:textId="493B83D8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73" w:history="1">
                  <w:r w:rsidR="001D50BA" w:rsidRPr="008D4CD4">
                    <w:rPr>
                      <w:rStyle w:val="Collegamentoipertestuale"/>
                      <w:noProof/>
                      <w:lang w:eastAsia="it-IT"/>
                    </w:rPr>
                    <w:t>4.2. Identificazione del modello entità/relazione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_Toc43419473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12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50E6D3C" w14:textId="36BBCECF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74" w:history="1">
                  <w:r w:rsidR="001D50BA" w:rsidRPr="008D4CD4">
                    <w:rPr>
                      <w:rStyle w:val="Collegamentoipertestuale"/>
                    </w:rPr>
                    <w:t>5.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</w:rPr>
                    <w:t>Quer</w:t>
                  </w:r>
                  <w:r w:rsidR="001D50BA" w:rsidRPr="008D4CD4">
                    <w:rPr>
                      <w:rStyle w:val="Collegamentoipertestuale"/>
                    </w:rPr>
                    <w:t>y</w:t>
                  </w:r>
                  <w:r w:rsidR="001D50BA" w:rsidRPr="008D4CD4">
                    <w:rPr>
                      <w:rStyle w:val="Collegamentoipertestuale"/>
                    </w:rPr>
                    <w:t xml:space="preserve"> per l’analisi del contagio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_Toc43419474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14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75817235" w14:textId="5EB5BCAF" w:rsidR="001D50BA" w:rsidRDefault="00275FDA">
                <w:pPr>
                  <w:pStyle w:val="Sommario1"/>
                  <w:tabs>
                    <w:tab w:val="left" w:pos="720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caps w:val="0"/>
                    <w:color w:val="auto"/>
                    <w:sz w:val="22"/>
                    <w:szCs w:val="22"/>
                    <w:lang w:eastAsia="it-IT"/>
                  </w:rPr>
                </w:pPr>
                <w:hyperlink w:anchor="_Toc43419475" w:history="1">
                  <w:r w:rsidR="001D50BA" w:rsidRPr="008D4CD4">
                    <w:rPr>
                      <w:rStyle w:val="Collegamentoipertestuale"/>
                    </w:rPr>
                    <w:t>6.</w:t>
                  </w:r>
                  <w:r w:rsidR="001D50BA">
                    <w:rPr>
                      <w:rFonts w:asciiTheme="minorHAnsi" w:eastAsiaTheme="minorEastAsia" w:hAnsiTheme="minorHAnsi" w:cstheme="minorBidi"/>
                      <w:b w:val="0"/>
                      <w:bCs w:val="0"/>
                      <w:caps w:val="0"/>
                      <w:color w:val="auto"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</w:rPr>
                    <w:t>PL/SQL</w:t>
                  </w:r>
                  <w:r w:rsidR="001D50BA">
                    <w:rPr>
                      <w:webHidden/>
                    </w:rPr>
                    <w:tab/>
                  </w:r>
                  <w:r w:rsidR="001D50BA">
                    <w:rPr>
                      <w:webHidden/>
                    </w:rPr>
                    <w:fldChar w:fldCharType="begin"/>
                  </w:r>
                  <w:r w:rsidR="001D50BA">
                    <w:rPr>
                      <w:webHidden/>
                    </w:rPr>
                    <w:instrText xml:space="preserve"> PAGEREF _Toc43419475 \h </w:instrText>
                  </w:r>
                  <w:r w:rsidR="001D50BA">
                    <w:rPr>
                      <w:webHidden/>
                    </w:rPr>
                  </w:r>
                  <w:r w:rsidR="001D50BA">
                    <w:rPr>
                      <w:webHidden/>
                    </w:rPr>
                    <w:fldChar w:fldCharType="separate"/>
                  </w:r>
                  <w:r w:rsidR="001D50BA">
                    <w:rPr>
                      <w:webHidden/>
                    </w:rPr>
                    <w:t>26</w:t>
                  </w:r>
                  <w:r w:rsidR="001D50BA">
                    <w:rPr>
                      <w:webHidden/>
                    </w:rPr>
                    <w:fldChar w:fldCharType="end"/>
                  </w:r>
                </w:hyperlink>
              </w:p>
              <w:p w14:paraId="02074C2D" w14:textId="5FA25AD5" w:rsidR="001D50BA" w:rsidRDefault="00275FDA">
                <w:pPr>
                  <w:pStyle w:val="Sommario2"/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76" w:history="1">
                  <w:r w:rsidR="001D50BA" w:rsidRPr="008D4CD4">
                    <w:rPr>
                      <w:rStyle w:val="Collegamentoipertestuale"/>
                      <w:noProof/>
                    </w:rPr>
                    <w:t>6.1. Specifica in PL/SQL di Stored Procedure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_Toc43419476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26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0203A1" w14:textId="0D11886D" w:rsidR="001D50BA" w:rsidRDefault="00275FDA">
                <w:pPr>
                  <w:pStyle w:val="Sommario2"/>
                  <w:tabs>
                    <w:tab w:val="left" w:pos="1400"/>
                  </w:tabs>
                  <w:rPr>
                    <w:rFonts w:asciiTheme="minorHAnsi" w:eastAsiaTheme="minorEastAsia" w:hAnsiTheme="minorHAnsi"/>
                    <w:b w:val="0"/>
                    <w:bCs w:val="0"/>
                    <w:noProof/>
                    <w:sz w:val="22"/>
                    <w:szCs w:val="22"/>
                    <w:lang w:eastAsia="it-IT"/>
                  </w:rPr>
                </w:pPr>
                <w:hyperlink w:anchor="_Toc43419477" w:history="1">
                  <w:r w:rsidR="001D50BA" w:rsidRPr="008D4CD4">
                    <w:rPr>
                      <w:rStyle w:val="Collegamentoipertestuale"/>
                      <w:noProof/>
                    </w:rPr>
                    <w:t>6.2</w:t>
                  </w:r>
                  <w:r w:rsidR="001D50BA">
                    <w:rPr>
                      <w:rFonts w:asciiTheme="minorHAnsi" w:eastAsiaTheme="minorEastAsia" w:hAnsiTheme="minorHAnsi"/>
                      <w:b w:val="0"/>
                      <w:bCs w:val="0"/>
                      <w:noProof/>
                      <w:sz w:val="22"/>
                      <w:szCs w:val="22"/>
                      <w:lang w:eastAsia="it-IT"/>
                    </w:rPr>
                    <w:tab/>
                  </w:r>
                  <w:r w:rsidR="001D50BA" w:rsidRPr="008D4CD4">
                    <w:rPr>
                      <w:rStyle w:val="Collegamentoipertestuale"/>
                      <w:noProof/>
                    </w:rPr>
                    <w:t>Specifica in PL/SQL di Trigger</w:t>
                  </w:r>
                  <w:r w:rsidR="001D50BA">
                    <w:rPr>
                      <w:noProof/>
                      <w:webHidden/>
                    </w:rPr>
                    <w:tab/>
                  </w:r>
                  <w:r w:rsidR="001D50BA">
                    <w:rPr>
                      <w:noProof/>
                      <w:webHidden/>
                    </w:rPr>
                    <w:fldChar w:fldCharType="begin"/>
                  </w:r>
                  <w:r w:rsidR="001D50BA">
                    <w:rPr>
                      <w:noProof/>
                      <w:webHidden/>
                    </w:rPr>
                    <w:instrText xml:space="preserve"> PAGEREF _Toc43419477 \h </w:instrText>
                  </w:r>
                  <w:r w:rsidR="001D50BA">
                    <w:rPr>
                      <w:noProof/>
                      <w:webHidden/>
                    </w:rPr>
                  </w:r>
                  <w:r w:rsidR="001D50BA">
                    <w:rPr>
                      <w:noProof/>
                      <w:webHidden/>
                    </w:rPr>
                    <w:fldChar w:fldCharType="separate"/>
                  </w:r>
                  <w:r w:rsidR="001D50BA">
                    <w:rPr>
                      <w:noProof/>
                      <w:webHidden/>
                    </w:rPr>
                    <w:t>29</w:t>
                  </w:r>
                  <w:r w:rsidR="001D50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0EAF994" w14:textId="218E55B8" w:rsidR="00BE4D7A" w:rsidRPr="00E876B8" w:rsidRDefault="00BE4D7A" w:rsidP="00E30DB6">
                <w:pPr>
                  <w:pStyle w:val="Sommario1"/>
                </w:pPr>
                <w:r>
                  <w:fldChar w:fldCharType="end"/>
                </w:r>
              </w:p>
            </w:sdtContent>
          </w:sdt>
        </w:tc>
        <w:tc>
          <w:tcPr>
            <w:tcW w:w="136" w:type="dxa"/>
          </w:tcPr>
          <w:p w14:paraId="21756860" w14:textId="7CABBBF7" w:rsidR="00BE4D7A" w:rsidRPr="00E876B8" w:rsidRDefault="00E30DB6" w:rsidP="00BE4D7A">
            <w:pPr>
              <w:jc w:val="center"/>
            </w:pPr>
            <w:r w:rsidRPr="00BE4D7A">
              <w:rPr>
                <w:noProof/>
                <w:sz w:val="96"/>
                <w:szCs w:val="96"/>
                <w:lang w:bidi="it-IT"/>
              </w:rPr>
              <mc:AlternateContent>
                <mc:Choice Requires="wps">
                  <w:drawing>
                    <wp:anchor distT="0" distB="0" distL="114300" distR="114300" simplePos="0" relativeHeight="251660295" behindDoc="0" locked="0" layoutInCell="1" allowOverlap="1" wp14:anchorId="406062A9" wp14:editId="194F4374">
                      <wp:simplePos x="0" y="0"/>
                      <wp:positionH relativeFrom="margin">
                        <wp:posOffset>340682</wp:posOffset>
                      </wp:positionH>
                      <wp:positionV relativeFrom="paragraph">
                        <wp:posOffset>-133211</wp:posOffset>
                      </wp:positionV>
                      <wp:extent cx="116711" cy="8276095"/>
                      <wp:effectExtent l="0" t="0" r="0" b="0"/>
                      <wp:wrapNone/>
                      <wp:docPr id="18" name="Rettangolo 1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711" cy="8276095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94B6D2"/>
                                  </a:gs>
                                  <a:gs pos="100000">
                                    <a:srgbClr val="DD8047"/>
                                  </a:gs>
                                </a:gsLst>
                                <a:lin ang="5400000" scaled="1"/>
                              </a:gra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2A30E8" id="Rettangolo 18" o:spid="_x0000_s1026" style="position:absolute;margin-left:26.85pt;margin-top:-10.5pt;width:9.2pt;height:651.65pt;z-index:25166029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" fillcolor="#94b6d2" stroked="f" strokeweight="2pt">
                      <v:fill color2="#dd8047" focus="100%" type="gradient"/>
                      <w10:wrap anchorx="margin"/>
                    </v:rect>
                  </w:pict>
                </mc:Fallback>
              </mc:AlternateContent>
            </w:r>
          </w:p>
        </w:tc>
      </w:tr>
    </w:tbl>
    <w:p w14:paraId="10391898" w14:textId="62189A63" w:rsidR="00764BFC" w:rsidRPr="00F422EA" w:rsidRDefault="000A59BD" w:rsidP="003F44C5">
      <w:pPr>
        <w:pStyle w:val="Titolo1"/>
        <w:numPr>
          <w:ilvl w:val="0"/>
          <w:numId w:val="0"/>
        </w:numPr>
      </w:pPr>
      <w:bookmarkStart w:id="15" w:name="_Toc43419458"/>
      <w:r w:rsidRPr="00F422EA">
        <w:t>Introduzione e Specifiche</w:t>
      </w:r>
      <w:bookmarkEnd w:id="15"/>
    </w:p>
    <w:p w14:paraId="4FA5CD0A" w14:textId="01700B95" w:rsidR="009D2361" w:rsidRPr="00684CC9" w:rsidRDefault="00B745BB" w:rsidP="00017CFA">
      <w:pPr>
        <w:spacing w:after="0"/>
        <w:rPr>
          <w:rFonts w:cs="Calibri"/>
        </w:rPr>
      </w:pPr>
      <w:r w:rsidRPr="00684CC9">
        <w:rPr>
          <w:rFonts w:cs="Calibri"/>
        </w:rPr>
        <w:t>Si vuole</w:t>
      </w:r>
      <w:r w:rsidR="007217C0" w:rsidRPr="00684CC9">
        <w:rPr>
          <w:rFonts w:cs="Calibri"/>
        </w:rPr>
        <w:t xml:space="preserve"> realizzare una base</w:t>
      </w:r>
      <w:r w:rsidR="00022D49" w:rsidRPr="00684CC9">
        <w:rPr>
          <w:rFonts w:cs="Calibri"/>
        </w:rPr>
        <w:t xml:space="preserve"> di dati,</w:t>
      </w:r>
      <w:r w:rsidR="007217C0" w:rsidRPr="00684CC9">
        <w:rPr>
          <w:rFonts w:cs="Calibri"/>
        </w:rPr>
        <w:t xml:space="preserve"> </w:t>
      </w:r>
      <w:r w:rsidR="00022D49" w:rsidRPr="00684CC9">
        <w:rPr>
          <w:rFonts w:cs="Calibri"/>
        </w:rPr>
        <w:t xml:space="preserve">a partire dal dataset fornito dalla specifica e reperibile </w:t>
      </w:r>
      <w:r w:rsidR="009F2439" w:rsidRPr="00684CC9">
        <w:rPr>
          <w:rFonts w:cs="Calibri"/>
        </w:rPr>
        <w:t xml:space="preserve">sul profilo </w:t>
      </w:r>
      <w:hyperlink r:id="rId15" w:history="1">
        <w:r w:rsidR="009F2439" w:rsidRPr="00684CC9">
          <w:rPr>
            <w:rStyle w:val="Collegamentoipertestuale"/>
            <w:rFonts w:cs="Calibri"/>
            <w:color w:val="0070C0"/>
          </w:rPr>
          <w:t>Gi</w:t>
        </w:r>
        <w:r w:rsidR="009C68CF" w:rsidRPr="00684CC9">
          <w:rPr>
            <w:rStyle w:val="Collegamentoipertestuale"/>
            <w:rFonts w:cs="Calibri"/>
            <w:color w:val="0070C0"/>
          </w:rPr>
          <w:t>tHub della Croce Rossa</w:t>
        </w:r>
      </w:hyperlink>
      <w:r w:rsidR="009A256F" w:rsidRPr="00684CC9">
        <w:rPr>
          <w:rFonts w:cs="Calibri"/>
        </w:rPr>
        <w:t>,</w:t>
      </w:r>
      <w:r w:rsidR="00022D49" w:rsidRPr="00684CC9">
        <w:rPr>
          <w:rFonts w:cs="Calibri"/>
        </w:rPr>
        <w:t xml:space="preserve"> </w:t>
      </w:r>
      <w:r w:rsidR="009A256F" w:rsidRPr="00684CC9">
        <w:rPr>
          <w:rFonts w:cs="Calibri"/>
        </w:rPr>
        <w:t xml:space="preserve">utile all’analisi </w:t>
      </w:r>
      <w:r w:rsidR="003D6754" w:rsidRPr="00684CC9">
        <w:rPr>
          <w:rFonts w:cs="Calibri"/>
        </w:rPr>
        <w:t xml:space="preserve">dei dati relativi all’epidemia COVID-19 </w:t>
      </w:r>
      <w:r w:rsidR="00B563AF" w:rsidRPr="00684CC9">
        <w:rPr>
          <w:rFonts w:cs="Calibri"/>
        </w:rPr>
        <w:t xml:space="preserve">in Italia </w:t>
      </w:r>
      <w:r w:rsidR="003D6754" w:rsidRPr="00684CC9">
        <w:rPr>
          <w:rFonts w:cs="Calibri"/>
        </w:rPr>
        <w:t>nella finestra temporale che va dal 25/02/2020 al 03/05/2020</w:t>
      </w:r>
      <w:r w:rsidR="00EB6554" w:rsidRPr="00684CC9">
        <w:rPr>
          <w:rFonts w:cs="Calibri"/>
        </w:rPr>
        <w:t>.</w:t>
      </w:r>
      <w:r w:rsidR="00CC7097" w:rsidRPr="00684CC9">
        <w:rPr>
          <w:rFonts w:cs="Calibri"/>
        </w:rPr>
        <w:t xml:space="preserve"> </w:t>
      </w:r>
    </w:p>
    <w:p w14:paraId="76228C7C" w14:textId="17B5E2A7" w:rsidR="00CC7097" w:rsidRPr="00684CC9" w:rsidRDefault="00E5756F" w:rsidP="00017CFA">
      <w:pPr>
        <w:spacing w:after="0"/>
        <w:rPr>
          <w:rFonts w:cs="Calibri"/>
        </w:rPr>
      </w:pPr>
      <w:r w:rsidRPr="00684CC9">
        <w:rPr>
          <w:rFonts w:cs="Calibri"/>
        </w:rPr>
        <w:t>Per lo sviluppo della base di dati s</w:t>
      </w:r>
      <w:r w:rsidR="00CC7097" w:rsidRPr="00684CC9">
        <w:rPr>
          <w:rFonts w:cs="Calibri"/>
        </w:rPr>
        <w:t xml:space="preserve">i è scelto di utilizzare </w:t>
      </w:r>
      <w:r w:rsidR="00B32939" w:rsidRPr="00684CC9">
        <w:rPr>
          <w:rFonts w:cs="Calibri"/>
        </w:rPr>
        <w:t>il DBMS</w:t>
      </w:r>
      <w:r w:rsidR="006A0337" w:rsidRPr="00684CC9">
        <w:rPr>
          <w:rFonts w:cs="Calibri"/>
        </w:rPr>
        <w:t xml:space="preserve"> </w:t>
      </w:r>
      <w:r w:rsidR="00521CBC" w:rsidRPr="00684CC9">
        <w:rPr>
          <w:rFonts w:cs="Calibri"/>
        </w:rPr>
        <w:t>O</w:t>
      </w:r>
      <w:r w:rsidR="00B32939" w:rsidRPr="00684CC9">
        <w:rPr>
          <w:rFonts w:cs="Calibri"/>
        </w:rPr>
        <w:t>RACLE Database</w:t>
      </w:r>
      <w:r w:rsidR="00033014" w:rsidRPr="00684CC9">
        <w:rPr>
          <w:rFonts w:cs="Calibri"/>
        </w:rPr>
        <w:t xml:space="preserve"> (v.</w:t>
      </w:r>
      <w:r w:rsidR="00521CBC" w:rsidRPr="00684CC9">
        <w:rPr>
          <w:rFonts w:cs="Calibri"/>
        </w:rPr>
        <w:t>18c XE</w:t>
      </w:r>
      <w:r w:rsidR="00033014" w:rsidRPr="00684CC9">
        <w:rPr>
          <w:rFonts w:cs="Calibri"/>
        </w:rPr>
        <w:t>)</w:t>
      </w:r>
      <w:r w:rsidR="00F537A0" w:rsidRPr="00684CC9">
        <w:rPr>
          <w:rFonts w:cs="Calibri"/>
        </w:rPr>
        <w:t xml:space="preserve"> per mezzo</w:t>
      </w:r>
      <w:r w:rsidR="005405D7" w:rsidRPr="00684CC9">
        <w:rPr>
          <w:rFonts w:cs="Calibri"/>
        </w:rPr>
        <w:t xml:space="preserve"> del tool </w:t>
      </w:r>
      <w:proofErr w:type="spellStart"/>
      <w:r w:rsidR="005405D7" w:rsidRPr="00684CC9">
        <w:rPr>
          <w:rFonts w:cs="Calibri"/>
        </w:rPr>
        <w:t>Datagrip</w:t>
      </w:r>
      <w:proofErr w:type="spellEnd"/>
      <w:r w:rsidR="005405D7" w:rsidRPr="00684CC9">
        <w:rPr>
          <w:rFonts w:cs="Calibri"/>
        </w:rPr>
        <w:t xml:space="preserve"> </w:t>
      </w:r>
      <w:r w:rsidR="00033014" w:rsidRPr="00684CC9">
        <w:rPr>
          <w:rFonts w:cs="Calibri"/>
        </w:rPr>
        <w:t>(v.</w:t>
      </w:r>
      <w:r w:rsidR="005405D7" w:rsidRPr="00684CC9">
        <w:rPr>
          <w:rFonts w:cs="Calibri"/>
        </w:rPr>
        <w:t>2020.1</w:t>
      </w:r>
      <w:r w:rsidR="00033014" w:rsidRPr="00684CC9">
        <w:rPr>
          <w:rFonts w:cs="Calibri"/>
        </w:rPr>
        <w:t>)</w:t>
      </w:r>
      <w:r w:rsidRPr="00684CC9">
        <w:rPr>
          <w:rFonts w:cs="Calibri"/>
        </w:rPr>
        <w:t>.</w:t>
      </w:r>
    </w:p>
    <w:p w14:paraId="37C4D9EA" w14:textId="4930A07A" w:rsidR="000119E4" w:rsidRPr="00684CC9" w:rsidRDefault="000119E4" w:rsidP="00017CFA">
      <w:pPr>
        <w:spacing w:after="0"/>
        <w:rPr>
          <w:rFonts w:cs="Calibri"/>
        </w:rPr>
      </w:pPr>
      <w:r w:rsidRPr="00684CC9">
        <w:rPr>
          <w:rFonts w:cs="Calibri"/>
        </w:rPr>
        <w:t xml:space="preserve">Una volta importati i dati su </w:t>
      </w:r>
      <w:proofErr w:type="spellStart"/>
      <w:r w:rsidRPr="00684CC9">
        <w:rPr>
          <w:rFonts w:cs="Calibri"/>
        </w:rPr>
        <w:t>Datagrip</w:t>
      </w:r>
      <w:proofErr w:type="spellEnd"/>
      <w:r w:rsidR="00984AD5" w:rsidRPr="00684CC9">
        <w:rPr>
          <w:rFonts w:cs="Calibri"/>
        </w:rPr>
        <w:t>, si è proceduto alla verifica dei requisiti della terza forma normal</w:t>
      </w:r>
      <w:r w:rsidR="00B24125" w:rsidRPr="00684CC9">
        <w:rPr>
          <w:rFonts w:cs="Calibri"/>
        </w:rPr>
        <w:t>e</w:t>
      </w:r>
      <w:r w:rsidR="00984AD5" w:rsidRPr="00684CC9">
        <w:rPr>
          <w:rFonts w:cs="Calibri"/>
        </w:rPr>
        <w:t xml:space="preserve"> e alla successiva normalizzazione in caso</w:t>
      </w:r>
      <w:r w:rsidR="00B24125" w:rsidRPr="00684CC9">
        <w:rPr>
          <w:rFonts w:cs="Calibri"/>
        </w:rPr>
        <w:t xml:space="preserve"> questi non fossero soddisfatti.</w:t>
      </w:r>
    </w:p>
    <w:p w14:paraId="7DF0814D" w14:textId="602EB278" w:rsidR="00C744DB" w:rsidRPr="00684CC9" w:rsidRDefault="00B42FFC" w:rsidP="00017CFA">
      <w:pPr>
        <w:spacing w:after="0"/>
        <w:rPr>
          <w:rFonts w:cs="Calibri"/>
        </w:rPr>
      </w:pPr>
      <w:r w:rsidRPr="00684CC9">
        <w:rPr>
          <w:rFonts w:cs="Calibri"/>
        </w:rPr>
        <w:t>A questo punto</w:t>
      </w:r>
      <w:r w:rsidR="007C1C7A" w:rsidRPr="00684CC9">
        <w:rPr>
          <w:rFonts w:cs="Calibri"/>
        </w:rPr>
        <w:t xml:space="preserve"> si è passati all’arricchimento dello schema con ulteriori informazioni riguardanti il fenomen</w:t>
      </w:r>
      <w:r w:rsidR="00C744DB" w:rsidRPr="00684CC9">
        <w:rPr>
          <w:rFonts w:cs="Calibri"/>
        </w:rPr>
        <w:t>o</w:t>
      </w:r>
      <w:r w:rsidR="00F45519" w:rsidRPr="00684CC9">
        <w:rPr>
          <w:rFonts w:cs="Calibri"/>
        </w:rPr>
        <w:t>.</w:t>
      </w:r>
    </w:p>
    <w:p w14:paraId="7A81A21F" w14:textId="5A0FD639" w:rsidR="00F45519" w:rsidRPr="00684CC9" w:rsidRDefault="00F45519" w:rsidP="00017CFA">
      <w:pPr>
        <w:spacing w:after="0"/>
        <w:rPr>
          <w:rFonts w:cs="Calibri"/>
        </w:rPr>
      </w:pPr>
      <w:r w:rsidRPr="00684CC9">
        <w:rPr>
          <w:rFonts w:cs="Calibri"/>
        </w:rPr>
        <w:t xml:space="preserve">Una volta individuato lo schema definitivo, </w:t>
      </w:r>
      <w:r w:rsidR="004E427A" w:rsidRPr="00684CC9">
        <w:rPr>
          <w:rFonts w:cs="Calibri"/>
        </w:rPr>
        <w:t>è stato estrapolato, attraverso un processo di reverse</w:t>
      </w:r>
      <w:r w:rsidR="00E20E3D" w:rsidRPr="00684CC9">
        <w:rPr>
          <w:rFonts w:cs="Calibri"/>
        </w:rPr>
        <w:t xml:space="preserve"> engineering</w:t>
      </w:r>
      <w:r w:rsidR="00D772CE" w:rsidRPr="00684CC9">
        <w:rPr>
          <w:rFonts w:cs="Calibri"/>
        </w:rPr>
        <w:t>, il relativo schema concettuale E/R della base di dati.</w:t>
      </w:r>
    </w:p>
    <w:p w14:paraId="2C9A3DD2" w14:textId="061A34E6" w:rsidR="0081725B" w:rsidRPr="00684CC9" w:rsidRDefault="006750A2" w:rsidP="00017CFA">
      <w:pPr>
        <w:spacing w:after="0"/>
        <w:rPr>
          <w:rFonts w:cs="Calibri"/>
        </w:rPr>
      </w:pPr>
      <w:r w:rsidRPr="00684CC9">
        <w:rPr>
          <w:rFonts w:cs="Calibri"/>
        </w:rPr>
        <w:t>Infine,</w:t>
      </w:r>
      <w:r w:rsidR="00626E2E" w:rsidRPr="00684CC9">
        <w:rPr>
          <w:rFonts w:cs="Calibri"/>
        </w:rPr>
        <w:t xml:space="preserve"> si è proceduto</w:t>
      </w:r>
      <w:r w:rsidR="00F40588" w:rsidRPr="00684CC9">
        <w:rPr>
          <w:rFonts w:cs="Calibri"/>
        </w:rPr>
        <w:t xml:space="preserve"> allo sviluppo di interrogazioni, procedure e trigger </w:t>
      </w:r>
      <w:r w:rsidR="00863A99" w:rsidRPr="00684CC9">
        <w:rPr>
          <w:rFonts w:cs="Calibri"/>
        </w:rPr>
        <w:t>con lo scopo di analizzare e manipolare i dati presenti nel database</w:t>
      </w:r>
    </w:p>
    <w:p w14:paraId="7D241975" w14:textId="28444BA5" w:rsidR="00E95748" w:rsidRPr="00F422EA" w:rsidRDefault="00E95748" w:rsidP="00F422EA">
      <w:pPr>
        <w:pStyle w:val="Titolo1"/>
      </w:pPr>
      <w:bookmarkStart w:id="16" w:name="_Toc42331426"/>
      <w:bookmarkStart w:id="17" w:name="_Toc43419459"/>
      <w:r w:rsidRPr="00F422EA">
        <w:t>Creazione tabella master</w:t>
      </w:r>
      <w:bookmarkEnd w:id="16"/>
      <w:bookmarkEnd w:id="17"/>
    </w:p>
    <w:p w14:paraId="6CF19AB5" w14:textId="7F72BC21" w:rsidR="00E95748" w:rsidRPr="00A0470E" w:rsidRDefault="00CC09CA" w:rsidP="00171F36">
      <w:pPr>
        <w:pStyle w:val="Titolo2"/>
      </w:pPr>
      <w:bookmarkStart w:id="18" w:name="_Toc43419460"/>
      <w:r>
        <w:t>1</w:t>
      </w:r>
      <w:r w:rsidR="00A36133" w:rsidRPr="00A0470E">
        <w:t>.</w:t>
      </w:r>
      <w:r w:rsidR="00D679F8" w:rsidRPr="00A0470E">
        <w:t xml:space="preserve">1. </w:t>
      </w:r>
      <w:r w:rsidR="00E95748" w:rsidRPr="00A0470E">
        <w:t xml:space="preserve">Accorgimenti preventivi all’importazione su </w:t>
      </w:r>
      <w:proofErr w:type="spellStart"/>
      <w:r w:rsidR="00E95748" w:rsidRPr="00A0470E">
        <w:t>Datagrip</w:t>
      </w:r>
      <w:proofErr w:type="spellEnd"/>
      <w:r w:rsidR="00E95748" w:rsidRPr="00A0470E">
        <w:t xml:space="preserve">: data </w:t>
      </w:r>
      <w:proofErr w:type="spellStart"/>
      <w:r w:rsidR="00E95748" w:rsidRPr="00A0470E">
        <w:t>cleansing</w:t>
      </w:r>
      <w:proofErr w:type="spellEnd"/>
      <w:r w:rsidR="00E95748" w:rsidRPr="00A0470E">
        <w:t xml:space="preserve"> del file</w:t>
      </w:r>
      <w:bookmarkEnd w:id="18"/>
    </w:p>
    <w:p w14:paraId="3549A916" w14:textId="5BF3C9F9" w:rsidR="00017725" w:rsidRDefault="00E95748">
      <w:pPr>
        <w:rPr>
          <w:rFonts w:cs="Calibri"/>
        </w:rPr>
      </w:pPr>
      <w:r w:rsidRPr="00DE40E0">
        <w:rPr>
          <w:rFonts w:cs="Calibri"/>
        </w:rPr>
        <w:t xml:space="preserve">Alcuni accorgimenti sono stati necessari al fine di importare correttamente i dati nella tabella master. In particolare, </w:t>
      </w:r>
      <w:r w:rsidR="00017725" w:rsidRPr="00DE40E0">
        <w:rPr>
          <w:rFonts w:cs="Calibri"/>
        </w:rPr>
        <w:t>perché</w:t>
      </w:r>
      <w:r w:rsidRPr="00DE40E0">
        <w:rPr>
          <w:rFonts w:cs="Calibri"/>
        </w:rPr>
        <w:t xml:space="preserve"> </w:t>
      </w:r>
      <w:proofErr w:type="spellStart"/>
      <w:r w:rsidRPr="00DE40E0">
        <w:rPr>
          <w:rFonts w:cs="Calibri"/>
        </w:rPr>
        <w:t>datagrip</w:t>
      </w:r>
      <w:proofErr w:type="spellEnd"/>
      <w:r w:rsidRPr="00DE40E0">
        <w:rPr>
          <w:rFonts w:cs="Calibri"/>
        </w:rPr>
        <w:t xml:space="preserve"> riconoscesse correttamente le date, si è resa necessaria la modifica del tipo e formato data nel CSV su Excel (es: da 20/05/2020 </w:t>
      </w:r>
      <w:r w:rsidR="00722150">
        <w:rPr>
          <w:rFonts w:cs="Calibri"/>
        </w:rPr>
        <w:t xml:space="preserve">18:00:00 </w:t>
      </w:r>
      <w:r w:rsidRPr="00DE40E0">
        <w:rPr>
          <w:rFonts w:cs="Calibri"/>
        </w:rPr>
        <w:t xml:space="preserve">a 2020-05-20). La stessa modifica è stata apportata a tutti gli altri dataset utilizzati successivamente. Poi si è proceduto ad eliminare gli spazi vuoti prima dei nomi delle Regioni, poiché questi avrebbero dato problemi nell’ordinare alfabeticamente le </w:t>
      </w:r>
      <w:proofErr w:type="spellStart"/>
      <w:r w:rsidRPr="00DE40E0">
        <w:rPr>
          <w:rFonts w:cs="Calibri"/>
        </w:rPr>
        <w:t>tuple</w:t>
      </w:r>
      <w:proofErr w:type="spellEnd"/>
      <w:r w:rsidRPr="00DE40E0">
        <w:rPr>
          <w:rFonts w:cs="Calibri"/>
        </w:rPr>
        <w:t>.</w:t>
      </w:r>
      <w:r w:rsidR="006E5732">
        <w:rPr>
          <w:rFonts w:cs="Calibri"/>
        </w:rPr>
        <w:br/>
      </w:r>
      <w:r w:rsidR="008643AC">
        <w:rPr>
          <w:rFonts w:cs="Calibri"/>
        </w:rPr>
        <w:t xml:space="preserve">Una osservazione </w:t>
      </w:r>
      <w:r w:rsidR="00031D80">
        <w:rPr>
          <w:rFonts w:cs="Calibri"/>
        </w:rPr>
        <w:t xml:space="preserve">dei dati presenti nella tabella ha inoltre </w:t>
      </w:r>
      <w:r w:rsidR="00CD0223">
        <w:rPr>
          <w:rFonts w:cs="Calibri"/>
        </w:rPr>
        <w:t>fatto notare che i dati relativi ai numeri dei contagiati fossero cumulativi</w:t>
      </w:r>
      <w:r w:rsidR="00CC1955">
        <w:rPr>
          <w:rFonts w:cs="Calibri"/>
        </w:rPr>
        <w:t xml:space="preserve">: ogni </w:t>
      </w:r>
      <w:r w:rsidR="00491CB0">
        <w:rPr>
          <w:rFonts w:cs="Calibri"/>
        </w:rPr>
        <w:t xml:space="preserve">valore era quindi </w:t>
      </w:r>
      <w:r w:rsidR="00834E95">
        <w:rPr>
          <w:rFonts w:cs="Calibri"/>
        </w:rPr>
        <w:t>somma d</w:t>
      </w:r>
      <w:r w:rsidR="00B72287">
        <w:rPr>
          <w:rFonts w:cs="Calibri"/>
        </w:rPr>
        <w:t xml:space="preserve">i tutti </w:t>
      </w:r>
      <w:r w:rsidR="00090F10">
        <w:rPr>
          <w:rFonts w:cs="Calibri"/>
        </w:rPr>
        <w:t>quelli cronologicamente precedenti.</w:t>
      </w:r>
      <w:r w:rsidR="00A261AE">
        <w:rPr>
          <w:rFonts w:cs="Calibri"/>
        </w:rPr>
        <w:t xml:space="preserve"> </w:t>
      </w:r>
      <w:r w:rsidR="00A261AE">
        <w:rPr>
          <w:rFonts w:cs="Calibri"/>
        </w:rPr>
        <w:br/>
      </w:r>
      <w:r w:rsidR="00292A3D">
        <w:rPr>
          <w:rFonts w:cs="Calibri"/>
        </w:rPr>
        <w:t xml:space="preserve">Si è ritenuto necessario, dunque, </w:t>
      </w:r>
      <w:r w:rsidR="00FD7E04">
        <w:rPr>
          <w:rFonts w:cs="Calibri"/>
        </w:rPr>
        <w:t>per poter permettere il futuro utilizzo de</w:t>
      </w:r>
      <w:r w:rsidR="00D857E9">
        <w:rPr>
          <w:rFonts w:cs="Calibri"/>
        </w:rPr>
        <w:t xml:space="preserve">l dato </w:t>
      </w:r>
      <w:r w:rsidR="001E7583">
        <w:rPr>
          <w:rFonts w:cs="Calibri"/>
        </w:rPr>
        <w:t xml:space="preserve">in </w:t>
      </w:r>
      <w:r w:rsidR="008757AD">
        <w:rPr>
          <w:rFonts w:cs="Calibri"/>
        </w:rPr>
        <w:t xml:space="preserve">varie </w:t>
      </w:r>
      <w:r w:rsidR="001E7583">
        <w:rPr>
          <w:rFonts w:cs="Calibri"/>
        </w:rPr>
        <w:t>query</w:t>
      </w:r>
      <w:r w:rsidR="00BC1F66">
        <w:rPr>
          <w:rFonts w:cs="Calibri"/>
        </w:rPr>
        <w:t xml:space="preserve">, di </w:t>
      </w:r>
      <w:r w:rsidR="005A658E">
        <w:rPr>
          <w:rFonts w:cs="Calibri"/>
        </w:rPr>
        <w:t>convertire il valore da cumulativo a giornaliero</w:t>
      </w:r>
      <w:r w:rsidR="00395065">
        <w:rPr>
          <w:rFonts w:cs="Calibri"/>
        </w:rPr>
        <w:t xml:space="preserve">. </w:t>
      </w:r>
      <w:r w:rsidR="004A0E39">
        <w:rPr>
          <w:rFonts w:cs="Calibri"/>
        </w:rPr>
        <w:t xml:space="preserve">Questa conversione, per la cui riuscita si è fatto uso di Microsoft Excel, </w:t>
      </w:r>
      <w:r w:rsidR="000B2632">
        <w:rPr>
          <w:rFonts w:cs="Calibri"/>
        </w:rPr>
        <w:t xml:space="preserve">è consistita nel calcolare la differenza, giorno per giorno, </w:t>
      </w:r>
      <w:r w:rsidR="000B7A4A">
        <w:rPr>
          <w:rFonts w:cs="Calibri"/>
        </w:rPr>
        <w:t xml:space="preserve">tra il valore </w:t>
      </w:r>
      <w:r w:rsidR="00DF2D12">
        <w:rPr>
          <w:rFonts w:cs="Calibri"/>
        </w:rPr>
        <w:t>di quel giorno e quello del precedente</w:t>
      </w:r>
      <w:r w:rsidR="0046764F">
        <w:rPr>
          <w:rFonts w:cs="Calibri"/>
        </w:rPr>
        <w:t>.</w:t>
      </w:r>
    </w:p>
    <w:p w14:paraId="329840D5" w14:textId="15FBEA06" w:rsidR="00A91892" w:rsidRDefault="00A91892">
      <w:pPr>
        <w:rPr>
          <w:rFonts w:cs="Calibri"/>
        </w:rPr>
      </w:pPr>
    </w:p>
    <w:p w14:paraId="7C4D95F5" w14:textId="16227637" w:rsidR="00A91892" w:rsidRDefault="00A91892">
      <w:pPr>
        <w:rPr>
          <w:rFonts w:cs="Calibri"/>
        </w:rPr>
      </w:pPr>
    </w:p>
    <w:p w14:paraId="431DDE98" w14:textId="77777777" w:rsidR="00A91892" w:rsidRDefault="00A91892">
      <w:pPr>
        <w:rPr>
          <w:rFonts w:cs="Calibri"/>
        </w:rPr>
      </w:pPr>
    </w:p>
    <w:p w14:paraId="3905554F" w14:textId="5F9F85DE" w:rsidR="00E95748" w:rsidRPr="005D596F" w:rsidRDefault="00CC09CA" w:rsidP="00171F36">
      <w:pPr>
        <w:pStyle w:val="Titolo2"/>
      </w:pPr>
      <w:bookmarkStart w:id="19" w:name="_Toc43419461"/>
      <w:r>
        <w:t>1</w:t>
      </w:r>
      <w:r w:rsidR="00A36133">
        <w:t>.</w:t>
      </w:r>
      <w:r w:rsidR="00D679F8" w:rsidRPr="005D596F">
        <w:t xml:space="preserve">2. </w:t>
      </w:r>
      <w:r w:rsidR="00E95748" w:rsidRPr="005D596F">
        <w:t xml:space="preserve">Creazione di uno schema “ad hoc” su </w:t>
      </w:r>
      <w:proofErr w:type="spellStart"/>
      <w:r w:rsidR="00E95748" w:rsidRPr="005D596F">
        <w:t>Datagrip</w:t>
      </w:r>
      <w:proofErr w:type="spellEnd"/>
      <w:r w:rsidR="00E95748" w:rsidRPr="005D596F">
        <w:t>:</w:t>
      </w:r>
      <w:bookmarkEnd w:id="19"/>
    </w:p>
    <w:p w14:paraId="21DFFEE2" w14:textId="434668A4" w:rsidR="00DE40E0" w:rsidRPr="003F149E" w:rsidRDefault="00E95748" w:rsidP="00DE40E0">
      <w:r w:rsidRPr="003F149E">
        <w:rPr>
          <w:rFonts w:cs="Calibri"/>
        </w:rPr>
        <w:t>Di default Oracle permette di lavorare sull’user SYSTEM configurato durante l’installazione.</w:t>
      </w:r>
      <w:r w:rsidR="00115CCC" w:rsidRPr="003F149E">
        <w:rPr>
          <w:rFonts w:cs="Calibri"/>
        </w:rPr>
        <w:t xml:space="preserve"> Tuttavia,</w:t>
      </w:r>
      <w:r w:rsidRPr="003F149E">
        <w:rPr>
          <w:rFonts w:cs="Calibri"/>
        </w:rPr>
        <w:t xml:space="preserve"> all’interno di questo schema </w:t>
      </w:r>
      <w:r w:rsidR="002168CD">
        <w:rPr>
          <w:rFonts w:cs="Calibri"/>
        </w:rPr>
        <w:t>sono</w:t>
      </w:r>
      <w:r w:rsidRPr="003F149E">
        <w:rPr>
          <w:rFonts w:cs="Calibri"/>
        </w:rPr>
        <w:t xml:space="preserve"> già presenti varie tabelle di default che rend</w:t>
      </w:r>
      <w:r w:rsidR="000119EC">
        <w:rPr>
          <w:rFonts w:cs="Calibri"/>
        </w:rPr>
        <w:t>ono</w:t>
      </w:r>
      <w:r w:rsidRPr="003F149E">
        <w:rPr>
          <w:rFonts w:cs="Calibri"/>
        </w:rPr>
        <w:t xml:space="preserve"> difficile l’organizzazione delle tabelle di interesse. </w:t>
      </w:r>
      <w:r w:rsidRPr="003F149E">
        <w:rPr>
          <w:rFonts w:cs="Calibri"/>
        </w:rPr>
        <w:br/>
        <w:t xml:space="preserve">In Oracle non è possibile creare esplicitamente un </w:t>
      </w:r>
      <w:r w:rsidRPr="003F149E">
        <w:rPr>
          <w:rFonts w:cs="Calibri"/>
          <w:i/>
        </w:rPr>
        <w:t>Database schema</w:t>
      </w:r>
      <w:r w:rsidRPr="003F149E">
        <w:rPr>
          <w:rFonts w:cs="Calibri"/>
        </w:rPr>
        <w:t xml:space="preserve">. </w:t>
      </w:r>
      <w:r w:rsidR="00115CCC" w:rsidRPr="003F149E">
        <w:rPr>
          <w:rFonts w:cs="Calibri"/>
        </w:rPr>
        <w:t>Ciò nonostante</w:t>
      </w:r>
      <w:r w:rsidRPr="003F149E">
        <w:rPr>
          <w:rFonts w:cs="Calibri"/>
        </w:rPr>
        <w:t>, quando viene creato un utente</w:t>
      </w:r>
      <w:r w:rsidR="00634E13" w:rsidRPr="003F149E">
        <w:rPr>
          <w:rFonts w:cs="Calibri"/>
        </w:rPr>
        <w:t xml:space="preserve"> </w:t>
      </w:r>
      <w:r w:rsidRPr="003F149E">
        <w:rPr>
          <w:rFonts w:cs="Calibri"/>
        </w:rPr>
        <w:t>viene creato</w:t>
      </w:r>
      <w:r w:rsidR="00C752A8" w:rsidRPr="003F149E">
        <w:rPr>
          <w:rFonts w:cs="Calibri"/>
        </w:rPr>
        <w:t xml:space="preserve"> -ed identificato con esso-</w:t>
      </w:r>
      <w:r w:rsidRPr="003F149E">
        <w:rPr>
          <w:rFonts w:cs="Calibri"/>
        </w:rPr>
        <w:t xml:space="preserve"> anche il suo </w:t>
      </w:r>
      <w:proofErr w:type="gramStart"/>
      <w:r w:rsidRPr="003F149E">
        <w:rPr>
          <w:rFonts w:cs="Calibri"/>
        </w:rPr>
        <w:t>schema</w:t>
      </w:r>
      <w:r w:rsidR="00634E13" w:rsidRPr="003F149E">
        <w:rPr>
          <w:rFonts w:cs="Calibri"/>
        </w:rPr>
        <w:t xml:space="preserve"> </w:t>
      </w:r>
      <w:r w:rsidRPr="003F149E">
        <w:rPr>
          <w:rFonts w:cs="Calibri"/>
        </w:rPr>
        <w:t>,</w:t>
      </w:r>
      <w:proofErr w:type="gramEnd"/>
      <w:r w:rsidRPr="003F149E">
        <w:rPr>
          <w:rFonts w:cs="Calibri"/>
        </w:rPr>
        <w:t xml:space="preserve"> che è l’insieme degli oggetti posseduti da un utente e inizialmente è vuoto.</w:t>
      </w:r>
      <w:r w:rsidR="00931B82" w:rsidRPr="003F149E">
        <w:rPr>
          <w:rFonts w:cs="Calibri"/>
        </w:rPr>
        <w:t xml:space="preserve"> Quindi si è pensato di creare l’utente (e il relativo schema) PROGETTO da popolare con gli oggetti ad esso inerenti. Per fare ciò</w:t>
      </w:r>
      <w:r w:rsidR="0096653C" w:rsidRPr="003F149E">
        <w:rPr>
          <w:rFonts w:cs="Calibri"/>
        </w:rPr>
        <w:t xml:space="preserve"> si</w:t>
      </w:r>
      <w:r w:rsidR="008F4517" w:rsidRPr="003F149E">
        <w:rPr>
          <w:rFonts w:cs="Calibri"/>
        </w:rPr>
        <w:t xml:space="preserve"> sono sfruttati i poteri amministrativi e </w:t>
      </w:r>
      <w:r w:rsidR="002730FD" w:rsidRPr="003F149E">
        <w:rPr>
          <w:rFonts w:cs="Calibri"/>
        </w:rPr>
        <w:t xml:space="preserve">di </w:t>
      </w:r>
      <w:r w:rsidR="002730FD" w:rsidRPr="003F149E">
        <w:rPr>
          <w:rFonts w:cs="Calibri"/>
          <w:i/>
          <w:iCs/>
        </w:rPr>
        <w:t>account management</w:t>
      </w:r>
      <w:r w:rsidR="00D95538">
        <w:rPr>
          <w:rFonts w:cs="Calibri"/>
        </w:rPr>
        <w:t xml:space="preserve"> di SYSTEM</w:t>
      </w:r>
      <w:r w:rsidR="00BE2859">
        <w:rPr>
          <w:rFonts w:cs="Calibri"/>
        </w:rPr>
        <w:t>. Il codice con il quale è stato possibile ottenere questo risultato è il seguente:</w:t>
      </w:r>
    </w:p>
    <w:p w14:paraId="0825EC87" w14:textId="77777777" w:rsidR="009743A1" w:rsidRPr="007B6003" w:rsidRDefault="000209F5" w:rsidP="00A76DB8">
      <w:pPr>
        <w:pStyle w:val="PreformattatoHTML"/>
        <w:shd w:val="clear" w:color="auto" w:fill="F0ECE6"/>
        <w:rPr>
          <w:rFonts w:ascii="JetBrains Mono" w:hAnsi="JetBrains Mono"/>
          <w:color w:val="A9B7C6"/>
          <w:sz w:val="22"/>
          <w:szCs w:val="22"/>
          <w:lang w:val="en-GB"/>
        </w:rPr>
      </w:pP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>connect system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/manager 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 xml:space="preserve">as </w:t>
      </w:r>
      <w:proofErr w:type="spellStart"/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>sysdba</w:t>
      </w:r>
      <w:proofErr w:type="spellEnd"/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br/>
        <w:t xml:space="preserve">ALTER SESSION SET 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>"_ORACLE_SCRIPT"=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>true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br/>
        <w:t xml:space="preserve">    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br/>
        <w:t xml:space="preserve">create </w:t>
      </w:r>
      <w:r w:rsidR="00C65D6B" w:rsidRPr="007B6003">
        <w:rPr>
          <w:rFonts w:ascii="JetBrains Mono" w:hAnsi="JetBrains Mono"/>
          <w:i/>
          <w:iCs/>
          <w:color w:val="FFC66D"/>
          <w:sz w:val="22"/>
          <w:szCs w:val="22"/>
          <w:lang w:val="en-GB"/>
        </w:rPr>
        <w:t>USER</w:t>
      </w:r>
      <w:r w:rsidRPr="007B6003">
        <w:rPr>
          <w:rFonts w:ascii="JetBrains Mono" w:hAnsi="JetBrains Mono"/>
          <w:i/>
          <w:iCs/>
          <w:color w:val="FFC66D"/>
          <w:sz w:val="22"/>
          <w:szCs w:val="22"/>
          <w:lang w:val="en-GB"/>
        </w:rPr>
        <w:t xml:space="preserve"> 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PROGETTO 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 xml:space="preserve">identified by 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>password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>;</w:t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br/>
      </w: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br/>
        <w:t xml:space="preserve">GRANT CONNECT to 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PROGETTO           </w:t>
      </w:r>
      <w:r w:rsidR="009D5A02"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      </w:t>
      </w:r>
    </w:p>
    <w:p w14:paraId="2D95DBAA" w14:textId="31EFBF33" w:rsidR="00F67C18" w:rsidRPr="007B6003" w:rsidRDefault="000209F5" w:rsidP="00A76DB8">
      <w:pPr>
        <w:pStyle w:val="PreformattatoHTML"/>
        <w:shd w:val="clear" w:color="auto" w:fill="F0ECE6"/>
        <w:rPr>
          <w:rFonts w:ascii="JetBrains Mono" w:hAnsi="JetBrains Mono"/>
          <w:color w:val="A9B7C6"/>
          <w:sz w:val="22"/>
          <w:szCs w:val="22"/>
          <w:lang w:val="en-GB"/>
        </w:rPr>
      </w:pPr>
      <w:r w:rsidRPr="007B6003">
        <w:rPr>
          <w:rFonts w:ascii="JetBrains Mono" w:hAnsi="JetBrains Mono"/>
          <w:color w:val="CC7832"/>
          <w:sz w:val="22"/>
          <w:szCs w:val="22"/>
          <w:lang w:val="en-GB"/>
        </w:rPr>
        <w:t xml:space="preserve">GRANT ALL PRIVILEGES TO </w:t>
      </w: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>PROGETTO</w:t>
      </w:r>
      <w:r w:rsidR="00C65D6B"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 </w:t>
      </w:r>
    </w:p>
    <w:p w14:paraId="04B6DA10" w14:textId="77777777" w:rsidR="009743A1" w:rsidRPr="007B6003" w:rsidRDefault="009743A1" w:rsidP="00A76DB8">
      <w:pPr>
        <w:pStyle w:val="PreformattatoHTML"/>
        <w:shd w:val="clear" w:color="auto" w:fill="F0ECE6"/>
        <w:rPr>
          <w:rFonts w:ascii="JetBrains Mono" w:hAnsi="JetBrains Mono"/>
          <w:color w:val="A9B7C6"/>
          <w:sz w:val="22"/>
          <w:szCs w:val="22"/>
          <w:lang w:val="en-GB"/>
        </w:rPr>
      </w:pPr>
    </w:p>
    <w:p w14:paraId="3F36A0B8" w14:textId="2A3AE9A7" w:rsidR="00DE40E0" w:rsidRPr="007B6003" w:rsidRDefault="00C65D6B" w:rsidP="00A76DB8">
      <w:pPr>
        <w:pStyle w:val="PreformattatoHTML"/>
        <w:shd w:val="clear" w:color="auto" w:fill="F0ECE6"/>
        <w:spacing w:after="240"/>
        <w:rPr>
          <w:rFonts w:ascii="JetBrains Mono" w:hAnsi="JetBrains Mono"/>
          <w:color w:val="A9B7C6"/>
          <w:sz w:val="22"/>
          <w:szCs w:val="22"/>
          <w:lang w:val="en-GB"/>
        </w:rPr>
      </w:pPr>
      <w:r w:rsidRPr="007B6003">
        <w:rPr>
          <w:rFonts w:ascii="JetBrains Mono" w:hAnsi="JetBrains Mono"/>
          <w:color w:val="A9B7C6"/>
          <w:sz w:val="22"/>
          <w:szCs w:val="22"/>
          <w:lang w:val="en-GB"/>
        </w:rPr>
        <w:t xml:space="preserve"> </w:t>
      </w:r>
      <w:r w:rsidR="009743A1" w:rsidRPr="007B6003">
        <w:rPr>
          <w:rFonts w:ascii="JetBrains Mono" w:hAnsi="JetBrains Mono"/>
          <w:color w:val="CC7832"/>
          <w:sz w:val="22"/>
          <w:szCs w:val="22"/>
          <w:lang w:val="en-GB"/>
        </w:rPr>
        <w:t xml:space="preserve">alter session set </w:t>
      </w:r>
      <w:proofErr w:type="spellStart"/>
      <w:r w:rsidR="009743A1" w:rsidRPr="007B6003">
        <w:rPr>
          <w:rFonts w:ascii="JetBrains Mono" w:hAnsi="JetBrains Mono"/>
          <w:color w:val="CC7832"/>
          <w:sz w:val="22"/>
          <w:szCs w:val="22"/>
          <w:lang w:val="en-GB"/>
        </w:rPr>
        <w:t>current</w:t>
      </w:r>
      <w:r w:rsidR="00F53C55" w:rsidRPr="007B6003">
        <w:rPr>
          <w:rFonts w:ascii="JetBrains Mono" w:hAnsi="JetBrains Mono"/>
          <w:color w:val="CC7832"/>
          <w:sz w:val="22"/>
          <w:szCs w:val="22"/>
          <w:lang w:val="en-GB"/>
        </w:rPr>
        <w:t>_</w:t>
      </w:r>
      <w:r w:rsidR="009743A1" w:rsidRPr="007B6003">
        <w:rPr>
          <w:rFonts w:ascii="JetBrains Mono" w:hAnsi="JetBrains Mono"/>
          <w:color w:val="CC7832"/>
          <w:sz w:val="22"/>
          <w:szCs w:val="22"/>
          <w:lang w:val="en-GB"/>
        </w:rPr>
        <w:t>schema</w:t>
      </w:r>
      <w:proofErr w:type="spellEnd"/>
      <w:r w:rsidR="009743A1" w:rsidRPr="007B6003">
        <w:rPr>
          <w:rFonts w:ascii="JetBrains Mono" w:hAnsi="JetBrains Mono"/>
          <w:color w:val="CC7832"/>
          <w:sz w:val="22"/>
          <w:szCs w:val="22"/>
          <w:lang w:val="en-GB"/>
        </w:rPr>
        <w:t xml:space="preserve"> = </w:t>
      </w:r>
      <w:r w:rsidR="009743A1" w:rsidRPr="007B6003">
        <w:rPr>
          <w:rFonts w:ascii="JetBrains Mono" w:hAnsi="JetBrains Mono"/>
          <w:color w:val="A9B7C6"/>
          <w:sz w:val="22"/>
          <w:szCs w:val="22"/>
          <w:lang w:val="en-GB"/>
        </w:rPr>
        <w:t>PROGETTO</w:t>
      </w:r>
    </w:p>
    <w:p w14:paraId="381E9A56" w14:textId="437C10A5" w:rsidR="00F9799A" w:rsidRDefault="00066A27" w:rsidP="005D596F">
      <w:pPr>
        <w:rPr>
          <w:rFonts w:cs="Calibri"/>
        </w:rPr>
      </w:pPr>
      <w:r>
        <w:rPr>
          <w:rFonts w:cs="Calibri"/>
        </w:rPr>
        <w:t xml:space="preserve">Le prime due linee di codice servono per abilitare i permessi </w:t>
      </w:r>
      <w:r w:rsidR="00525C0B">
        <w:rPr>
          <w:rFonts w:cs="Calibri"/>
        </w:rPr>
        <w:t xml:space="preserve">di SYSTEM, </w:t>
      </w:r>
      <w:r w:rsidR="009743A1">
        <w:rPr>
          <w:rFonts w:cs="Calibri"/>
        </w:rPr>
        <w:t>le altre</w:t>
      </w:r>
      <w:r w:rsidR="00525C0B">
        <w:rPr>
          <w:rFonts w:cs="Calibri"/>
        </w:rPr>
        <w:t xml:space="preserve"> per creare l’utente</w:t>
      </w:r>
      <w:r w:rsidR="009743A1">
        <w:rPr>
          <w:rFonts w:cs="Calibri"/>
        </w:rPr>
        <w:t>,</w:t>
      </w:r>
      <w:r w:rsidR="00525C0B">
        <w:rPr>
          <w:rFonts w:cs="Calibri"/>
        </w:rPr>
        <w:t xml:space="preserve"> per conse</w:t>
      </w:r>
      <w:r w:rsidR="00851215">
        <w:rPr>
          <w:rFonts w:cs="Calibri"/>
        </w:rPr>
        <w:t>ntire la conne</w:t>
      </w:r>
      <w:r w:rsidR="00151E0C">
        <w:rPr>
          <w:rFonts w:cs="Calibri"/>
        </w:rPr>
        <w:t>s</w:t>
      </w:r>
      <w:r w:rsidR="00851215">
        <w:rPr>
          <w:rFonts w:cs="Calibri"/>
        </w:rPr>
        <w:t>sione</w:t>
      </w:r>
      <w:r w:rsidR="00151E0C">
        <w:rPr>
          <w:rFonts w:cs="Calibri"/>
        </w:rPr>
        <w:t xml:space="preserve"> dell’utente al server e garantire gli stessi privilegi di SYSTEM</w:t>
      </w:r>
      <w:r w:rsidR="0071340F">
        <w:rPr>
          <w:rFonts w:cs="Calibri"/>
        </w:rPr>
        <w:t xml:space="preserve"> (particolarmente utile</w:t>
      </w:r>
      <w:r w:rsidR="009318BB">
        <w:rPr>
          <w:rFonts w:cs="Calibri"/>
        </w:rPr>
        <w:t xml:space="preserve"> per rimuovere il limite di 5000 </w:t>
      </w:r>
      <w:proofErr w:type="spellStart"/>
      <w:r w:rsidR="009318BB">
        <w:rPr>
          <w:rFonts w:cs="Calibri"/>
        </w:rPr>
        <w:t>tuple</w:t>
      </w:r>
      <w:proofErr w:type="spellEnd"/>
      <w:r w:rsidR="009318BB">
        <w:rPr>
          <w:rFonts w:cs="Calibri"/>
        </w:rPr>
        <w:t xml:space="preserve"> inseribili </w:t>
      </w:r>
      <w:r w:rsidR="0071340F">
        <w:rPr>
          <w:rFonts w:cs="Calibri"/>
        </w:rPr>
        <w:t>con un solo comando)</w:t>
      </w:r>
      <w:r w:rsidR="009743A1">
        <w:rPr>
          <w:rFonts w:cs="Calibri"/>
        </w:rPr>
        <w:t xml:space="preserve"> e infine l’ultima per settare lo schema sul quale lavorare in console come predefinito.</w:t>
      </w:r>
    </w:p>
    <w:p w14:paraId="05FA4B04" w14:textId="0719C6AE" w:rsidR="005D596F" w:rsidRPr="0019778D" w:rsidRDefault="00CC09CA" w:rsidP="00171F36">
      <w:pPr>
        <w:pStyle w:val="Titolo2"/>
      </w:pPr>
      <w:bookmarkStart w:id="20" w:name="_Toc43419462"/>
      <w:r>
        <w:t>1</w:t>
      </w:r>
      <w:r w:rsidR="00A36133" w:rsidRPr="0019778D">
        <w:t>.</w:t>
      </w:r>
      <w:r w:rsidR="005D596F" w:rsidRPr="0019778D">
        <w:t>3. Creazione della tabella master e relativo popolamento</w:t>
      </w:r>
      <w:bookmarkEnd w:id="20"/>
    </w:p>
    <w:p w14:paraId="4FA55E74" w14:textId="589136D2" w:rsidR="00DE40E0" w:rsidRPr="005D596F" w:rsidRDefault="005D596F" w:rsidP="005D596F">
      <w:r w:rsidRPr="005D596F">
        <w:t>È fi</w:t>
      </w:r>
      <w:r>
        <w:t>nalmente possibile creare la tabella master con il seguente c</w:t>
      </w:r>
      <w:r w:rsidR="005D27A2">
        <w:t>omando SQL:</w:t>
      </w:r>
    </w:p>
    <w:p w14:paraId="688EDDC7" w14:textId="6E4C504B" w:rsidR="006F6BD7" w:rsidRPr="007B6003" w:rsidRDefault="00F9799A" w:rsidP="00A76DB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CREATE TABLE </w:t>
      </w:r>
      <w:r w:rsidR="00C42B41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TABELLA_MASTER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ED082C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</w:t>
      </w:r>
    </w:p>
    <w:p w14:paraId="5842CDC2" w14:textId="77777777" w:rsidR="006073C8" w:rsidRPr="007B6003" w:rsidRDefault="006F6BD7" w:rsidP="00A76DB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DATA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DATE,</w:t>
      </w:r>
      <w:r w:rsidR="006073C8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 </w:t>
      </w:r>
    </w:p>
    <w:p w14:paraId="0793636D" w14:textId="6BCEB3AE" w:rsidR="005965B5" w:rsidRPr="007B6003" w:rsidRDefault="006073C8" w:rsidP="00A76DB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ID_REGIONE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NOME_REGIONE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9799A" w:rsidRPr="007B6003">
        <w:rPr>
          <w:sz w:val="28"/>
          <w:szCs w:val="28"/>
        </w:rPr>
        <w:br/>
      </w:r>
      <w:r w:rsidR="00F9799A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ID_PROVINCIA 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F9799A" w:rsidRPr="007B6003">
        <w:rPr>
          <w:sz w:val="28"/>
          <w:szCs w:val="28"/>
        </w:rPr>
        <w:br/>
      </w:r>
      <w:r w:rsidR="00F9799A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NOME_PROVINCIA 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F9799A"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9799A" w:rsidRPr="007B6003">
        <w:rPr>
          <w:sz w:val="28"/>
          <w:szCs w:val="28"/>
        </w:rPr>
        <w:br/>
      </w:r>
      <w:r w:rsidR="00F9799A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SIGLA_PROV 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F9799A"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10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9799A" w:rsidRPr="007B6003">
        <w:rPr>
          <w:sz w:val="28"/>
          <w:szCs w:val="28"/>
        </w:rPr>
        <w:br/>
      </w:r>
      <w:r w:rsidR="00F9799A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LATITUDINE 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F9799A"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9799A" w:rsidRPr="007B6003">
        <w:rPr>
          <w:sz w:val="28"/>
          <w:szCs w:val="28"/>
        </w:rPr>
        <w:br/>
      </w:r>
      <w:r w:rsidR="00F9799A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LONGITUDINE 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F9799A"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="00F9799A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F9799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9799A" w:rsidRPr="007B6003">
        <w:rPr>
          <w:sz w:val="28"/>
          <w:szCs w:val="28"/>
        </w:rPr>
        <w:br/>
      </w:r>
      <w:r w:rsidR="008D4F5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TOT_CASI </w:t>
      </w:r>
      <w:r w:rsidR="008D4F5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</w:p>
    <w:p w14:paraId="73CFFD7D" w14:textId="77777777" w:rsidR="00FB7321" w:rsidRPr="007B6003" w:rsidRDefault="00FB7321" w:rsidP="00A76DB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</w:p>
    <w:p w14:paraId="6B520C7D" w14:textId="71E15033" w:rsidR="00F9799A" w:rsidRPr="007B6003" w:rsidRDefault="003962D6" w:rsidP="00A76DB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</w:pPr>
      <w:r w:rsidRPr="00A9189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PRIMARY KEY </w:t>
      </w:r>
      <w:r w:rsidRPr="00A9189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9189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DATA</w:t>
      </w:r>
      <w:r w:rsidRPr="00A9189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, </w:t>
      </w:r>
      <w:r w:rsidRPr="00A9189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ID_PROV</w:t>
      </w:r>
      <w:r w:rsidR="00FB7321" w:rsidRPr="00A9189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INCIA</w:t>
      </w:r>
      <w:r w:rsidRPr="00A9189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="00F9799A" w:rsidRPr="00A91892">
        <w:rPr>
          <w:sz w:val="28"/>
          <w:szCs w:val="28"/>
          <w:lang w:val="en-GB"/>
        </w:rPr>
        <w:br/>
      </w:r>
      <w:r w:rsidR="00F9799A" w:rsidRPr="00A9189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="00F9799A" w:rsidRPr="00A9189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;</w:t>
      </w:r>
    </w:p>
    <w:p w14:paraId="09C47A37" w14:textId="30F7B6B9" w:rsidR="0012337E" w:rsidRDefault="007846C4" w:rsidP="0012337E">
      <w:r w:rsidRPr="00A85DF2">
        <w:br w:type="page"/>
      </w:r>
      <w:r w:rsidR="000567C1">
        <w:t xml:space="preserve">Per popolarla, </w:t>
      </w:r>
      <w:r w:rsidR="00B50B7E">
        <w:t xml:space="preserve">si è </w:t>
      </w:r>
      <w:r>
        <w:t xml:space="preserve">usata </w:t>
      </w:r>
      <w:r w:rsidR="000567C1">
        <w:t xml:space="preserve">l’interfaccia grafica di </w:t>
      </w:r>
      <w:proofErr w:type="spellStart"/>
      <w:r w:rsidR="000567C1">
        <w:t>Datagrip</w:t>
      </w:r>
      <w:proofErr w:type="spellEnd"/>
      <w:r w:rsidR="000567C1">
        <w:t xml:space="preserve"> che supporta </w:t>
      </w:r>
      <w:r w:rsidR="009055A8">
        <w:t xml:space="preserve">di default l’inserimento </w:t>
      </w:r>
      <w:r w:rsidR="006A5BF0">
        <w:t>da file .CSV</w:t>
      </w:r>
      <w:r w:rsidR="007A3B8A">
        <w:t xml:space="preserve"> automatizzando il processo di INSERT</w:t>
      </w:r>
      <w:r w:rsidR="006A5BF0">
        <w:t>.</w:t>
      </w:r>
    </w:p>
    <w:p w14:paraId="367FFDFF" w14:textId="519134B2" w:rsidR="0012337E" w:rsidRDefault="0012337E" w:rsidP="000A3C72">
      <w:pPr>
        <w:jc w:val="center"/>
      </w:pPr>
      <w:r w:rsidRPr="0012337E">
        <w:rPr>
          <w:noProof/>
        </w:rPr>
        <w:drawing>
          <wp:inline distT="0" distB="0" distL="0" distR="0" wp14:anchorId="7C49CDE7" wp14:editId="3A6AD6EC">
            <wp:extent cx="5602078" cy="4087257"/>
            <wp:effectExtent l="0" t="0" r="0" b="889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74" b="19179"/>
                    <a:stretch/>
                  </pic:blipFill>
                  <pic:spPr bwMode="auto">
                    <a:xfrm>
                      <a:off x="0" y="0"/>
                      <a:ext cx="5602641" cy="408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F6AA7" w14:textId="43CE419D" w:rsidR="0012337E" w:rsidRPr="00A36133" w:rsidRDefault="00877C49" w:rsidP="003F44C5">
      <w:pPr>
        <w:spacing w:after="0"/>
        <w:rPr>
          <w:lang w:val="en-GB"/>
        </w:rPr>
      </w:pPr>
      <w:r>
        <w:t>Risultato:</w:t>
      </w:r>
      <w:r>
        <w:br/>
      </w:r>
      <w:r w:rsidRPr="00877C49">
        <w:rPr>
          <w:noProof/>
        </w:rPr>
        <w:drawing>
          <wp:inline distT="0" distB="0" distL="0" distR="0" wp14:anchorId="5AB7F70E" wp14:editId="08832413">
            <wp:extent cx="6645910" cy="1561465"/>
            <wp:effectExtent l="0" t="0" r="2540" b="63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B3D">
        <w:t>A questo punto è stata necessaria un</w:t>
      </w:r>
      <w:r w:rsidR="00955A16">
        <w:t xml:space="preserve">a nuova fase di data </w:t>
      </w:r>
      <w:proofErr w:type="spellStart"/>
      <w:r w:rsidR="00955A16">
        <w:t>cleansing</w:t>
      </w:r>
      <w:proofErr w:type="spellEnd"/>
      <w:r w:rsidR="00955A16">
        <w:t xml:space="preserve">. </w:t>
      </w:r>
      <w:r w:rsidR="00955A16" w:rsidRPr="00A36133">
        <w:rPr>
          <w:lang w:val="en-GB"/>
        </w:rPr>
        <w:t xml:space="preserve">Con </w:t>
      </w:r>
      <w:proofErr w:type="spellStart"/>
      <w:r w:rsidR="00955A16" w:rsidRPr="00A36133">
        <w:rPr>
          <w:lang w:val="en-GB"/>
        </w:rPr>
        <w:t>il</w:t>
      </w:r>
      <w:proofErr w:type="spellEnd"/>
      <w:r w:rsidR="00955A16" w:rsidRPr="00A36133">
        <w:rPr>
          <w:lang w:val="en-GB"/>
        </w:rPr>
        <w:t xml:space="preserve"> </w:t>
      </w:r>
      <w:proofErr w:type="spellStart"/>
      <w:r w:rsidR="00955A16" w:rsidRPr="00A36133">
        <w:rPr>
          <w:lang w:val="en-GB"/>
        </w:rPr>
        <w:t>comando</w:t>
      </w:r>
      <w:proofErr w:type="spellEnd"/>
      <w:r w:rsidR="00955A16" w:rsidRPr="00A36133">
        <w:rPr>
          <w:lang w:val="en-GB"/>
        </w:rPr>
        <w:t>:</w:t>
      </w:r>
    </w:p>
    <w:p w14:paraId="1AAE732D" w14:textId="2ADA204B" w:rsidR="00AD3CDA" w:rsidRPr="007B6003" w:rsidRDefault="00E6715B" w:rsidP="003F44C5">
      <w:pPr>
        <w:shd w:val="clear" w:color="auto" w:fill="F0ECE6"/>
        <w:spacing w:after="0"/>
        <w:rPr>
          <w:rFonts w:ascii="JetBrains Mono" w:eastAsia="Times New Roman" w:hAnsi="JetBrains Mono" w:cs="Courier New"/>
          <w:color w:val="6A8759"/>
          <w:sz w:val="22"/>
          <w:szCs w:val="22"/>
          <w:lang w:val="en-GB"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DELETE</w:t>
      </w:r>
      <w:r w:rsidRPr="007B6003">
        <w:rPr>
          <w:sz w:val="28"/>
          <w:szCs w:val="28"/>
          <w:lang w:val="en-GB"/>
        </w:rPr>
        <w:br/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FROM </w:t>
      </w:r>
      <w:r w:rsidR="00F25C38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TABELLA</w:t>
      </w:r>
      <w:r w:rsidR="000B772E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_</w:t>
      </w:r>
      <w:r w:rsidR="00F25C38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MASTER</w:t>
      </w:r>
      <w:r w:rsidRPr="007B6003">
        <w:rPr>
          <w:sz w:val="28"/>
          <w:szCs w:val="28"/>
          <w:lang w:val="en-GB"/>
        </w:rPr>
        <w:br/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WHERE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DATA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NOT BETWEEN DATE </w:t>
      </w:r>
      <w:r w:rsidRPr="007B6003">
        <w:rPr>
          <w:rFonts w:ascii="JetBrains Mono" w:eastAsia="Times New Roman" w:hAnsi="JetBrains Mono" w:cs="Courier New"/>
          <w:color w:val="6A8759"/>
          <w:sz w:val="22"/>
          <w:szCs w:val="22"/>
          <w:lang w:val="en-GB" w:eastAsia="it-IT"/>
        </w:rPr>
        <w:t xml:space="preserve">'2020-02-25'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AND DATE </w:t>
      </w:r>
      <w:r w:rsidRPr="007B6003">
        <w:rPr>
          <w:rFonts w:ascii="JetBrains Mono" w:eastAsia="Times New Roman" w:hAnsi="JetBrains Mono" w:cs="Courier New"/>
          <w:color w:val="6A8759"/>
          <w:sz w:val="22"/>
          <w:szCs w:val="22"/>
          <w:lang w:val="en-GB" w:eastAsia="it-IT"/>
        </w:rPr>
        <w:t>'2020-05-03'</w:t>
      </w:r>
    </w:p>
    <w:p w14:paraId="10EBE59D" w14:textId="0852CB45" w:rsidR="00B3442D" w:rsidRDefault="008B3ED3" w:rsidP="003F44C5">
      <w:pPr>
        <w:spacing w:after="0"/>
      </w:pPr>
      <w:r w:rsidRPr="008B3ED3">
        <w:rPr>
          <w:lang w:eastAsia="it-IT"/>
        </w:rPr>
        <w:t xml:space="preserve">sono state </w:t>
      </w:r>
      <w:r w:rsidR="007350C8">
        <w:rPr>
          <w:lang w:eastAsia="it-IT"/>
        </w:rPr>
        <w:t>eliminate le date non interessate dall’analisi come da specifica.</w:t>
      </w:r>
      <w:r w:rsidR="000C5F0D">
        <w:rPr>
          <w:lang w:eastAsia="it-IT"/>
        </w:rPr>
        <w:t xml:space="preserve"> </w:t>
      </w:r>
      <w:r w:rsidR="00C6592A">
        <w:t>È stata</w:t>
      </w:r>
      <w:r w:rsidR="000C5F0D" w:rsidRPr="1EC07B88">
        <w:t xml:space="preserve"> inoltre riscontrat</w:t>
      </w:r>
      <w:r w:rsidR="00C6592A">
        <w:t>a</w:t>
      </w:r>
      <w:r w:rsidR="000C5F0D" w:rsidRPr="1EC07B88">
        <w:t xml:space="preserve"> la presenza</w:t>
      </w:r>
      <w:r w:rsidR="00C6592A">
        <w:t xml:space="preserve"> di </w:t>
      </w:r>
      <w:proofErr w:type="spellStart"/>
      <w:r w:rsidR="00C6592A">
        <w:t>tuple</w:t>
      </w:r>
      <w:proofErr w:type="spellEnd"/>
      <w:r w:rsidR="00C6592A">
        <w:t xml:space="preserve"> con numerosi attributi NULL e</w:t>
      </w:r>
      <w:r w:rsidR="000C5F0D" w:rsidRPr="1EC07B88">
        <w:t xml:space="preserve"> codici provincia tutti maggiori di 900</w:t>
      </w:r>
      <w:r w:rsidR="00465DEA">
        <w:t xml:space="preserve"> che non riferivano a nessuna provincia o regione </w:t>
      </w:r>
      <w:r w:rsidR="00B3442D">
        <w:t>realmente esistente</w:t>
      </w:r>
      <w:r w:rsidR="00231AE7">
        <w:t xml:space="preserve">. Essendo </w:t>
      </w:r>
      <w:proofErr w:type="spellStart"/>
      <w:r w:rsidR="00231AE7">
        <w:t>tuple</w:t>
      </w:r>
      <w:proofErr w:type="spellEnd"/>
      <w:r w:rsidR="00E42B0F">
        <w:t xml:space="preserve"> inconsistenti</w:t>
      </w:r>
      <w:r w:rsidR="00A440C0">
        <w:t>, sono state eliminate con il comando:</w:t>
      </w:r>
    </w:p>
    <w:p w14:paraId="2DD09090" w14:textId="77777777" w:rsidR="0074301D" w:rsidRPr="007B6003" w:rsidRDefault="0074301D" w:rsidP="003F44C5">
      <w:pPr>
        <w:shd w:val="clear" w:color="auto" w:fill="F0ECE6"/>
        <w:spacing w:after="0"/>
        <w:rPr>
          <w:rFonts w:ascii="JetBrains Mono" w:eastAsia="JetBrains Mono" w:hAnsi="JetBrains Mono" w:cs="JetBrains Mono"/>
          <w:color w:val="CC7832"/>
          <w:sz w:val="22"/>
          <w:szCs w:val="22"/>
        </w:rPr>
      </w:pPr>
      <w:r w:rsidRPr="007B6003">
        <w:rPr>
          <w:rFonts w:ascii="JetBrains Mono" w:eastAsia="JetBrains Mono" w:hAnsi="JetBrains Mono" w:cs="JetBrains Mono"/>
          <w:color w:val="CC7832"/>
          <w:sz w:val="22"/>
          <w:szCs w:val="22"/>
        </w:rPr>
        <w:t xml:space="preserve">DELETE </w:t>
      </w:r>
    </w:p>
    <w:p w14:paraId="6D21088E" w14:textId="0BB864AF" w:rsidR="003F44C5" w:rsidRDefault="000C5F0D" w:rsidP="003F44C5">
      <w:pPr>
        <w:shd w:val="clear" w:color="auto" w:fill="F0ECE6"/>
        <w:spacing w:after="0"/>
        <w:rPr>
          <w:rFonts w:ascii="JetBrains Mono" w:eastAsia="JetBrains Mono" w:hAnsi="JetBrains Mono" w:cs="JetBrains Mono"/>
          <w:color w:val="6897BB"/>
          <w:sz w:val="22"/>
          <w:szCs w:val="22"/>
        </w:rPr>
      </w:pPr>
      <w:r w:rsidRPr="007B6003">
        <w:rPr>
          <w:rFonts w:ascii="JetBrains Mono" w:eastAsia="JetBrains Mono" w:hAnsi="JetBrains Mono" w:cs="JetBrains Mono"/>
          <w:color w:val="CC7832"/>
          <w:sz w:val="22"/>
          <w:szCs w:val="22"/>
        </w:rPr>
        <w:t xml:space="preserve">FROM </w:t>
      </w:r>
      <w:r w:rsidRPr="007B6003">
        <w:rPr>
          <w:rFonts w:ascii="JetBrains Mono" w:eastAsia="JetBrains Mono" w:hAnsi="JetBrains Mono" w:cs="JetBrains Mono"/>
          <w:color w:val="A9B7C6"/>
          <w:sz w:val="22"/>
          <w:szCs w:val="22"/>
        </w:rPr>
        <w:t>PROGETTO_PROVINCIA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JetBrains Mono" w:hAnsi="JetBrains Mono" w:cs="JetBrains Mono"/>
          <w:color w:val="A9B7C6"/>
          <w:sz w:val="22"/>
          <w:szCs w:val="22"/>
        </w:rPr>
        <w:t xml:space="preserve">WHERE </w:t>
      </w:r>
      <w:r w:rsidRPr="007B6003">
        <w:rPr>
          <w:rFonts w:ascii="JetBrains Mono" w:eastAsia="JetBrains Mono" w:hAnsi="JetBrains Mono" w:cs="JetBrains Mono"/>
          <w:color w:val="9876AA"/>
          <w:sz w:val="22"/>
          <w:szCs w:val="22"/>
        </w:rPr>
        <w:t>ID_PROVINCIA</w:t>
      </w:r>
      <w:r w:rsidRPr="007B6003">
        <w:rPr>
          <w:rFonts w:ascii="JetBrains Mono" w:eastAsia="JetBrains Mono" w:hAnsi="JetBrains Mono" w:cs="JetBrains Mono"/>
          <w:color w:val="A9B7C6"/>
          <w:sz w:val="22"/>
          <w:szCs w:val="22"/>
        </w:rPr>
        <w:t>&gt;</w:t>
      </w:r>
      <w:r w:rsidRPr="007B6003">
        <w:rPr>
          <w:rFonts w:ascii="JetBrains Mono" w:eastAsia="JetBrains Mono" w:hAnsi="JetBrains Mono" w:cs="JetBrains Mono"/>
          <w:color w:val="6897BB"/>
          <w:sz w:val="22"/>
          <w:szCs w:val="22"/>
        </w:rPr>
        <w:t>900</w:t>
      </w:r>
    </w:p>
    <w:p w14:paraId="5DD37A17" w14:textId="5F6C96AC" w:rsidR="000C5F0D" w:rsidRDefault="00B00CA8" w:rsidP="000A584E">
      <w:pPr>
        <w:pStyle w:val="Titolo1"/>
      </w:pPr>
      <w:bookmarkStart w:id="21" w:name="_Toc43419463"/>
      <w:r>
        <w:t xml:space="preserve">Verifica </w:t>
      </w:r>
      <w:r w:rsidR="000B57A7">
        <w:t>delle forme normali</w:t>
      </w:r>
      <w:r>
        <w:t xml:space="preserve"> e decomposizione</w:t>
      </w:r>
      <w:bookmarkEnd w:id="21"/>
    </w:p>
    <w:p w14:paraId="3BEACE42" w14:textId="5535B631" w:rsidR="007467CB" w:rsidRPr="007467CB" w:rsidRDefault="001623AD" w:rsidP="00171F36">
      <w:pPr>
        <w:pStyle w:val="Titolo2"/>
      </w:pPr>
      <w:bookmarkStart w:id="22" w:name="_Toc43419464"/>
      <w:r>
        <w:t>2</w:t>
      </w:r>
      <w:r w:rsidR="007467CB">
        <w:t>.1</w:t>
      </w:r>
      <w:r w:rsidR="00CC09CA">
        <w:t>.</w:t>
      </w:r>
      <w:r w:rsidR="007467CB">
        <w:t xml:space="preserve"> Verifica della 3NF</w:t>
      </w:r>
      <w:bookmarkEnd w:id="22"/>
    </w:p>
    <w:p w14:paraId="20E5353D" w14:textId="77777777" w:rsidR="001117DC" w:rsidRDefault="008F6E91" w:rsidP="001117DC">
      <w:pPr>
        <w:spacing w:after="0"/>
      </w:pPr>
      <w:r>
        <w:t xml:space="preserve">Si procede all’analisi della tabella </w:t>
      </w:r>
      <w:r w:rsidR="001117DC">
        <w:t>master per verificare che sia in 3NF come richiesto dalla specifica.</w:t>
      </w:r>
    </w:p>
    <w:p w14:paraId="08961A34" w14:textId="63DB3EE9" w:rsidR="000B57A7" w:rsidRDefault="001117DC" w:rsidP="000B57A7">
      <w:r>
        <w:t>P</w:t>
      </w:r>
      <w:r w:rsidR="002E2D30">
        <w:t xml:space="preserve">oiché lo schema non possiede attributi </w:t>
      </w:r>
      <w:proofErr w:type="spellStart"/>
      <w:r w:rsidR="002E2D30">
        <w:t>multivalore</w:t>
      </w:r>
      <w:proofErr w:type="spellEnd"/>
      <w:r w:rsidR="002E2D30">
        <w:t xml:space="preserve"> né strutturati ma solo attributi semplici</w:t>
      </w:r>
      <w:r w:rsidR="005A6469">
        <w:t>, lo schema della tabella master è sicuramente 1NF</w:t>
      </w:r>
      <w:r w:rsidR="000E0291">
        <w:t xml:space="preserve">. Tuttavia, </w:t>
      </w:r>
      <w:r w:rsidR="001A7B27">
        <w:t>così com’è proposto, NON è in forma 2NF</w:t>
      </w:r>
      <w:r w:rsidR="005D636F">
        <w:t>. Per esserlo, oltre ad essere in forma 1NF</w:t>
      </w:r>
      <w:r w:rsidR="00200EB4">
        <w:t>, bisogna che ogni attributo non primo d</w:t>
      </w:r>
      <w:r w:rsidR="00FE0E56">
        <w:t xml:space="preserve">i R(X) è in dipendenza funzionale </w:t>
      </w:r>
      <w:r w:rsidR="00A4784A" w:rsidRPr="00A4784A">
        <w:rPr>
          <w:u w:val="single"/>
        </w:rPr>
        <w:t>completa</w:t>
      </w:r>
      <w:r w:rsidR="00A4784A" w:rsidRPr="00A4784A">
        <w:t xml:space="preserve"> da</w:t>
      </w:r>
      <w:r w:rsidR="00A4784A">
        <w:rPr>
          <w:u w:val="single"/>
        </w:rPr>
        <w:t xml:space="preserve"> ogni</w:t>
      </w:r>
      <w:r w:rsidR="00DE136F">
        <w:t xml:space="preserve"> chiave di R(X), ossia tutti gli attributi non primi devono dipendere dall’inter</w:t>
      </w:r>
      <w:r w:rsidR="00A9312F">
        <w:t>e</w:t>
      </w:r>
      <w:r w:rsidR="00DE136F">
        <w:t>zza della chiave, non solo da parte di questa.</w:t>
      </w:r>
    </w:p>
    <w:p w14:paraId="6D095160" w14:textId="39D3C693" w:rsidR="00DD7E5C" w:rsidRDefault="00DD7E5C" w:rsidP="000B57A7">
      <w:r>
        <w:t xml:space="preserve">Per </w:t>
      </w:r>
      <w:r w:rsidR="00F068EA">
        <w:t>lo schema di relazione analizzato</w:t>
      </w:r>
      <w:r>
        <w:t xml:space="preserve">, sarebbe possibile scegliere come chiave primaria </w:t>
      </w:r>
      <w:r w:rsidR="009C6966">
        <w:t>gli attributi DATA e CODICE_PROVINCIA, in modo da risp</w:t>
      </w:r>
      <w:r w:rsidR="007A434D">
        <w:t>ettare</w:t>
      </w:r>
      <w:r w:rsidR="00FE18B2">
        <w:t xml:space="preserve"> tutti i vincoli ad essa legati. È possibile notare, però, che sussistono le seguenti FD:</w:t>
      </w:r>
    </w:p>
    <w:p w14:paraId="0C75CD12" w14:textId="656996EC" w:rsidR="00FE18B2" w:rsidRDefault="00FE18B2" w:rsidP="002245E6">
      <w:pPr>
        <w:shd w:val="clear" w:color="auto" w:fill="E9F0F6" w:themeFill="accent1" w:themeFillTint="33"/>
        <w:spacing w:after="0"/>
      </w:pPr>
      <w:r>
        <w:t>FD1: {</w:t>
      </w:r>
      <w:proofErr w:type="gramStart"/>
      <w:r>
        <w:t>DATA,</w:t>
      </w:r>
      <w:r w:rsidR="00CA027C">
        <w:t>ID</w:t>
      </w:r>
      <w:proofErr w:type="gramEnd"/>
      <w:r>
        <w:t>_PROVINCIA}</w:t>
      </w:r>
      <w:r>
        <w:sym w:font="Wingdings" w:char="F0E0"/>
      </w:r>
      <w:r>
        <w:t>PROVINCIA</w:t>
      </w:r>
    </w:p>
    <w:p w14:paraId="651E88A2" w14:textId="2D9E235C" w:rsidR="00FE18B2" w:rsidRDefault="00FE18B2" w:rsidP="002245E6">
      <w:pPr>
        <w:shd w:val="clear" w:color="auto" w:fill="E9F0F6" w:themeFill="accent1" w:themeFillTint="33"/>
        <w:spacing w:after="0"/>
      </w:pPr>
      <w:r>
        <w:t>FD</w:t>
      </w:r>
      <w:proofErr w:type="gramStart"/>
      <w:r>
        <w:t>2:{</w:t>
      </w:r>
      <w:proofErr w:type="gramEnd"/>
      <w:r w:rsidR="00CA027C">
        <w:t>ID</w:t>
      </w:r>
      <w:r w:rsidR="00665546">
        <w:t>_PROVINCIA</w:t>
      </w:r>
      <w:r w:rsidR="00EB0107">
        <w:t>}</w:t>
      </w:r>
      <w:r w:rsidR="00EB0107">
        <w:sym w:font="Wingdings" w:char="F0E0"/>
      </w:r>
      <w:r w:rsidR="00EB0107">
        <w:t>PROVINCIA</w:t>
      </w:r>
    </w:p>
    <w:p w14:paraId="26BF511F" w14:textId="77777777" w:rsidR="00A10889" w:rsidRDefault="00A10889" w:rsidP="00A10889">
      <w:pPr>
        <w:spacing w:after="0"/>
      </w:pPr>
    </w:p>
    <w:p w14:paraId="6ADEF505" w14:textId="7EF8B2CD" w:rsidR="00EB0107" w:rsidRDefault="00EB0107" w:rsidP="000B57A7">
      <w:r>
        <w:t xml:space="preserve">E lo stesso discorso è applicabile per </w:t>
      </w:r>
      <w:r w:rsidR="00371C4D">
        <w:t>REGIONE</w:t>
      </w:r>
      <w:r>
        <w:t xml:space="preserve"> e </w:t>
      </w:r>
      <w:r w:rsidR="00371C4D">
        <w:t>ID</w:t>
      </w:r>
      <w:r>
        <w:t>_REGIONE</w:t>
      </w:r>
      <w:r w:rsidR="00371C4D">
        <w:t>.</w:t>
      </w:r>
    </w:p>
    <w:p w14:paraId="47842B19" w14:textId="06E3CFE2" w:rsidR="00F80296" w:rsidRDefault="00371C4D" w:rsidP="000B57A7">
      <w:r>
        <w:t>La definizione di 2NF non è quindi rispettata dalla dipendenza DP2, per cui provincia dipende solo da parte della chiave. È possibile però normalizzare lo schema di 1NF attraverso l’operazione di decomposizione, per cui gli attributi v</w:t>
      </w:r>
      <w:r w:rsidR="00F80296">
        <w:t>anno assegnati a tabelle separate.</w:t>
      </w:r>
      <w:r w:rsidR="00F509E6">
        <w:t xml:space="preserve"> </w:t>
      </w:r>
      <w:r w:rsidR="00F80296">
        <w:t>Si passa dunque ad una risoluzione specifica de</w:t>
      </w:r>
      <w:r w:rsidR="00CA027C">
        <w:t>llo schema. Data l’originale TABELLA_MASTER:</w:t>
      </w:r>
    </w:p>
    <w:p w14:paraId="0C84F6F8" w14:textId="6D52B26F" w:rsidR="00CA027C" w:rsidRDefault="00CA027C" w:rsidP="002245E6">
      <w:pPr>
        <w:shd w:val="clear" w:color="auto" w:fill="E9F0F6" w:themeFill="accent1" w:themeFillTint="33"/>
      </w:pPr>
      <w:r w:rsidRPr="00161D75">
        <w:rPr>
          <w:b/>
          <w:bCs/>
        </w:rPr>
        <w:t>TABELLA_MASTER</w:t>
      </w:r>
      <w:r w:rsidR="004F1CA0">
        <w:t xml:space="preserve"> </w:t>
      </w:r>
      <w:r>
        <w:t>(</w:t>
      </w:r>
      <w:r w:rsidRPr="005E06F1">
        <w:rPr>
          <w:u w:val="single"/>
        </w:rPr>
        <w:t xml:space="preserve">Data, </w:t>
      </w:r>
      <w:proofErr w:type="spellStart"/>
      <w:r w:rsidRPr="005E06F1">
        <w:rPr>
          <w:u w:val="single"/>
        </w:rPr>
        <w:t>Id_Provincia</w:t>
      </w:r>
      <w:proofErr w:type="spellEnd"/>
      <w:r>
        <w:t>,</w:t>
      </w:r>
      <w:r w:rsidR="005E06F1">
        <w:t xml:space="preserve"> Provincia, </w:t>
      </w:r>
      <w:proofErr w:type="spellStart"/>
      <w:r w:rsidR="005E06F1">
        <w:t>Sigla_Provincia</w:t>
      </w:r>
      <w:proofErr w:type="spellEnd"/>
      <w:r w:rsidR="005E06F1">
        <w:t>,</w:t>
      </w:r>
      <w:r>
        <w:t xml:space="preserve"> </w:t>
      </w:r>
      <w:proofErr w:type="spellStart"/>
      <w:r>
        <w:t>Id_Regione</w:t>
      </w:r>
      <w:proofErr w:type="spellEnd"/>
      <w:r>
        <w:t xml:space="preserve">, </w:t>
      </w:r>
      <w:r w:rsidR="002E627F">
        <w:t xml:space="preserve">Latitudine, Longitudine, </w:t>
      </w:r>
      <w:proofErr w:type="spellStart"/>
      <w:r w:rsidR="002E627F">
        <w:t>Tot_Casi</w:t>
      </w:r>
      <w:proofErr w:type="spellEnd"/>
      <w:r w:rsidR="002E627F">
        <w:t>)</w:t>
      </w:r>
    </w:p>
    <w:p w14:paraId="18943FDE" w14:textId="4DBB841B" w:rsidR="004F1CA0" w:rsidRDefault="004F1CA0" w:rsidP="000B57A7">
      <w:r>
        <w:t>Si considerino</w:t>
      </w:r>
      <w:r w:rsidR="003A0FD4">
        <w:t>, per isolarli,</w:t>
      </w:r>
      <w:r w:rsidR="000B5DE7">
        <w:t xml:space="preserve"> </w:t>
      </w:r>
      <w:r>
        <w:t xml:space="preserve">gli attributi che dipendono unicamente da parte della chiave primaria, più in particolare dall’attributo primo </w:t>
      </w:r>
      <w:proofErr w:type="spellStart"/>
      <w:r>
        <w:t>Id_Provincia</w:t>
      </w:r>
      <w:proofErr w:type="spellEnd"/>
      <w:r w:rsidR="000B5DE7">
        <w:t>:</w:t>
      </w:r>
    </w:p>
    <w:p w14:paraId="389D25BA" w14:textId="518722C8" w:rsidR="002F182B" w:rsidRDefault="000B5DE7" w:rsidP="002245E6">
      <w:pPr>
        <w:shd w:val="clear" w:color="auto" w:fill="E9F0F6" w:themeFill="accent1" w:themeFillTint="33"/>
      </w:pPr>
      <w:proofErr w:type="spellStart"/>
      <w:r>
        <w:t>Id_Regione</w:t>
      </w:r>
      <w:proofErr w:type="spellEnd"/>
      <w:r w:rsidR="002F182B">
        <w:t xml:space="preserve">, </w:t>
      </w:r>
      <w:proofErr w:type="spellStart"/>
      <w:r>
        <w:t>Nome</w:t>
      </w:r>
      <w:r w:rsidR="002F182B">
        <w:t>_</w:t>
      </w:r>
      <w:r>
        <w:t>Provincia</w:t>
      </w:r>
      <w:proofErr w:type="spellEnd"/>
      <w:r w:rsidR="002F182B">
        <w:t xml:space="preserve">, </w:t>
      </w:r>
      <w:proofErr w:type="spellStart"/>
      <w:r w:rsidR="002F182B">
        <w:t>Sigla_Provincia</w:t>
      </w:r>
      <w:proofErr w:type="spellEnd"/>
      <w:r w:rsidR="002F182B">
        <w:t xml:space="preserve">, </w:t>
      </w:r>
      <w:proofErr w:type="spellStart"/>
      <w:r w:rsidR="002F182B">
        <w:t>Nome_Regione</w:t>
      </w:r>
      <w:proofErr w:type="spellEnd"/>
      <w:r w:rsidR="002F182B">
        <w:t>, Latitudine, Longitudine</w:t>
      </w:r>
    </w:p>
    <w:p w14:paraId="484E24C7" w14:textId="4ECD7C78" w:rsidR="003845CB" w:rsidRDefault="003845CB" w:rsidP="000B57A7">
      <w:r>
        <w:t>Con le quali è possibile creare due relazioni:</w:t>
      </w:r>
    </w:p>
    <w:p w14:paraId="3C2CD765" w14:textId="750395D1" w:rsidR="003845CB" w:rsidRDefault="00086F84" w:rsidP="002245E6">
      <w:pPr>
        <w:shd w:val="clear" w:color="auto" w:fill="E9F0F6" w:themeFill="accent1" w:themeFillTint="33"/>
        <w:spacing w:after="0"/>
      </w:pPr>
      <w:r w:rsidRPr="00161D75">
        <w:rPr>
          <w:b/>
          <w:bCs/>
        </w:rPr>
        <w:t>CASI_PROVINCE</w:t>
      </w:r>
      <w:r w:rsidR="00C84856">
        <w:t xml:space="preserve"> </w:t>
      </w:r>
      <w:proofErr w:type="gramStart"/>
      <w:r w:rsidR="00C84856">
        <w:t xml:space="preserve">( </w:t>
      </w:r>
      <w:r w:rsidR="00C84856" w:rsidRPr="00C67286">
        <w:rPr>
          <w:u w:val="single"/>
        </w:rPr>
        <w:t>Data</w:t>
      </w:r>
      <w:proofErr w:type="gramEnd"/>
      <w:r w:rsidR="00C84856" w:rsidRPr="00C67286">
        <w:rPr>
          <w:u w:val="single"/>
        </w:rPr>
        <w:t xml:space="preserve">, </w:t>
      </w:r>
      <w:proofErr w:type="spellStart"/>
      <w:r w:rsidR="00C84856" w:rsidRPr="00C67286">
        <w:rPr>
          <w:u w:val="single"/>
        </w:rPr>
        <w:t>Nome_Provincia</w:t>
      </w:r>
      <w:proofErr w:type="spellEnd"/>
      <w:r w:rsidR="00C84856">
        <w:t xml:space="preserve">, </w:t>
      </w:r>
      <w:proofErr w:type="spellStart"/>
      <w:r w:rsidR="00C84856">
        <w:t>Tot_casi</w:t>
      </w:r>
      <w:proofErr w:type="spellEnd"/>
      <w:r w:rsidR="00C84856">
        <w:t>)</w:t>
      </w:r>
    </w:p>
    <w:p w14:paraId="0327D989" w14:textId="760CF764" w:rsidR="00F509E6" w:rsidRDefault="00C84856" w:rsidP="003F44C5">
      <w:pPr>
        <w:shd w:val="clear" w:color="auto" w:fill="E9F0F6" w:themeFill="accent1" w:themeFillTint="33"/>
        <w:spacing w:after="0"/>
      </w:pPr>
      <w:r w:rsidRPr="00161D75">
        <w:rPr>
          <w:b/>
          <w:bCs/>
        </w:rPr>
        <w:t>PROVINCIA</w:t>
      </w:r>
      <w:r>
        <w:t xml:space="preserve"> (</w:t>
      </w:r>
      <w:proofErr w:type="spellStart"/>
      <w:r w:rsidRPr="00C67286">
        <w:rPr>
          <w:u w:val="single"/>
        </w:rPr>
        <w:t>I</w:t>
      </w:r>
      <w:r w:rsidR="00725EE3" w:rsidRPr="00C67286">
        <w:rPr>
          <w:u w:val="single"/>
        </w:rPr>
        <w:t>d_Provincia</w:t>
      </w:r>
      <w:proofErr w:type="spellEnd"/>
      <w:r w:rsidR="00725EE3">
        <w:t xml:space="preserve">, </w:t>
      </w:r>
      <w:proofErr w:type="spellStart"/>
      <w:r w:rsidR="00725EE3">
        <w:t>Nome_</w:t>
      </w:r>
      <w:r w:rsidR="0000722E">
        <w:t>Provincia</w:t>
      </w:r>
      <w:proofErr w:type="spellEnd"/>
      <w:r w:rsidR="0000722E">
        <w:t>,</w:t>
      </w:r>
      <w:r w:rsidR="00EC19A2">
        <w:t xml:space="preserve"> </w:t>
      </w:r>
      <w:proofErr w:type="spellStart"/>
      <w:r w:rsidR="00EC19A2">
        <w:t>Sigla_Provincia</w:t>
      </w:r>
      <w:proofErr w:type="spellEnd"/>
      <w:r w:rsidR="00EC19A2">
        <w:t xml:space="preserve">, </w:t>
      </w:r>
      <w:proofErr w:type="spellStart"/>
      <w:r w:rsidR="006A28CB">
        <w:t>Nome_Regione</w:t>
      </w:r>
      <w:proofErr w:type="spellEnd"/>
      <w:r w:rsidR="006A28CB">
        <w:t xml:space="preserve">, </w:t>
      </w:r>
      <w:proofErr w:type="spellStart"/>
      <w:r w:rsidR="006A28CB">
        <w:t>Codice_Regione</w:t>
      </w:r>
      <w:proofErr w:type="spellEnd"/>
      <w:r w:rsidR="006A28CB">
        <w:t>, Latitudine, Longitudine)</w:t>
      </w:r>
    </w:p>
    <w:p w14:paraId="2710DD94" w14:textId="77777777" w:rsidR="00473E12" w:rsidRDefault="005C15F2" w:rsidP="000B57A7">
      <w:r>
        <w:t xml:space="preserve">I due schemi relazionali </w:t>
      </w:r>
      <w:r w:rsidR="006A28CB">
        <w:t>propost</w:t>
      </w:r>
      <w:r>
        <w:t>i</w:t>
      </w:r>
      <w:r w:rsidR="006A28CB">
        <w:t xml:space="preserve"> fanno </w:t>
      </w:r>
      <w:r>
        <w:t>sì</w:t>
      </w:r>
      <w:r w:rsidR="006A28CB">
        <w:t xml:space="preserve"> che la relazione sia in 2NF.</w:t>
      </w:r>
    </w:p>
    <w:p w14:paraId="416988E2" w14:textId="221F551C" w:rsidR="00EF34C0" w:rsidRDefault="005C15F2" w:rsidP="000B57A7">
      <w:r>
        <w:t>Ciononostante</w:t>
      </w:r>
      <w:r w:rsidR="00300E2E">
        <w:t>, il nuovo schema della base di dati così creato non è comunque in forma 3NF.</w:t>
      </w:r>
      <w:r w:rsidR="00F1790E">
        <w:t xml:space="preserve"> </w:t>
      </w:r>
      <w:proofErr w:type="gramStart"/>
      <w:r w:rsidR="00300E2E">
        <w:t>Infatti</w:t>
      </w:r>
      <w:proofErr w:type="gramEnd"/>
      <w:r w:rsidR="00282569">
        <w:t xml:space="preserve"> la seconda</w:t>
      </w:r>
      <w:r w:rsidR="00D904BF">
        <w:t xml:space="preserve"> caratteristica </w:t>
      </w:r>
      <w:r w:rsidR="00EB2DF0">
        <w:t>che deve soddisfare è che ogni attributo non primo di R(X) non dipenda transitivamente da ogni chiave di R(X), ossia non possono esserci dipendenze tra attributi se non a quelli appartenenti alla chiave. Nello schema pro</w:t>
      </w:r>
      <w:r w:rsidR="00891072">
        <w:t xml:space="preserve">posto in 2NF </w:t>
      </w:r>
      <w:r w:rsidR="00690F7A">
        <w:t xml:space="preserve">il problema nasce nello schema PROVINCIA, più in particolare nell’attributo Regione, che dipende dall’attributo </w:t>
      </w:r>
      <w:proofErr w:type="spellStart"/>
      <w:r w:rsidR="00690F7A">
        <w:t>Id_Regione</w:t>
      </w:r>
      <w:proofErr w:type="spellEnd"/>
      <w:r w:rsidR="00403AF0">
        <w:t>, pur non essendo questo un attributo primo della tabella.</w:t>
      </w:r>
      <w:r w:rsidR="00043035">
        <w:t xml:space="preserve"> </w:t>
      </w:r>
      <w:r w:rsidR="00403AF0">
        <w:t>È necessario dunque attuare una seconda operazione di decomposizione:</w:t>
      </w:r>
    </w:p>
    <w:p w14:paraId="5F548BED" w14:textId="5A6BBD9D" w:rsidR="00403AF0" w:rsidRDefault="00403AF0" w:rsidP="00341026">
      <w:pPr>
        <w:shd w:val="clear" w:color="auto" w:fill="E9F0F6" w:themeFill="accent1" w:themeFillTint="33"/>
        <w:spacing w:after="0"/>
      </w:pPr>
      <w:r w:rsidRPr="00161D75">
        <w:rPr>
          <w:b/>
          <w:bCs/>
        </w:rPr>
        <w:t>CASI_PROVINCE</w:t>
      </w:r>
      <w:r>
        <w:t xml:space="preserve"> (</w:t>
      </w:r>
      <w:r w:rsidRPr="006866EE">
        <w:rPr>
          <w:color w:val="BA8E2C" w:themeColor="accent4" w:themeShade="BF"/>
          <w:u w:val="single"/>
        </w:rPr>
        <w:t xml:space="preserve">Data, </w:t>
      </w:r>
      <w:proofErr w:type="spellStart"/>
      <w:r w:rsidR="00C277D5" w:rsidRPr="006866EE">
        <w:rPr>
          <w:color w:val="BA8E2C" w:themeColor="accent4" w:themeShade="BF"/>
          <w:u w:val="single"/>
        </w:rPr>
        <w:t>Id_Provincia</w:t>
      </w:r>
      <w:proofErr w:type="spellEnd"/>
      <w:r w:rsidR="00C277D5">
        <w:t xml:space="preserve">, </w:t>
      </w:r>
      <w:proofErr w:type="spellStart"/>
      <w:r w:rsidR="00C277D5">
        <w:t>Tot_Casi</w:t>
      </w:r>
      <w:proofErr w:type="spellEnd"/>
      <w:r w:rsidR="00C277D5">
        <w:t>)</w:t>
      </w:r>
    </w:p>
    <w:p w14:paraId="61E175E1" w14:textId="77FE8232" w:rsidR="00C277D5" w:rsidRDefault="00C277D5" w:rsidP="00341026">
      <w:pPr>
        <w:shd w:val="clear" w:color="auto" w:fill="E9F0F6" w:themeFill="accent1" w:themeFillTint="33"/>
        <w:spacing w:after="0"/>
      </w:pPr>
      <w:r w:rsidRPr="00161D75">
        <w:rPr>
          <w:b/>
          <w:bCs/>
        </w:rPr>
        <w:t>PROVINCIA</w:t>
      </w:r>
      <w:r w:rsidR="00C67286">
        <w:t xml:space="preserve"> </w:t>
      </w:r>
      <w:r>
        <w:t>(</w:t>
      </w:r>
      <w:proofErr w:type="spellStart"/>
      <w:r w:rsidRPr="006866EE">
        <w:rPr>
          <w:color w:val="BA8E2C" w:themeColor="accent4" w:themeShade="BF"/>
          <w:u w:val="single"/>
        </w:rPr>
        <w:t>Id_Provincia</w:t>
      </w:r>
      <w:proofErr w:type="spellEnd"/>
      <w:r>
        <w:t xml:space="preserve">, </w:t>
      </w:r>
      <w:proofErr w:type="spellStart"/>
      <w:r>
        <w:t>Nome_Provincia</w:t>
      </w:r>
      <w:proofErr w:type="spellEnd"/>
      <w:r>
        <w:t xml:space="preserve">, </w:t>
      </w:r>
      <w:proofErr w:type="spellStart"/>
      <w:r>
        <w:t>Sigla_Provincia</w:t>
      </w:r>
      <w:proofErr w:type="spellEnd"/>
      <w:r>
        <w:t xml:space="preserve">, </w:t>
      </w:r>
      <w:r w:rsidRPr="006866EE">
        <w:rPr>
          <w:color w:val="568278" w:themeColor="accent5" w:themeShade="BF"/>
        </w:rPr>
        <w:t>Regione</w:t>
      </w:r>
      <w:r>
        <w:t>, Latitudine, Longitudine)</w:t>
      </w:r>
    </w:p>
    <w:p w14:paraId="7C28E573" w14:textId="21594DAB" w:rsidR="00C277D5" w:rsidRDefault="00C277D5" w:rsidP="00341026">
      <w:pPr>
        <w:shd w:val="clear" w:color="auto" w:fill="E9F0F6" w:themeFill="accent1" w:themeFillTint="33"/>
        <w:spacing w:after="0"/>
      </w:pPr>
      <w:r w:rsidRPr="00161D75">
        <w:rPr>
          <w:b/>
          <w:bCs/>
        </w:rPr>
        <w:t>REGIONE</w:t>
      </w:r>
      <w:r w:rsidR="00C67286">
        <w:t xml:space="preserve"> </w:t>
      </w:r>
      <w:r>
        <w:t>(</w:t>
      </w:r>
      <w:proofErr w:type="spellStart"/>
      <w:r w:rsidRPr="006866EE">
        <w:rPr>
          <w:color w:val="BA8E2C" w:themeColor="accent4" w:themeShade="BF"/>
          <w:u w:val="single"/>
        </w:rPr>
        <w:t>Id_Regione</w:t>
      </w:r>
      <w:proofErr w:type="spellEnd"/>
      <w:r>
        <w:t xml:space="preserve">, </w:t>
      </w:r>
      <w:proofErr w:type="spellStart"/>
      <w:r>
        <w:t>Nome_Regione</w:t>
      </w:r>
      <w:proofErr w:type="spellEnd"/>
      <w:r>
        <w:t>)</w:t>
      </w:r>
    </w:p>
    <w:p w14:paraId="4CE529B8" w14:textId="797C77B5" w:rsidR="006866EE" w:rsidRDefault="006866EE" w:rsidP="00341026">
      <w:pPr>
        <w:spacing w:before="240"/>
      </w:pPr>
      <w:r>
        <w:t xml:space="preserve">L’attributo Regione di PROVINCIA, ovviamente, avrà </w:t>
      </w:r>
      <w:proofErr w:type="spellStart"/>
      <w:r>
        <w:t>Id_</w:t>
      </w:r>
      <w:proofErr w:type="gramStart"/>
      <w:r>
        <w:t>Regione</w:t>
      </w:r>
      <w:proofErr w:type="spellEnd"/>
      <w:r>
        <w:t>(</w:t>
      </w:r>
      <w:proofErr w:type="gramEnd"/>
      <w:r>
        <w:t>Regione) come chiave esterna.</w:t>
      </w:r>
      <w:r w:rsidR="00043035">
        <w:t xml:space="preserve"> </w:t>
      </w:r>
      <w:r>
        <w:t>Lo schema così proposto è quindi in 3NF.</w:t>
      </w:r>
    </w:p>
    <w:p w14:paraId="4968CF15" w14:textId="77777777" w:rsidR="00A0520E" w:rsidRPr="004D7EF7" w:rsidRDefault="00A0520E" w:rsidP="000B57A7">
      <w:pPr>
        <w:rPr>
          <w:sz w:val="4"/>
          <w:szCs w:val="4"/>
        </w:rPr>
      </w:pPr>
    </w:p>
    <w:p w14:paraId="7D69155F" w14:textId="4B592095" w:rsidR="00043035" w:rsidRPr="00171F36" w:rsidRDefault="001623AD" w:rsidP="00171F36">
      <w:pPr>
        <w:pStyle w:val="Titolo2"/>
      </w:pPr>
      <w:bookmarkStart w:id="23" w:name="_Toc43419465"/>
      <w:r>
        <w:t>2</w:t>
      </w:r>
      <w:r w:rsidR="00F14CEE" w:rsidRPr="00171F36">
        <w:t>.2</w:t>
      </w:r>
      <w:r w:rsidR="00CC09CA">
        <w:t>.</w:t>
      </w:r>
      <w:r w:rsidR="00F14CEE" w:rsidRPr="00171F36">
        <w:t xml:space="preserve"> </w:t>
      </w:r>
      <w:r w:rsidR="00932945" w:rsidRPr="00171F36">
        <w:t>Creazione delle tabelle in Oracle e definizione dei vincoli mediante DDL</w:t>
      </w:r>
      <w:bookmarkEnd w:id="23"/>
    </w:p>
    <w:p w14:paraId="1C68DE2E" w14:textId="7E943381" w:rsidR="00A0520E" w:rsidRDefault="00532EA9" w:rsidP="0032618A">
      <w:pPr>
        <w:spacing w:after="0"/>
      </w:pPr>
      <w:r>
        <w:t>Di seguito viene allegato il codice per la creazione delle tabelle in Oracle</w:t>
      </w:r>
      <w:r w:rsidR="00E8523F">
        <w:t xml:space="preserve"> popolate in seguito con il consueto metodo</w:t>
      </w:r>
      <w:r>
        <w:t>.</w:t>
      </w:r>
      <w:r w:rsidR="00341026">
        <w:t xml:space="preserve"> Per le chiavi esterne si è scelta l’opzione: </w:t>
      </w:r>
      <w:r w:rsidR="00341026" w:rsidRPr="007B1728">
        <w:rPr>
          <w:i/>
          <w:iCs/>
        </w:rPr>
        <w:t xml:space="preserve">on delete </w:t>
      </w:r>
      <w:proofErr w:type="spellStart"/>
      <w:r w:rsidR="00341026" w:rsidRPr="007B1728">
        <w:rPr>
          <w:i/>
          <w:iCs/>
        </w:rPr>
        <w:t>Cascade</w:t>
      </w:r>
      <w:proofErr w:type="spellEnd"/>
      <w:r w:rsidR="00341026">
        <w:t xml:space="preserve"> per mantenere l’integrità dei dati</w:t>
      </w:r>
      <w:r w:rsidR="007B1728">
        <w:t>.</w:t>
      </w:r>
    </w:p>
    <w:p w14:paraId="6B353D48" w14:textId="77777777" w:rsidR="00276BB9" w:rsidRPr="00CC09CA" w:rsidRDefault="00276BB9" w:rsidP="0032618A">
      <w:pPr>
        <w:spacing w:after="0"/>
        <w:rPr>
          <w:sz w:val="4"/>
          <w:szCs w:val="4"/>
        </w:rPr>
      </w:pPr>
    </w:p>
    <w:p w14:paraId="2450869E" w14:textId="77777777" w:rsidR="003312FD" w:rsidRPr="00A85DF2" w:rsidRDefault="00532EA9" w:rsidP="00A0520E">
      <w:pPr>
        <w:shd w:val="clear" w:color="auto" w:fill="F0ECE6"/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</w:pP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CREATE TABLE 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CASI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br/>
        <w:t>(</w:t>
      </w:r>
      <w:r w:rsidR="00A0520E"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 xml:space="preserve"> </w:t>
      </w:r>
    </w:p>
    <w:p w14:paraId="5277374E" w14:textId="0DCD9EC4" w:rsidR="00A0520E" w:rsidRPr="00A85DF2" w:rsidRDefault="00532EA9" w:rsidP="00A0520E">
      <w:pPr>
        <w:shd w:val="clear" w:color="auto" w:fill="F0ECE6"/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</w:pP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DATA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DATE,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ID_PROV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INTEGER </w:t>
      </w:r>
      <w:r w:rsidR="00A0520E"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  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REFERENCES 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PROVINCIA (</w:t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ID_PROVINCIA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 xml:space="preserve">)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ON DELETE CASCADE,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TOT_CASI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INTEGER</w:t>
      </w:r>
      <w:r w:rsidR="00A0520E"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,</w:t>
      </w:r>
    </w:p>
    <w:p w14:paraId="4C8EA3FB" w14:textId="5B09F941" w:rsidR="00A0520E" w:rsidRPr="00A85DF2" w:rsidRDefault="00532EA9" w:rsidP="00A0520E">
      <w:pPr>
        <w:shd w:val="clear" w:color="auto" w:fill="F0ECE6"/>
        <w:ind w:firstLine="720"/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</w:pP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br/>
        <w:t xml:space="preserve">PRIMARY KEY 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DATA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, </w:t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ID_PROV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br/>
        <w:t>)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;</w:t>
      </w:r>
    </w:p>
    <w:p w14:paraId="1366F500" w14:textId="77777777" w:rsidR="00A0520E" w:rsidRPr="00A85DF2" w:rsidRDefault="00A0520E" w:rsidP="003312FD">
      <w:pPr>
        <w:spacing w:after="0"/>
        <w:rPr>
          <w:rFonts w:ascii="JetBrains Mono" w:eastAsia="Times New Roman" w:hAnsi="JetBrains Mono" w:cs="Courier New"/>
          <w:color w:val="CC7832"/>
          <w:sz w:val="8"/>
          <w:szCs w:val="8"/>
          <w:lang w:val="en-GB" w:eastAsia="it-IT"/>
        </w:rPr>
      </w:pPr>
    </w:p>
    <w:p w14:paraId="5116B327" w14:textId="77777777" w:rsidR="003312FD" w:rsidRPr="00A85DF2" w:rsidRDefault="00A53321" w:rsidP="00A0520E">
      <w:pPr>
        <w:shd w:val="clear" w:color="auto" w:fill="F0ECE6"/>
        <w:spacing w:after="0"/>
        <w:rPr>
          <w:sz w:val="28"/>
          <w:szCs w:val="28"/>
          <w:lang w:val="en-GB"/>
        </w:rPr>
      </w:pP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CREATE TABLE 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PROVINCIA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="00A0520E" w:rsidRPr="00A85DF2">
        <w:rPr>
          <w:sz w:val="28"/>
          <w:szCs w:val="28"/>
          <w:lang w:val="en-GB"/>
        </w:rPr>
        <w:t xml:space="preserve"> </w:t>
      </w:r>
    </w:p>
    <w:p w14:paraId="54E4280C" w14:textId="404924D4" w:rsidR="00A0520E" w:rsidRPr="00A85DF2" w:rsidRDefault="00A53321" w:rsidP="00A0520E">
      <w:pPr>
        <w:shd w:val="clear" w:color="auto" w:fill="F0ECE6"/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</w:pP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ID_PROVINCIA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INTEGER,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NOME_PROVINCIA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VARCHAR2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85DF2">
        <w:rPr>
          <w:rFonts w:ascii="JetBrains Mono" w:eastAsia="Times New Roman" w:hAnsi="JetBrains Mono" w:cs="Courier New"/>
          <w:color w:val="6897BB"/>
          <w:sz w:val="22"/>
          <w:szCs w:val="22"/>
          <w:lang w:val="en-GB" w:eastAsia="it-IT"/>
        </w:rPr>
        <w:t>50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,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COD_REGIONE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INTEGER </w:t>
      </w:r>
      <w:r w:rsidR="00A0520E"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 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REFERENCES 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REGIONE (</w:t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ID_REGIONE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 xml:space="preserve">)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ON DELETE CASCADE,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SIGLA_PROV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VARCHAR2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85DF2">
        <w:rPr>
          <w:rFonts w:ascii="JetBrains Mono" w:eastAsia="Times New Roman" w:hAnsi="JetBrains Mono" w:cs="Courier New"/>
          <w:color w:val="6897BB"/>
          <w:sz w:val="22"/>
          <w:szCs w:val="22"/>
          <w:lang w:val="en-GB" w:eastAsia="it-IT"/>
        </w:rPr>
        <w:t>10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,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LATITUDINE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VARCHAR2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85DF2">
        <w:rPr>
          <w:rFonts w:ascii="JetBrains Mono" w:eastAsia="Times New Roman" w:hAnsi="JetBrains Mono" w:cs="Courier New"/>
          <w:color w:val="6897BB"/>
          <w:sz w:val="22"/>
          <w:szCs w:val="22"/>
          <w:lang w:val="en-GB" w:eastAsia="it-IT"/>
        </w:rPr>
        <w:t>50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,</w:t>
      </w:r>
      <w:r w:rsidRPr="00A85DF2">
        <w:rPr>
          <w:sz w:val="28"/>
          <w:szCs w:val="28"/>
          <w:lang w:val="en-GB"/>
        </w:rPr>
        <w:br/>
      </w:r>
      <w:r w:rsidRPr="00A85DF2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 xml:space="preserve">LONGITUDINE 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VARCHAR2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A85DF2">
        <w:rPr>
          <w:rFonts w:ascii="JetBrains Mono" w:eastAsia="Times New Roman" w:hAnsi="JetBrains Mono" w:cs="Courier New"/>
          <w:color w:val="6897BB"/>
          <w:sz w:val="22"/>
          <w:szCs w:val="22"/>
          <w:lang w:val="en-GB" w:eastAsia="it-IT"/>
        </w:rPr>
        <w:t>50</w:t>
      </w:r>
      <w:r w:rsidRPr="00A85DF2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A85DF2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,</w:t>
      </w:r>
    </w:p>
    <w:p w14:paraId="5DC89E2D" w14:textId="7F7ED2AB" w:rsidR="00A0520E" w:rsidRDefault="00A53321" w:rsidP="003F44C5">
      <w:pPr>
        <w:shd w:val="clear" w:color="auto" w:fill="F0ECE6"/>
        <w:ind w:firstLine="720"/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</w:pPr>
      <w:r w:rsidRPr="00A85DF2">
        <w:rPr>
          <w:sz w:val="28"/>
          <w:szCs w:val="28"/>
          <w:lang w:val="en-GB"/>
        </w:rPr>
        <w:br/>
      </w:r>
      <w:r w:rsidRPr="00341026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PRIMARY KEY </w:t>
      </w:r>
      <w:r w:rsidRPr="00341026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  <w:r w:rsidRPr="00341026">
        <w:rPr>
          <w:rFonts w:ascii="JetBrains Mono" w:eastAsia="Times New Roman" w:hAnsi="JetBrains Mono" w:cs="Courier New"/>
          <w:color w:val="9876AA"/>
          <w:sz w:val="22"/>
          <w:szCs w:val="22"/>
          <w:lang w:val="en-GB" w:eastAsia="it-IT"/>
        </w:rPr>
        <w:t>ID_PROVINCIA</w:t>
      </w:r>
      <w:r w:rsidRPr="00341026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341026">
        <w:rPr>
          <w:sz w:val="28"/>
          <w:szCs w:val="28"/>
          <w:lang w:val="en-GB"/>
        </w:rPr>
        <w:br/>
      </w:r>
      <w:r w:rsidRPr="00341026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)</w:t>
      </w:r>
      <w:r w:rsidRPr="00341026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>;</w:t>
      </w:r>
    </w:p>
    <w:p w14:paraId="3F64F50A" w14:textId="77777777" w:rsidR="004503AF" w:rsidRPr="00341026" w:rsidRDefault="004503AF" w:rsidP="004503AF">
      <w:pPr>
        <w:ind w:firstLine="720"/>
        <w:rPr>
          <w:rFonts w:ascii="JetBrains Mono" w:eastAsia="Times New Roman" w:hAnsi="JetBrains Mono" w:cs="Courier New"/>
          <w:color w:val="CC7832"/>
          <w:sz w:val="8"/>
          <w:szCs w:val="8"/>
          <w:lang w:val="en-GB" w:eastAsia="it-IT"/>
        </w:rPr>
      </w:pPr>
    </w:p>
    <w:p w14:paraId="34315163" w14:textId="305CE013" w:rsidR="003312FD" w:rsidRPr="00341026" w:rsidRDefault="00DC5C8F" w:rsidP="00A0520E">
      <w:pPr>
        <w:shd w:val="clear" w:color="auto" w:fill="F0ECE6"/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</w:pPr>
      <w:r w:rsidRPr="00341026">
        <w:rPr>
          <w:rFonts w:ascii="JetBrains Mono" w:eastAsia="Times New Roman" w:hAnsi="JetBrains Mono" w:cs="Courier New"/>
          <w:color w:val="CC7832"/>
          <w:sz w:val="22"/>
          <w:szCs w:val="22"/>
          <w:lang w:val="en-GB" w:eastAsia="it-IT"/>
        </w:rPr>
        <w:t xml:space="preserve">CREATE TABLE </w:t>
      </w:r>
      <w:r w:rsidRPr="00341026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REGION</w:t>
      </w:r>
      <w:r w:rsidR="003F44C5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I</w:t>
      </w:r>
      <w:r w:rsidRPr="00341026">
        <w:rPr>
          <w:sz w:val="28"/>
          <w:szCs w:val="28"/>
          <w:lang w:val="en-GB"/>
        </w:rPr>
        <w:br/>
      </w:r>
      <w:r w:rsidRPr="00341026">
        <w:rPr>
          <w:rFonts w:ascii="JetBrains Mono" w:eastAsia="Times New Roman" w:hAnsi="JetBrains Mono" w:cs="Courier New"/>
          <w:color w:val="A9B7C6"/>
          <w:sz w:val="22"/>
          <w:szCs w:val="22"/>
          <w:lang w:val="en-GB" w:eastAsia="it-IT"/>
        </w:rPr>
        <w:t>(</w:t>
      </w:r>
    </w:p>
    <w:p w14:paraId="6C0168E8" w14:textId="6EE3CCB6" w:rsidR="00A0520E" w:rsidRPr="007B6003" w:rsidRDefault="00DC5C8F" w:rsidP="00A0520E">
      <w:pPr>
        <w:shd w:val="clear" w:color="auto" w:fill="F0ECE6"/>
        <w:spacing w:after="0"/>
        <w:rPr>
          <w:rFonts w:ascii="JetBrains Mono" w:eastAsia="Times New Roman" w:hAnsi="JetBrains Mono" w:cs="Courier New"/>
          <w:color w:val="CC7832"/>
          <w:sz w:val="8"/>
          <w:szCs w:val="8"/>
          <w:lang w:eastAsia="it-IT"/>
        </w:rPr>
      </w:pP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ID_REGIONE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NOME_REGIONE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</w:p>
    <w:p w14:paraId="101628F3" w14:textId="2A77032D" w:rsidR="004D7EF7" w:rsidRDefault="00DC5C8F" w:rsidP="00E8523F">
      <w:pPr>
        <w:shd w:val="clear" w:color="auto" w:fill="F0ECE6"/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</w:pP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PRIMARY KEY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ID_REGIONE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  <w:r w:rsidR="004D7EF7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br w:type="page"/>
      </w:r>
    </w:p>
    <w:p w14:paraId="772379AF" w14:textId="1EC81E6A" w:rsidR="00276BB9" w:rsidRDefault="00912738" w:rsidP="004D7EF7">
      <w:pPr>
        <w:pStyle w:val="Titolo1"/>
        <w:rPr>
          <w:lang w:eastAsia="it-IT"/>
        </w:rPr>
      </w:pPr>
      <w:bookmarkStart w:id="24" w:name="_Toc43419466"/>
      <w:r>
        <w:rPr>
          <w:lang w:eastAsia="it-IT"/>
        </w:rPr>
        <w:t>Arricchimento dello schema</w:t>
      </w:r>
      <w:bookmarkEnd w:id="24"/>
    </w:p>
    <w:p w14:paraId="205F5B32" w14:textId="0AA1B943" w:rsidR="007C25CD" w:rsidRDefault="00982E71">
      <w:pPr>
        <w:rPr>
          <w:lang w:eastAsia="it-IT"/>
        </w:rPr>
      </w:pPr>
      <w:r>
        <w:rPr>
          <w:lang w:eastAsia="it-IT"/>
        </w:rPr>
        <w:t xml:space="preserve">In questa fase si </w:t>
      </w:r>
      <w:r w:rsidR="00DB46D3">
        <w:rPr>
          <w:lang w:eastAsia="it-IT"/>
        </w:rPr>
        <w:t>è proceduto</w:t>
      </w:r>
      <w:r>
        <w:rPr>
          <w:lang w:eastAsia="it-IT"/>
        </w:rPr>
        <w:t xml:space="preserve"> all’arricchimento dello schema</w:t>
      </w:r>
      <w:r w:rsidR="00E756DC">
        <w:rPr>
          <w:lang w:eastAsia="it-IT"/>
        </w:rPr>
        <w:t xml:space="preserve"> </w:t>
      </w:r>
      <w:r w:rsidR="006641AA">
        <w:rPr>
          <w:lang w:eastAsia="it-IT"/>
        </w:rPr>
        <w:t>con ulteriori informazioni utili all’analisi del fenomeno</w:t>
      </w:r>
      <w:r w:rsidR="00202DA4">
        <w:rPr>
          <w:lang w:eastAsia="it-IT"/>
        </w:rPr>
        <w:t>. I</w:t>
      </w:r>
      <w:r w:rsidR="006641AA">
        <w:rPr>
          <w:lang w:eastAsia="it-IT"/>
        </w:rPr>
        <w:t>n particolare,</w:t>
      </w:r>
      <w:r w:rsidR="00202DA4">
        <w:rPr>
          <w:lang w:eastAsia="it-IT"/>
        </w:rPr>
        <w:t xml:space="preserve"> sono stati aggiunti</w:t>
      </w:r>
      <w:r w:rsidR="006641AA">
        <w:rPr>
          <w:lang w:eastAsia="it-IT"/>
        </w:rPr>
        <w:t xml:space="preserve"> dati riguardo il numero di residenti </w:t>
      </w:r>
      <w:r w:rsidR="00420115">
        <w:rPr>
          <w:lang w:eastAsia="it-IT"/>
        </w:rPr>
        <w:t>sia per provincia che per regione</w:t>
      </w:r>
      <w:r w:rsidR="006641AA">
        <w:rPr>
          <w:lang w:eastAsia="it-IT"/>
        </w:rPr>
        <w:t>,</w:t>
      </w:r>
      <w:r w:rsidR="00F53914">
        <w:rPr>
          <w:lang w:eastAsia="it-IT"/>
        </w:rPr>
        <w:t xml:space="preserve"> mentre per regione e data</w:t>
      </w:r>
      <w:r w:rsidR="00D4087C">
        <w:rPr>
          <w:lang w:eastAsia="it-IT"/>
        </w:rPr>
        <w:t xml:space="preserve"> il numero di morti, ricoveri in strutture ospedaliere</w:t>
      </w:r>
      <w:r w:rsidR="00261D18">
        <w:rPr>
          <w:lang w:eastAsia="it-IT"/>
        </w:rPr>
        <w:t>, ricoveri in terapia intensiva,</w:t>
      </w:r>
      <w:r w:rsidR="00420115">
        <w:rPr>
          <w:lang w:eastAsia="it-IT"/>
        </w:rPr>
        <w:t xml:space="preserve"> dimessi guariti,</w:t>
      </w:r>
      <w:r w:rsidR="00261D18">
        <w:rPr>
          <w:lang w:eastAsia="it-IT"/>
        </w:rPr>
        <w:t xml:space="preserve"> </w:t>
      </w:r>
      <w:r w:rsidR="000B1070">
        <w:rPr>
          <w:lang w:eastAsia="it-IT"/>
        </w:rPr>
        <w:t>isolamenti</w:t>
      </w:r>
      <w:r w:rsidR="00FB4A98">
        <w:rPr>
          <w:lang w:eastAsia="it-IT"/>
        </w:rPr>
        <w:t xml:space="preserve"> domicilia</w:t>
      </w:r>
      <w:r w:rsidR="00606AD8">
        <w:rPr>
          <w:lang w:eastAsia="it-IT"/>
        </w:rPr>
        <w:t>r</w:t>
      </w:r>
      <w:r w:rsidR="00A77496">
        <w:rPr>
          <w:lang w:eastAsia="it-IT"/>
        </w:rPr>
        <w:t>i</w:t>
      </w:r>
      <w:r w:rsidR="00606AD8">
        <w:rPr>
          <w:lang w:eastAsia="it-IT"/>
        </w:rPr>
        <w:t xml:space="preserve"> </w:t>
      </w:r>
      <w:r w:rsidR="00420115">
        <w:rPr>
          <w:lang w:eastAsia="it-IT"/>
        </w:rPr>
        <w:t>e tamponi effettuati</w:t>
      </w:r>
      <w:r w:rsidR="00A1582B">
        <w:rPr>
          <w:lang w:eastAsia="it-IT"/>
        </w:rPr>
        <w:t xml:space="preserve"> e </w:t>
      </w:r>
      <w:r w:rsidR="004849A4">
        <w:rPr>
          <w:lang w:eastAsia="it-IT"/>
        </w:rPr>
        <w:t>spostamenti in varie categorie di luoghi.</w:t>
      </w:r>
    </w:p>
    <w:p w14:paraId="766211E9" w14:textId="12A42EDD" w:rsidR="002410DD" w:rsidRDefault="001623AD" w:rsidP="002410DD">
      <w:pPr>
        <w:pStyle w:val="Titolo2"/>
        <w:rPr>
          <w:lang w:eastAsia="it-IT"/>
        </w:rPr>
      </w:pPr>
      <w:bookmarkStart w:id="25" w:name="_Toc43419467"/>
      <w:r>
        <w:rPr>
          <w:lang w:eastAsia="it-IT"/>
        </w:rPr>
        <w:t>3</w:t>
      </w:r>
      <w:r w:rsidR="002410DD">
        <w:rPr>
          <w:lang w:eastAsia="it-IT"/>
        </w:rPr>
        <w:t>.1.</w:t>
      </w:r>
      <w:r w:rsidR="002C6A21">
        <w:rPr>
          <w:lang w:eastAsia="it-IT"/>
        </w:rPr>
        <w:t xml:space="preserve"> </w:t>
      </w:r>
      <w:r w:rsidR="00772163">
        <w:rPr>
          <w:lang w:eastAsia="it-IT"/>
        </w:rPr>
        <w:t>Aggiunta</w:t>
      </w:r>
      <w:r w:rsidR="002C6A21">
        <w:rPr>
          <w:lang w:eastAsia="it-IT"/>
        </w:rPr>
        <w:t xml:space="preserve"> dati </w:t>
      </w:r>
      <w:r w:rsidR="004E6790">
        <w:rPr>
          <w:lang w:eastAsia="it-IT"/>
        </w:rPr>
        <w:t>regionali</w:t>
      </w:r>
      <w:r w:rsidR="0099397F">
        <w:rPr>
          <w:lang w:eastAsia="it-IT"/>
        </w:rPr>
        <w:t xml:space="preserve"> sui casi</w:t>
      </w:r>
      <w:r w:rsidR="00042C3C">
        <w:rPr>
          <w:lang w:eastAsia="it-IT"/>
        </w:rPr>
        <w:t xml:space="preserve"> e </w:t>
      </w:r>
      <w:r w:rsidR="008A36A1">
        <w:rPr>
          <w:lang w:eastAsia="it-IT"/>
        </w:rPr>
        <w:t>violazione vincolo di integrità referenziale</w:t>
      </w:r>
      <w:bookmarkEnd w:id="25"/>
    </w:p>
    <w:p w14:paraId="4AD87D69" w14:textId="2237CE0C" w:rsidR="00FA65E8" w:rsidRDefault="002C6A21" w:rsidP="002C6A21">
      <w:pPr>
        <w:rPr>
          <w:lang w:eastAsia="it-IT"/>
        </w:rPr>
      </w:pPr>
      <w:r>
        <w:rPr>
          <w:lang w:eastAsia="it-IT"/>
        </w:rPr>
        <w:t>Da</w:t>
      </w:r>
      <w:r w:rsidR="00C3232D">
        <w:rPr>
          <w:lang w:eastAsia="it-IT"/>
        </w:rPr>
        <w:t>lla stessa fonte della tabella master</w:t>
      </w:r>
      <w:r w:rsidR="00976CBA">
        <w:rPr>
          <w:lang w:eastAsia="it-IT"/>
        </w:rPr>
        <w:t xml:space="preserve"> (</w:t>
      </w:r>
      <w:hyperlink r:id="rId18" w:history="1">
        <w:r w:rsidR="00976CBA" w:rsidRPr="00976CBA">
          <w:rPr>
            <w:rStyle w:val="Collegamentoipertestuale"/>
            <w:lang w:eastAsia="it-IT"/>
          </w:rPr>
          <w:t>dpc-covid19-ita-regioni.csv</w:t>
        </w:r>
      </w:hyperlink>
      <w:r w:rsidR="00976CBA">
        <w:rPr>
          <w:lang w:eastAsia="it-IT"/>
        </w:rPr>
        <w:t>)</w:t>
      </w:r>
      <w:r w:rsidR="00B12EEF">
        <w:rPr>
          <w:lang w:eastAsia="it-IT"/>
        </w:rPr>
        <w:t xml:space="preserve"> </w:t>
      </w:r>
      <w:r w:rsidR="00C3232D">
        <w:rPr>
          <w:lang w:eastAsia="it-IT"/>
        </w:rPr>
        <w:t xml:space="preserve">sono state importate ulteriori informazioni </w:t>
      </w:r>
      <w:r w:rsidR="005F4F38">
        <w:rPr>
          <w:lang w:eastAsia="it-IT"/>
        </w:rPr>
        <w:t>categorizzate per data e regione</w:t>
      </w:r>
      <w:r w:rsidR="00140D4C">
        <w:rPr>
          <w:lang w:eastAsia="it-IT"/>
        </w:rPr>
        <w:t xml:space="preserve">, selezionando i </w:t>
      </w:r>
      <w:r w:rsidR="00B12EEF">
        <w:rPr>
          <w:lang w:eastAsia="it-IT"/>
        </w:rPr>
        <w:t>domini di interesse</w:t>
      </w:r>
      <w:r w:rsidR="00282E27">
        <w:rPr>
          <w:lang w:eastAsia="it-IT"/>
        </w:rPr>
        <w:t xml:space="preserve"> operando le consuete </w:t>
      </w:r>
      <w:r w:rsidR="00D140F7">
        <w:rPr>
          <w:lang w:eastAsia="it-IT"/>
        </w:rPr>
        <w:t xml:space="preserve">modifiche al tipo data e eliminando le </w:t>
      </w:r>
      <w:proofErr w:type="spellStart"/>
      <w:r w:rsidR="00D140F7">
        <w:rPr>
          <w:lang w:eastAsia="it-IT"/>
        </w:rPr>
        <w:t>tuple</w:t>
      </w:r>
      <w:proofErr w:type="spellEnd"/>
      <w:r w:rsidR="00D140F7">
        <w:rPr>
          <w:lang w:eastAsia="it-IT"/>
        </w:rPr>
        <w:t xml:space="preserve"> non oggetto di interesse. Un esempio</w:t>
      </w:r>
      <w:r w:rsidR="007E6FA4">
        <w:rPr>
          <w:lang w:eastAsia="it-IT"/>
        </w:rPr>
        <w:t xml:space="preserve"> del file ottenuto:</w:t>
      </w:r>
    </w:p>
    <w:p w14:paraId="08943DAB" w14:textId="74C52990" w:rsidR="002C6A21" w:rsidRDefault="00FA65E8" w:rsidP="002C6A21">
      <w:pPr>
        <w:rPr>
          <w:lang w:eastAsia="it-IT"/>
        </w:rPr>
      </w:pPr>
      <w:r w:rsidRPr="00FA65E8">
        <w:rPr>
          <w:noProof/>
          <w:lang w:eastAsia="it-IT"/>
        </w:rPr>
        <w:drawing>
          <wp:inline distT="0" distB="0" distL="0" distR="0" wp14:anchorId="6502BECF" wp14:editId="71ABAE36">
            <wp:extent cx="6645910" cy="952500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54A6" w14:textId="356D6DAF" w:rsidR="00036E6D" w:rsidRPr="00210925" w:rsidRDefault="002B6FEA" w:rsidP="00C966AD">
      <w:pPr>
        <w:rPr>
          <w:rFonts w:eastAsia="Times New Roman" w:cs="Calibri"/>
          <w:lang w:eastAsia="it-IT"/>
        </w:rPr>
      </w:pPr>
      <w:r w:rsidRPr="00210925">
        <w:rPr>
          <w:rFonts w:eastAsia="Times New Roman" w:cs="Calibri"/>
          <w:lang w:eastAsia="it-IT"/>
        </w:rPr>
        <w:t xml:space="preserve">A questo punto si è deciso di </w:t>
      </w:r>
      <w:r w:rsidR="001F4E0C" w:rsidRPr="00210925">
        <w:rPr>
          <w:rFonts w:eastAsia="Times New Roman" w:cs="Calibri"/>
          <w:lang w:eastAsia="it-IT"/>
        </w:rPr>
        <w:t>creare una nuova tabella che contenesse questi dati</w:t>
      </w:r>
      <w:r w:rsidR="006567A6" w:rsidRPr="00210925">
        <w:rPr>
          <w:rFonts w:eastAsia="Times New Roman" w:cs="Calibri"/>
          <w:lang w:eastAsia="it-IT"/>
        </w:rPr>
        <w:t xml:space="preserve"> </w:t>
      </w:r>
      <w:r w:rsidR="001F4E0C" w:rsidRPr="00210925">
        <w:rPr>
          <w:rFonts w:eastAsia="Times New Roman" w:cs="Calibri"/>
          <w:lang w:eastAsia="it-IT"/>
        </w:rPr>
        <w:t>per migliorare la gestione e la visualizzazione degli stessi</w:t>
      </w:r>
      <w:r w:rsidR="00F3168D" w:rsidRPr="00210925">
        <w:rPr>
          <w:rFonts w:eastAsia="Times New Roman" w:cs="Calibri"/>
          <w:lang w:eastAsia="it-IT"/>
        </w:rPr>
        <w:t>, con l’accorte</w:t>
      </w:r>
      <w:r w:rsidR="00A25686" w:rsidRPr="00210925">
        <w:rPr>
          <w:rFonts w:eastAsia="Times New Roman" w:cs="Calibri"/>
          <w:lang w:eastAsia="it-IT"/>
        </w:rPr>
        <w:t xml:space="preserve">zza di lasciare momentaneamente l’attributo </w:t>
      </w:r>
      <w:r w:rsidR="00586876" w:rsidRPr="00210925">
        <w:rPr>
          <w:rFonts w:eastAsia="Times New Roman" w:cs="Calibri"/>
          <w:lang w:eastAsia="it-IT"/>
        </w:rPr>
        <w:t xml:space="preserve">DEN_REGIONE per facilitare l’inserimento di successivi dati che, presi da altre fonti, difficilmente avrebbero avuto </w:t>
      </w:r>
      <w:r w:rsidR="00210925" w:rsidRPr="00210925">
        <w:rPr>
          <w:rFonts w:eastAsia="Times New Roman" w:cs="Calibri"/>
          <w:lang w:eastAsia="it-IT"/>
        </w:rPr>
        <w:t>anche l’attributo codice regione. Di seguito lo script:</w:t>
      </w:r>
    </w:p>
    <w:p w14:paraId="35D70BF3" w14:textId="2999C04F" w:rsidR="00F3168D" w:rsidRPr="007B6003" w:rsidRDefault="00036E6D" w:rsidP="00036E6D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CREATE TABLE </w:t>
      </w:r>
      <w:r w:rsidR="0024767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CAS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I</w:t>
      </w:r>
      <w:r w:rsidR="00EB7A86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_REGIONI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DATA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DATE,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CODICE_REGIONE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  <w:r w:rsidR="001855AA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 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REFERENCES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REGIONE(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ID_REGIONE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) 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ON DELETE CASCADE,</w:t>
      </w:r>
    </w:p>
    <w:p w14:paraId="34F9F4B4" w14:textId="06B16DD4" w:rsidR="00036E6D" w:rsidRPr="007B6003" w:rsidRDefault="00A25686" w:rsidP="00036E6D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DEN</w:t>
      </w:r>
      <w:r w:rsidR="00F3168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_REGIONE </w:t>
      </w:r>
      <w:r w:rsidR="00F3168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VARCHAR2</w:t>
      </w:r>
      <w:r w:rsidR="00F3168D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F3168D"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50</w:t>
      </w:r>
      <w:r w:rsidR="00F3168D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F3168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F3168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RICOVERATI_CON_SINTOMI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TERAPIA_INTENSIVA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TOTALE_OSPITALIZZATI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ISOLAMENTO_DOMICILIARE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DIMESSI_GUARITI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DECEDUTI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="00036E6D" w:rsidRPr="007B6003">
        <w:rPr>
          <w:sz w:val="28"/>
          <w:szCs w:val="28"/>
        </w:rPr>
        <w:br/>
      </w:r>
      <w:r w:rsidR="00036E6D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TAMPONI </w:t>
      </w:r>
      <w:r w:rsidR="00036E6D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</w:p>
    <w:p w14:paraId="4128964D" w14:textId="460E7DB9" w:rsidR="00036E6D" w:rsidRPr="007B6003" w:rsidRDefault="00036E6D" w:rsidP="00036E6D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PRIMARY KEY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DATA</w:t>
      </w: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CODICE_REGIONE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) </w:t>
      </w:r>
      <w:r w:rsidRPr="007B6003">
        <w:rPr>
          <w:sz w:val="28"/>
          <w:szCs w:val="28"/>
        </w:rPr>
        <w:br/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</w:p>
    <w:p w14:paraId="79D6376B" w14:textId="77777777" w:rsidR="00210925" w:rsidRDefault="00210925" w:rsidP="00C966AD">
      <w:pPr>
        <w:rPr>
          <w:rFonts w:ascii="JetBrains Mono" w:eastAsia="Times New Roman" w:hAnsi="JetBrains Mono" w:cs="Courier New"/>
          <w:sz w:val="20"/>
          <w:szCs w:val="20"/>
          <w:lang w:eastAsia="it-IT"/>
        </w:rPr>
      </w:pPr>
    </w:p>
    <w:p w14:paraId="3431310F" w14:textId="3DC27DF4" w:rsidR="00EC7F50" w:rsidRDefault="00C966AD" w:rsidP="00210925">
      <w:pPr>
        <w:rPr>
          <w:rFonts w:eastAsia="Times New Roman" w:cs="Calibri"/>
          <w:lang w:eastAsia="it-IT"/>
        </w:rPr>
      </w:pPr>
      <w:r w:rsidRPr="00210925">
        <w:rPr>
          <w:rFonts w:eastAsia="Times New Roman" w:cs="Calibri"/>
          <w:lang w:eastAsia="it-IT"/>
        </w:rPr>
        <w:t>All’atto dell’</w:t>
      </w:r>
      <w:proofErr w:type="spellStart"/>
      <w:r w:rsidRPr="00210925">
        <w:rPr>
          <w:rFonts w:eastAsia="Times New Roman" w:cs="Calibri"/>
          <w:lang w:eastAsia="it-IT"/>
        </w:rPr>
        <w:t>i</w:t>
      </w:r>
      <w:r w:rsidR="00957A27" w:rsidRPr="00210925">
        <w:rPr>
          <w:rFonts w:eastAsia="Times New Roman" w:cs="Calibri"/>
          <w:lang w:eastAsia="it-IT"/>
        </w:rPr>
        <w:t>nsert</w:t>
      </w:r>
      <w:proofErr w:type="spellEnd"/>
      <w:r w:rsidR="00957A27" w:rsidRPr="00210925">
        <w:rPr>
          <w:rFonts w:eastAsia="Times New Roman" w:cs="Calibri"/>
          <w:lang w:eastAsia="it-IT"/>
        </w:rPr>
        <w:t xml:space="preserve"> </w:t>
      </w:r>
      <w:r w:rsidR="007A3B8A" w:rsidRPr="00210925">
        <w:rPr>
          <w:rFonts w:eastAsia="Times New Roman" w:cs="Calibri"/>
          <w:lang w:eastAsia="it-IT"/>
        </w:rPr>
        <w:t>d</w:t>
      </w:r>
      <w:r w:rsidR="00210925" w:rsidRPr="00210925">
        <w:rPr>
          <w:rFonts w:eastAsia="Times New Roman" w:cs="Calibri"/>
          <w:lang w:eastAsia="it-IT"/>
        </w:rPr>
        <w:t>el</w:t>
      </w:r>
      <w:r w:rsidR="007A3B8A" w:rsidRPr="00210925">
        <w:rPr>
          <w:rFonts w:eastAsia="Times New Roman" w:cs="Calibri"/>
          <w:lang w:eastAsia="it-IT"/>
        </w:rPr>
        <w:t xml:space="preserve"> file .</w:t>
      </w:r>
      <w:proofErr w:type="spellStart"/>
      <w:r w:rsidR="007A3B8A" w:rsidRPr="00210925">
        <w:rPr>
          <w:rFonts w:eastAsia="Times New Roman" w:cs="Calibri"/>
          <w:lang w:eastAsia="it-IT"/>
        </w:rPr>
        <w:t>csv</w:t>
      </w:r>
      <w:proofErr w:type="spellEnd"/>
      <w:r w:rsidR="007A3B8A" w:rsidRPr="00210925">
        <w:rPr>
          <w:rFonts w:eastAsia="Times New Roman" w:cs="Calibri"/>
          <w:lang w:eastAsia="it-IT"/>
        </w:rPr>
        <w:t xml:space="preserve"> tramite interfaccia grafica</w:t>
      </w:r>
      <w:r w:rsidR="00210925">
        <w:rPr>
          <w:rFonts w:eastAsia="Times New Roman" w:cs="Calibri"/>
          <w:lang w:eastAsia="it-IT"/>
        </w:rPr>
        <w:t xml:space="preserve"> </w:t>
      </w:r>
      <w:r w:rsidR="00210925" w:rsidRPr="00210925">
        <w:rPr>
          <w:rFonts w:eastAsia="Times New Roman" w:cs="Calibri"/>
          <w:lang w:eastAsia="it-IT"/>
        </w:rPr>
        <w:t xml:space="preserve">dei nuovi dati per regione, </w:t>
      </w:r>
      <w:proofErr w:type="spellStart"/>
      <w:r w:rsidR="00042C3C">
        <w:rPr>
          <w:rFonts w:eastAsia="Times New Roman" w:cs="Calibri"/>
          <w:lang w:eastAsia="it-IT"/>
        </w:rPr>
        <w:t>Datagrip</w:t>
      </w:r>
      <w:proofErr w:type="spellEnd"/>
      <w:r w:rsidR="00210925" w:rsidRPr="00210925">
        <w:rPr>
          <w:rFonts w:eastAsia="Times New Roman" w:cs="Calibri"/>
          <w:lang w:eastAsia="it-IT"/>
        </w:rPr>
        <w:t xml:space="preserve"> ha notificato un’inconsistenza sui dati: la chiave </w:t>
      </w:r>
      <w:r w:rsidR="00210925">
        <w:rPr>
          <w:rFonts w:eastAsia="Times New Roman" w:cs="Calibri"/>
          <w:lang w:eastAsia="it-IT"/>
        </w:rPr>
        <w:t>CODICE</w:t>
      </w:r>
      <w:r w:rsidR="00210925" w:rsidRPr="00210925">
        <w:rPr>
          <w:rFonts w:eastAsia="Times New Roman" w:cs="Calibri"/>
          <w:lang w:eastAsia="it-IT"/>
        </w:rPr>
        <w:t>_REGIONE di Trento</w:t>
      </w:r>
      <w:r w:rsidR="00816EA5">
        <w:rPr>
          <w:rFonts w:eastAsia="Times New Roman" w:cs="Calibri"/>
          <w:lang w:eastAsia="it-IT"/>
        </w:rPr>
        <w:t xml:space="preserve"> della </w:t>
      </w:r>
      <w:r w:rsidR="00210925" w:rsidRPr="00210925">
        <w:rPr>
          <w:rFonts w:eastAsia="Times New Roman" w:cs="Calibri"/>
          <w:lang w:eastAsia="it-IT"/>
        </w:rPr>
        <w:t xml:space="preserve">nuova tabella DATI_COVID_REGIONI non trovava la chiave madre </w:t>
      </w:r>
      <w:r w:rsidR="00816EA5">
        <w:rPr>
          <w:rFonts w:eastAsia="Times New Roman" w:cs="Calibri"/>
          <w:lang w:eastAsia="it-IT"/>
        </w:rPr>
        <w:t xml:space="preserve">(della tabella REGIONE) </w:t>
      </w:r>
      <w:r w:rsidR="00210925" w:rsidRPr="00210925">
        <w:rPr>
          <w:rFonts w:eastAsia="Times New Roman" w:cs="Calibri"/>
          <w:lang w:eastAsia="it-IT"/>
        </w:rPr>
        <w:t>alla quale riferirsi</w:t>
      </w:r>
      <w:r w:rsidR="00092747">
        <w:rPr>
          <w:rFonts w:eastAsia="Times New Roman" w:cs="Calibri"/>
          <w:lang w:eastAsia="it-IT"/>
        </w:rPr>
        <w:t xml:space="preserve">, </w:t>
      </w:r>
      <w:r w:rsidR="001B0F7A">
        <w:rPr>
          <w:rFonts w:eastAsia="Times New Roman" w:cs="Calibri"/>
          <w:lang w:eastAsia="it-IT"/>
        </w:rPr>
        <w:t>generando una violazione del vincolo di integrità referenziale</w:t>
      </w:r>
      <w:r w:rsidR="00210925" w:rsidRPr="00210925">
        <w:rPr>
          <w:rFonts w:eastAsia="Times New Roman" w:cs="Calibri"/>
          <w:lang w:eastAsia="it-IT"/>
        </w:rPr>
        <w:t xml:space="preserve">. In questo modo </w:t>
      </w:r>
      <w:r w:rsidR="00816EA5">
        <w:rPr>
          <w:rFonts w:eastAsia="Times New Roman" w:cs="Calibri"/>
          <w:lang w:eastAsia="it-IT"/>
        </w:rPr>
        <w:t>è stato</w:t>
      </w:r>
      <w:r w:rsidR="00210925" w:rsidRPr="00210925">
        <w:rPr>
          <w:rFonts w:eastAsia="Times New Roman" w:cs="Calibri"/>
          <w:lang w:eastAsia="it-IT"/>
        </w:rPr>
        <w:t xml:space="preserve"> scoperto </w:t>
      </w:r>
      <w:r w:rsidR="00816EA5">
        <w:rPr>
          <w:rFonts w:eastAsia="Times New Roman" w:cs="Calibri"/>
          <w:lang w:eastAsia="it-IT"/>
        </w:rPr>
        <w:t xml:space="preserve">un </w:t>
      </w:r>
      <w:r w:rsidR="00210925" w:rsidRPr="00210925">
        <w:rPr>
          <w:rFonts w:eastAsia="Times New Roman" w:cs="Calibri"/>
          <w:lang w:eastAsia="it-IT"/>
        </w:rPr>
        <w:t>errore nel</w:t>
      </w:r>
      <w:r w:rsidR="00816EA5">
        <w:rPr>
          <w:rFonts w:eastAsia="Times New Roman" w:cs="Calibri"/>
          <w:lang w:eastAsia="it-IT"/>
        </w:rPr>
        <w:t xml:space="preserve">lo </w:t>
      </w:r>
      <w:r w:rsidR="00210925" w:rsidRPr="00210925">
        <w:rPr>
          <w:rFonts w:eastAsia="Times New Roman" w:cs="Calibri"/>
          <w:lang w:eastAsia="it-IT"/>
        </w:rPr>
        <w:t xml:space="preserve">schema </w:t>
      </w:r>
      <w:proofErr w:type="spellStart"/>
      <w:r w:rsidR="00E37B65">
        <w:rPr>
          <w:rFonts w:eastAsia="Times New Roman" w:cs="Calibri"/>
          <w:lang w:eastAsia="it-IT"/>
        </w:rPr>
        <w:t>tabella_</w:t>
      </w:r>
      <w:r w:rsidR="00816EA5">
        <w:rPr>
          <w:rFonts w:eastAsia="Times New Roman" w:cs="Calibri"/>
          <w:lang w:eastAsia="it-IT"/>
        </w:rPr>
        <w:t>master</w:t>
      </w:r>
      <w:proofErr w:type="spellEnd"/>
      <w:r w:rsidR="00E37B65">
        <w:rPr>
          <w:rFonts w:eastAsia="Times New Roman" w:cs="Calibri"/>
          <w:lang w:eastAsia="it-IT"/>
        </w:rPr>
        <w:t>.</w:t>
      </w:r>
    </w:p>
    <w:p w14:paraId="25C51276" w14:textId="6D952312" w:rsidR="007E6297" w:rsidRPr="00027358" w:rsidRDefault="00E37B65" w:rsidP="00027358">
      <w:pPr>
        <w:rPr>
          <w:rFonts w:eastAsia="Times New Roman" w:cs="Calibri"/>
          <w:lang w:eastAsia="it-IT"/>
        </w:rPr>
      </w:pPr>
      <w:r>
        <w:rPr>
          <w:rFonts w:eastAsia="Times New Roman" w:cs="Calibri"/>
          <w:lang w:eastAsia="it-IT"/>
        </w:rPr>
        <w:t xml:space="preserve">Nel file originale di </w:t>
      </w:r>
      <w:proofErr w:type="spellStart"/>
      <w:r>
        <w:rPr>
          <w:rFonts w:eastAsia="Times New Roman" w:cs="Calibri"/>
          <w:lang w:eastAsia="it-IT"/>
        </w:rPr>
        <w:t>Github</w:t>
      </w:r>
      <w:proofErr w:type="spellEnd"/>
      <w:r w:rsidR="007202A0">
        <w:rPr>
          <w:rFonts w:eastAsia="Times New Roman" w:cs="Calibri"/>
          <w:lang w:eastAsia="it-IT"/>
        </w:rPr>
        <w:t xml:space="preserve">, a causa di un refuso (corretto poi </w:t>
      </w:r>
      <w:r w:rsidR="00C41F3A">
        <w:rPr>
          <w:rFonts w:eastAsia="Times New Roman" w:cs="Calibri"/>
          <w:lang w:eastAsia="it-IT"/>
        </w:rPr>
        <w:t>nei successivi file sulle regioni)</w:t>
      </w:r>
      <w:r w:rsidR="00BD0AC6">
        <w:rPr>
          <w:rFonts w:eastAsia="Times New Roman" w:cs="Calibri"/>
          <w:lang w:eastAsia="it-IT"/>
        </w:rPr>
        <w:t xml:space="preserve"> </w:t>
      </w:r>
      <w:r w:rsidR="00BD0AC6" w:rsidRPr="00BD0AC6">
        <w:rPr>
          <w:rFonts w:eastAsia="Times New Roman" w:cs="Calibri"/>
          <w:lang w:eastAsia="it-IT"/>
        </w:rPr>
        <w:t xml:space="preserve">le </w:t>
      </w:r>
      <w:r w:rsidR="001B0F7A">
        <w:rPr>
          <w:rFonts w:eastAsia="Times New Roman" w:cs="Calibri"/>
          <w:lang w:eastAsia="it-IT"/>
        </w:rPr>
        <w:t>REGIONI “</w:t>
      </w:r>
      <w:r w:rsidR="00BD0AC6" w:rsidRPr="00BD0AC6">
        <w:rPr>
          <w:rFonts w:eastAsia="Times New Roman" w:cs="Calibri"/>
          <w:lang w:eastAsia="it-IT"/>
        </w:rPr>
        <w:t>P.A.  Trento</w:t>
      </w:r>
      <w:r w:rsidR="001B0F7A">
        <w:rPr>
          <w:rFonts w:eastAsia="Times New Roman" w:cs="Calibri"/>
          <w:lang w:eastAsia="it-IT"/>
        </w:rPr>
        <w:t>”</w:t>
      </w:r>
      <w:r w:rsidR="00BD0AC6" w:rsidRPr="00BD0AC6">
        <w:rPr>
          <w:rFonts w:eastAsia="Times New Roman" w:cs="Calibri"/>
          <w:lang w:eastAsia="it-IT"/>
        </w:rPr>
        <w:t xml:space="preserve"> e </w:t>
      </w:r>
      <w:r w:rsidR="001B0F7A">
        <w:rPr>
          <w:rFonts w:eastAsia="Times New Roman" w:cs="Calibri"/>
          <w:lang w:eastAsia="it-IT"/>
        </w:rPr>
        <w:t xml:space="preserve">“P.A. </w:t>
      </w:r>
      <w:r w:rsidR="00BD0AC6" w:rsidRPr="00BD0AC6">
        <w:rPr>
          <w:rFonts w:eastAsia="Times New Roman" w:cs="Calibri"/>
          <w:lang w:eastAsia="it-IT"/>
        </w:rPr>
        <w:t>Bolzano</w:t>
      </w:r>
      <w:r w:rsidR="001B0F7A">
        <w:rPr>
          <w:rFonts w:eastAsia="Times New Roman" w:cs="Calibri"/>
          <w:lang w:eastAsia="it-IT"/>
        </w:rPr>
        <w:t>”</w:t>
      </w:r>
      <w:r w:rsidR="00BD0AC6" w:rsidRPr="00BD0AC6">
        <w:rPr>
          <w:rFonts w:eastAsia="Times New Roman" w:cs="Calibri"/>
          <w:lang w:eastAsia="it-IT"/>
        </w:rPr>
        <w:t xml:space="preserve"> avevano lo stesso codice regionale, cioè 4. </w:t>
      </w:r>
      <w:r w:rsidR="000367B3" w:rsidRPr="00BD0AC6">
        <w:rPr>
          <w:rFonts w:eastAsia="Times New Roman" w:cs="Calibri"/>
          <w:lang w:eastAsia="it-IT"/>
        </w:rPr>
        <w:t>Sicché</w:t>
      </w:r>
      <w:r w:rsidR="00BD0AC6" w:rsidRPr="00BD0AC6">
        <w:rPr>
          <w:rFonts w:eastAsia="Times New Roman" w:cs="Calibri"/>
          <w:lang w:eastAsia="it-IT"/>
        </w:rPr>
        <w:t>, all’atto dell’</w:t>
      </w:r>
      <w:proofErr w:type="spellStart"/>
      <w:r w:rsidR="00BD0AC6" w:rsidRPr="00BD0AC6">
        <w:rPr>
          <w:rFonts w:eastAsia="Times New Roman" w:cs="Calibri"/>
          <w:lang w:eastAsia="it-IT"/>
        </w:rPr>
        <w:t>insert</w:t>
      </w:r>
      <w:proofErr w:type="spellEnd"/>
      <w:r w:rsidR="00EC7F50">
        <w:rPr>
          <w:rFonts w:eastAsia="Times New Roman" w:cs="Calibri"/>
          <w:lang w:eastAsia="it-IT"/>
        </w:rPr>
        <w:t xml:space="preserve"> dalla tabella master</w:t>
      </w:r>
      <w:r w:rsidR="00076288">
        <w:rPr>
          <w:rFonts w:eastAsia="Times New Roman" w:cs="Calibri"/>
          <w:lang w:eastAsia="it-IT"/>
        </w:rPr>
        <w:t xml:space="preserve"> alla tabella REGIONI</w:t>
      </w:r>
      <w:r w:rsidR="00EC7F50">
        <w:rPr>
          <w:rFonts w:eastAsia="Times New Roman" w:cs="Calibri"/>
          <w:lang w:eastAsia="it-IT"/>
        </w:rPr>
        <w:t>,</w:t>
      </w:r>
      <w:r w:rsidR="00BD0AC6" w:rsidRPr="00BD0AC6">
        <w:rPr>
          <w:rFonts w:eastAsia="Times New Roman" w:cs="Calibri"/>
          <w:lang w:eastAsia="it-IT"/>
        </w:rPr>
        <w:t xml:space="preserve"> solo </w:t>
      </w:r>
      <w:r w:rsidR="00BD0AC6">
        <w:rPr>
          <w:rFonts w:eastAsia="Times New Roman" w:cs="Calibri"/>
          <w:lang w:eastAsia="it-IT"/>
        </w:rPr>
        <w:t>l</w:t>
      </w:r>
      <w:r w:rsidR="001D471F">
        <w:rPr>
          <w:rFonts w:eastAsia="Times New Roman" w:cs="Calibri"/>
          <w:lang w:eastAsia="it-IT"/>
        </w:rPr>
        <w:t xml:space="preserve">a </w:t>
      </w:r>
      <w:proofErr w:type="spellStart"/>
      <w:r w:rsidR="001D471F">
        <w:rPr>
          <w:rFonts w:eastAsia="Times New Roman" w:cs="Calibri"/>
          <w:lang w:eastAsia="it-IT"/>
        </w:rPr>
        <w:t>tupla</w:t>
      </w:r>
      <w:proofErr w:type="spellEnd"/>
      <w:r w:rsidR="001D471F">
        <w:rPr>
          <w:rFonts w:eastAsia="Times New Roman" w:cs="Calibri"/>
          <w:lang w:eastAsia="it-IT"/>
        </w:rPr>
        <w:t xml:space="preserve"> </w:t>
      </w:r>
      <w:r w:rsidR="00EC7F50">
        <w:rPr>
          <w:rFonts w:eastAsia="Times New Roman" w:cs="Calibri"/>
          <w:lang w:eastAsia="it-IT"/>
        </w:rPr>
        <w:t>riferit</w:t>
      </w:r>
      <w:r w:rsidR="001D471F">
        <w:rPr>
          <w:rFonts w:eastAsia="Times New Roman" w:cs="Calibri"/>
          <w:lang w:eastAsia="it-IT"/>
        </w:rPr>
        <w:t xml:space="preserve">a </w:t>
      </w:r>
      <w:r w:rsidR="00EC7F50">
        <w:rPr>
          <w:rFonts w:eastAsia="Times New Roman" w:cs="Calibri"/>
          <w:lang w:eastAsia="it-IT"/>
        </w:rPr>
        <w:t>a</w:t>
      </w:r>
      <w:r w:rsidR="00BD0AC6" w:rsidRPr="00BD0AC6">
        <w:rPr>
          <w:rFonts w:eastAsia="Times New Roman" w:cs="Calibri"/>
          <w:lang w:eastAsia="it-IT"/>
        </w:rPr>
        <w:t xml:space="preserve"> Bolzano veniva importat</w:t>
      </w:r>
      <w:r w:rsidR="001D471F">
        <w:rPr>
          <w:rFonts w:eastAsia="Times New Roman" w:cs="Calibri"/>
          <w:lang w:eastAsia="it-IT"/>
        </w:rPr>
        <w:t>a</w:t>
      </w:r>
      <w:r w:rsidR="00EC7F50">
        <w:rPr>
          <w:rFonts w:eastAsia="Times New Roman" w:cs="Calibri"/>
          <w:lang w:eastAsia="it-IT"/>
        </w:rPr>
        <w:t>,</w:t>
      </w:r>
      <w:r w:rsidR="00892892">
        <w:rPr>
          <w:rFonts w:eastAsia="Times New Roman" w:cs="Calibri"/>
          <w:lang w:eastAsia="it-IT"/>
        </w:rPr>
        <w:t xml:space="preserve"> </w:t>
      </w:r>
      <w:r w:rsidR="00090680">
        <w:rPr>
          <w:rFonts w:eastAsia="Times New Roman" w:cs="Calibri"/>
          <w:lang w:eastAsia="it-IT"/>
        </w:rPr>
        <w:t>ignorando</w:t>
      </w:r>
      <w:r w:rsidR="00BD0AC6" w:rsidRPr="00BD0AC6">
        <w:rPr>
          <w:rFonts w:eastAsia="Times New Roman" w:cs="Calibri"/>
          <w:lang w:eastAsia="it-IT"/>
        </w:rPr>
        <w:t xml:space="preserve"> </w:t>
      </w:r>
      <w:r w:rsidR="00EC7F50">
        <w:rPr>
          <w:rFonts w:eastAsia="Times New Roman" w:cs="Calibri"/>
          <w:lang w:eastAsia="it-IT"/>
        </w:rPr>
        <w:t>quell</w:t>
      </w:r>
      <w:r w:rsidR="001D471F">
        <w:rPr>
          <w:rFonts w:eastAsia="Times New Roman" w:cs="Calibri"/>
          <w:lang w:eastAsia="it-IT"/>
        </w:rPr>
        <w:t>a</w:t>
      </w:r>
      <w:r w:rsidR="00BD0AC6" w:rsidRPr="00BD0AC6">
        <w:rPr>
          <w:rFonts w:eastAsia="Times New Roman" w:cs="Calibri"/>
          <w:lang w:eastAsia="it-IT"/>
        </w:rPr>
        <w:t xml:space="preserve"> di Trento</w:t>
      </w:r>
      <w:r w:rsidR="001D471F">
        <w:rPr>
          <w:rFonts w:eastAsia="Times New Roman" w:cs="Calibri"/>
          <w:lang w:eastAsia="it-IT"/>
        </w:rPr>
        <w:t xml:space="preserve">. </w:t>
      </w:r>
      <w:r w:rsidR="005D7CDA">
        <w:rPr>
          <w:rFonts w:eastAsia="Times New Roman" w:cs="Calibri"/>
          <w:lang w:eastAsia="it-IT"/>
        </w:rPr>
        <w:t>Ciò è stato dovuto alla violazione del</w:t>
      </w:r>
      <w:r w:rsidR="00C41F3A">
        <w:rPr>
          <w:rFonts w:eastAsia="Times New Roman" w:cs="Calibri"/>
          <w:lang w:eastAsia="it-IT"/>
        </w:rPr>
        <w:t xml:space="preserve"> vincolo</w:t>
      </w:r>
      <w:r w:rsidR="001B0F7A">
        <w:rPr>
          <w:rFonts w:eastAsia="Times New Roman" w:cs="Calibri"/>
          <w:lang w:eastAsia="it-IT"/>
        </w:rPr>
        <w:t xml:space="preserve"> di unicità</w:t>
      </w:r>
      <w:r w:rsidR="00C41F3A">
        <w:rPr>
          <w:rFonts w:eastAsia="Times New Roman" w:cs="Calibri"/>
          <w:lang w:eastAsia="it-IT"/>
        </w:rPr>
        <w:t xml:space="preserve"> di chiave primaria</w:t>
      </w:r>
      <w:r w:rsidR="00090680">
        <w:rPr>
          <w:rFonts w:eastAsia="Times New Roman" w:cs="Calibri"/>
          <w:lang w:eastAsia="it-IT"/>
        </w:rPr>
        <w:t xml:space="preserve">. Come </w:t>
      </w:r>
      <w:r w:rsidR="00B70299">
        <w:rPr>
          <w:rFonts w:eastAsia="Times New Roman" w:cs="Calibri"/>
          <w:lang w:eastAsia="it-IT"/>
        </w:rPr>
        <w:t>s</w:t>
      </w:r>
      <w:r w:rsidR="00090680">
        <w:rPr>
          <w:rFonts w:eastAsia="Times New Roman" w:cs="Calibri"/>
          <w:lang w:eastAsia="it-IT"/>
        </w:rPr>
        <w:t xml:space="preserve">oluzione il DBMS </w:t>
      </w:r>
      <w:r w:rsidR="00500EAE">
        <w:rPr>
          <w:rFonts w:eastAsia="Times New Roman" w:cs="Calibri"/>
          <w:lang w:eastAsia="it-IT"/>
        </w:rPr>
        <w:t xml:space="preserve">impedisce l’inserimento di altre </w:t>
      </w:r>
      <w:proofErr w:type="spellStart"/>
      <w:r w:rsidR="00500EAE">
        <w:rPr>
          <w:rFonts w:eastAsia="Times New Roman" w:cs="Calibri"/>
          <w:lang w:eastAsia="it-IT"/>
        </w:rPr>
        <w:t>tuple</w:t>
      </w:r>
      <w:proofErr w:type="spellEnd"/>
      <w:r w:rsidR="00500EAE">
        <w:rPr>
          <w:rFonts w:eastAsia="Times New Roman" w:cs="Calibri"/>
          <w:lang w:eastAsia="it-IT"/>
        </w:rPr>
        <w:t xml:space="preserve"> con stessa chiave primaria</w:t>
      </w:r>
      <w:r w:rsidR="005D7CDA">
        <w:rPr>
          <w:rFonts w:eastAsia="Times New Roman" w:cs="Calibri"/>
          <w:lang w:eastAsia="it-IT"/>
        </w:rPr>
        <w:t xml:space="preserve"> </w:t>
      </w:r>
      <w:r w:rsidR="00B3688A">
        <w:rPr>
          <w:rFonts w:eastAsia="Times New Roman" w:cs="Calibri"/>
          <w:lang w:eastAsia="it-IT"/>
        </w:rPr>
        <w:t xml:space="preserve">tralasciando così la </w:t>
      </w:r>
      <w:proofErr w:type="spellStart"/>
      <w:r w:rsidR="00B3688A">
        <w:rPr>
          <w:rFonts w:eastAsia="Times New Roman" w:cs="Calibri"/>
          <w:lang w:eastAsia="it-IT"/>
        </w:rPr>
        <w:t>tupla</w:t>
      </w:r>
      <w:proofErr w:type="spellEnd"/>
      <w:r w:rsidR="00B3688A">
        <w:rPr>
          <w:rFonts w:eastAsia="Times New Roman" w:cs="Calibri"/>
          <w:lang w:eastAsia="it-IT"/>
        </w:rPr>
        <w:t xml:space="preserve"> riferita alla P.A. di Trento</w:t>
      </w:r>
      <w:r w:rsidR="00B00B58">
        <w:rPr>
          <w:rFonts w:eastAsia="Times New Roman" w:cs="Calibri"/>
          <w:lang w:eastAsia="it-IT"/>
        </w:rPr>
        <w:t xml:space="preserve"> e </w:t>
      </w:r>
      <w:r w:rsidR="00BD0AC6" w:rsidRPr="00BD0AC6">
        <w:rPr>
          <w:rFonts w:eastAsia="Times New Roman" w:cs="Calibri"/>
          <w:lang w:eastAsia="it-IT"/>
        </w:rPr>
        <w:t xml:space="preserve">producendo quindi una tabella REGIONI mancante di una </w:t>
      </w:r>
      <w:proofErr w:type="spellStart"/>
      <w:r w:rsidR="00B00B58">
        <w:rPr>
          <w:rFonts w:eastAsia="Times New Roman" w:cs="Calibri"/>
          <w:lang w:eastAsia="it-IT"/>
        </w:rPr>
        <w:t>tupla</w:t>
      </w:r>
      <w:proofErr w:type="spellEnd"/>
      <w:r w:rsidR="00B00B58">
        <w:rPr>
          <w:rFonts w:eastAsia="Times New Roman" w:cs="Calibri"/>
          <w:lang w:eastAsia="it-IT"/>
        </w:rPr>
        <w:t xml:space="preserve">. </w:t>
      </w:r>
      <w:r w:rsidR="009D03A7">
        <w:rPr>
          <w:rFonts w:eastAsia="Times New Roman" w:cs="Calibri"/>
          <w:lang w:eastAsia="it-IT"/>
        </w:rPr>
        <w:t>La s</w:t>
      </w:r>
      <w:r w:rsidR="009A5DAE">
        <w:rPr>
          <w:rFonts w:eastAsia="Times New Roman" w:cs="Calibri"/>
          <w:lang w:eastAsia="it-IT"/>
        </w:rPr>
        <w:t>trategia</w:t>
      </w:r>
      <w:r w:rsidR="009D03A7">
        <w:rPr>
          <w:rFonts w:eastAsia="Times New Roman" w:cs="Calibri"/>
          <w:lang w:eastAsia="it-IT"/>
        </w:rPr>
        <w:t xml:space="preserve"> adottata per </w:t>
      </w:r>
      <w:r w:rsidR="0062424B">
        <w:rPr>
          <w:rFonts w:eastAsia="Times New Roman" w:cs="Calibri"/>
          <w:lang w:eastAsia="it-IT"/>
        </w:rPr>
        <w:t>correggere l’errore è stata la seguente:</w:t>
      </w:r>
      <w:r w:rsidR="007E6297">
        <w:rPr>
          <w:rFonts w:eastAsia="Times New Roman" w:cs="Calibri"/>
          <w:lang w:eastAsia="it-IT"/>
        </w:rPr>
        <w:br/>
        <w:t>nella tabella REGIONE è stata aggiunta la regione autonoma mancante:</w:t>
      </w:r>
      <w:r w:rsidR="007E6297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ab/>
      </w:r>
    </w:p>
    <w:p w14:paraId="724DBC80" w14:textId="77777777" w:rsidR="00C81809" w:rsidRPr="00151BBC" w:rsidRDefault="009D69B6" w:rsidP="0002735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bookmarkStart w:id="26" w:name="_Hlk42597513"/>
      <w:r w:rsidRPr="00151BB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INSERT </w:t>
      </w:r>
    </w:p>
    <w:p w14:paraId="2175F4AD" w14:textId="0DA64C1E" w:rsidR="00C81809" w:rsidRPr="00151BBC" w:rsidRDefault="009D69B6" w:rsidP="0002735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151BB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INTO </w:t>
      </w:r>
      <w:r w:rsidR="00027358" w:rsidRPr="00027358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REGION</w:t>
      </w:r>
      <w:r w:rsidR="003F44C5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I</w:t>
      </w:r>
      <w:r w:rsidR="00027358" w:rsidRPr="00027358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(</w:t>
      </w:r>
      <w:r w:rsidR="00027358" w:rsidRPr="00027358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ID_REGIONE</w:t>
      </w:r>
      <w:r w:rsidR="00027358" w:rsidRPr="00027358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Pr="00151BB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027358" w:rsidRPr="00027358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NOME_REGIONE</w:t>
      </w:r>
      <w:r w:rsidR="00027358" w:rsidRPr="00027358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) </w:t>
      </w:r>
    </w:p>
    <w:p w14:paraId="4D3C9FA6" w14:textId="2B456D11" w:rsidR="00027358" w:rsidRPr="00027358" w:rsidRDefault="009D69B6" w:rsidP="00027358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151BB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VALUES </w:t>
      </w:r>
      <w:r w:rsidR="00027358" w:rsidRPr="00027358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151BBC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22</w:t>
      </w:r>
      <w:r w:rsidR="00027358" w:rsidRPr="00027358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027358" w:rsidRPr="00027358">
        <w:rPr>
          <w:rFonts w:ascii="JetBrains Mono" w:eastAsia="Times New Roman" w:hAnsi="JetBrains Mono" w:cs="Courier New"/>
          <w:color w:val="6A8759"/>
          <w:sz w:val="22"/>
          <w:szCs w:val="22"/>
          <w:lang w:eastAsia="it-IT"/>
        </w:rPr>
        <w:t>'</w:t>
      </w:r>
      <w:r w:rsidRPr="00151BBC">
        <w:rPr>
          <w:rFonts w:ascii="JetBrains Mono" w:eastAsia="Times New Roman" w:hAnsi="JetBrains Mono" w:cs="Courier New"/>
          <w:color w:val="6A8759"/>
          <w:sz w:val="22"/>
          <w:szCs w:val="22"/>
          <w:lang w:eastAsia="it-IT"/>
        </w:rPr>
        <w:t>P.A. Trento</w:t>
      </w:r>
      <w:r w:rsidR="00027358" w:rsidRPr="00027358">
        <w:rPr>
          <w:rFonts w:ascii="JetBrains Mono" w:eastAsia="Times New Roman" w:hAnsi="JetBrains Mono" w:cs="Courier New"/>
          <w:color w:val="6A8759"/>
          <w:sz w:val="22"/>
          <w:szCs w:val="22"/>
          <w:lang w:eastAsia="it-IT"/>
        </w:rPr>
        <w:t>'</w:t>
      </w:r>
      <w:r w:rsidR="00027358" w:rsidRPr="00027358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</w:p>
    <w:p w14:paraId="6711F529" w14:textId="7AEC6376" w:rsidR="00C966AD" w:rsidRPr="00145C2E" w:rsidRDefault="00292665" w:rsidP="00C81809">
      <w:pPr>
        <w:spacing w:before="240"/>
        <w:rPr>
          <w:rFonts w:eastAsia="Times New Roman" w:cs="Calibri"/>
          <w:lang w:eastAsia="it-IT"/>
        </w:rPr>
      </w:pPr>
      <w:bookmarkStart w:id="27" w:name="_Hlk41217238"/>
      <w:bookmarkEnd w:id="26"/>
      <w:r>
        <w:rPr>
          <w:rFonts w:eastAsia="Times New Roman" w:cs="Calibri"/>
          <w:lang w:eastAsia="it-IT"/>
        </w:rPr>
        <w:t>n</w:t>
      </w:r>
      <w:r w:rsidR="00C966AD" w:rsidRPr="00145C2E">
        <w:rPr>
          <w:rFonts w:eastAsia="Times New Roman" w:cs="Calibri"/>
          <w:lang w:eastAsia="it-IT"/>
        </w:rPr>
        <w:t xml:space="preserve">ella tabella PROVINCIA </w:t>
      </w:r>
      <w:r w:rsidR="00311D01" w:rsidRPr="00145C2E">
        <w:rPr>
          <w:rFonts w:eastAsia="Times New Roman" w:cs="Calibri"/>
          <w:lang w:eastAsia="it-IT"/>
        </w:rPr>
        <w:t>è stato</w:t>
      </w:r>
      <w:r w:rsidR="00C966AD" w:rsidRPr="00145C2E">
        <w:rPr>
          <w:rFonts w:eastAsia="Times New Roman" w:cs="Calibri"/>
          <w:lang w:eastAsia="it-IT"/>
        </w:rPr>
        <w:t xml:space="preserve"> impostato il codice regione giusto di Bolzano, modificandolo dal 4 della precedente tabella master sbagliata a 21. </w:t>
      </w:r>
    </w:p>
    <w:bookmarkEnd w:id="27"/>
    <w:p w14:paraId="36F7244D" w14:textId="77777777" w:rsidR="00C966AD" w:rsidRPr="007B6003" w:rsidRDefault="00C966AD" w:rsidP="00145C2E">
      <w:pPr>
        <w:shd w:val="clear" w:color="auto" w:fill="F0ECE6"/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UPDATE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PROVINCIA  </w:t>
      </w:r>
    </w:p>
    <w:p w14:paraId="423861DC" w14:textId="77777777" w:rsidR="00C966AD" w:rsidRPr="007B6003" w:rsidRDefault="00C966AD" w:rsidP="00145C2E">
      <w:pPr>
        <w:shd w:val="clear" w:color="auto" w:fill="F0ECE6"/>
        <w:spacing w:after="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SET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COD_REGIONE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= 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21</w:t>
      </w:r>
    </w:p>
    <w:p w14:paraId="080EFE21" w14:textId="77777777" w:rsidR="00C966AD" w:rsidRPr="007B6003" w:rsidRDefault="00C966AD" w:rsidP="00145C2E">
      <w:pPr>
        <w:shd w:val="clear" w:color="auto" w:fill="F0ECE6"/>
        <w:spacing w:after="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WHERE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COD_REGIONE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= 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4</w:t>
      </w:r>
    </w:p>
    <w:p w14:paraId="7A51981A" w14:textId="14576908" w:rsidR="00F52F26" w:rsidRDefault="00C966AD" w:rsidP="00C966AD">
      <w:pPr>
        <w:spacing w:after="0"/>
        <w:rPr>
          <w:rFonts w:ascii="JetBrains Mono" w:eastAsia="Times New Roman" w:hAnsi="JetBrains Mono" w:cs="Courier New"/>
          <w:sz w:val="20"/>
          <w:szCs w:val="20"/>
          <w:lang w:eastAsia="it-IT"/>
        </w:rPr>
      </w:pPr>
      <w:r>
        <w:rPr>
          <w:rFonts w:ascii="JetBrains Mono" w:eastAsia="Times New Roman" w:hAnsi="JetBrains Mono" w:cs="Courier New"/>
          <w:color w:val="6897BB"/>
          <w:sz w:val="20"/>
          <w:szCs w:val="20"/>
          <w:lang w:eastAsia="it-IT"/>
        </w:rPr>
        <w:br/>
      </w:r>
      <w:r w:rsidRPr="00F52F26">
        <w:rPr>
          <w:rFonts w:eastAsia="Times New Roman" w:cs="Calibri"/>
          <w:lang w:eastAsia="it-IT"/>
        </w:rPr>
        <w:t xml:space="preserve"> Lo stesso </w:t>
      </w:r>
      <w:r w:rsidR="00145C2E" w:rsidRPr="00F52F26">
        <w:rPr>
          <w:rFonts w:eastAsia="Times New Roman" w:cs="Calibri"/>
          <w:lang w:eastAsia="it-IT"/>
        </w:rPr>
        <w:t>è stato</w:t>
      </w:r>
      <w:r w:rsidRPr="00F52F26">
        <w:rPr>
          <w:rFonts w:eastAsia="Times New Roman" w:cs="Calibri"/>
          <w:lang w:eastAsia="it-IT"/>
        </w:rPr>
        <w:t xml:space="preserve"> fatto per quello di Trento. Qui </w:t>
      </w:r>
      <w:r w:rsidR="00145C2E" w:rsidRPr="00F52F26">
        <w:rPr>
          <w:rFonts w:eastAsia="Times New Roman" w:cs="Calibri"/>
          <w:lang w:eastAsia="it-IT"/>
        </w:rPr>
        <w:t>è possibile notare</w:t>
      </w:r>
      <w:r w:rsidRPr="00F52F26">
        <w:rPr>
          <w:rFonts w:eastAsia="Times New Roman" w:cs="Calibri"/>
          <w:lang w:eastAsia="it-IT"/>
        </w:rPr>
        <w:t xml:space="preserve"> che le regioni autonome e le omonime province </w:t>
      </w:r>
      <w:r w:rsidR="00145C2E" w:rsidRPr="00F52F26">
        <w:rPr>
          <w:rFonts w:eastAsia="Times New Roman" w:cs="Calibri"/>
          <w:lang w:eastAsia="it-IT"/>
        </w:rPr>
        <w:t>hanno</w:t>
      </w:r>
      <w:r w:rsidRPr="00F52F26">
        <w:rPr>
          <w:rFonts w:eastAsia="Times New Roman" w:cs="Calibri"/>
          <w:lang w:eastAsia="it-IT"/>
        </w:rPr>
        <w:t xml:space="preserve"> lo stesso codice sia per provincia che per regione, quindi è bastato, per Trento, cambiare il codice regione a 22 dove anche quello di provincia era 22.</w:t>
      </w:r>
      <w:r w:rsidRPr="00A71EC4">
        <w:rPr>
          <w:rFonts w:ascii="JetBrains Mono" w:eastAsia="Times New Roman" w:hAnsi="JetBrains Mono" w:cs="Courier New"/>
          <w:sz w:val="20"/>
          <w:szCs w:val="20"/>
          <w:lang w:eastAsia="it-IT"/>
        </w:rPr>
        <w:t xml:space="preserve"> </w:t>
      </w:r>
    </w:p>
    <w:p w14:paraId="4237FD39" w14:textId="61332713" w:rsidR="00C966AD" w:rsidRPr="007B6003" w:rsidRDefault="00C966AD" w:rsidP="00191DF1">
      <w:pPr>
        <w:shd w:val="clear" w:color="auto" w:fill="F0ECE6"/>
        <w:spacing w:before="240" w:after="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UPDATE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PROVINCIA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 </w:t>
      </w:r>
    </w:p>
    <w:p w14:paraId="78FA4740" w14:textId="77777777" w:rsidR="00C966AD" w:rsidRPr="007B6003" w:rsidRDefault="00C966AD" w:rsidP="00191DF1">
      <w:pPr>
        <w:shd w:val="clear" w:color="auto" w:fill="F0ECE6"/>
        <w:spacing w:after="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SET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COD_REGIONE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= 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22</w:t>
      </w:r>
    </w:p>
    <w:p w14:paraId="348C5065" w14:textId="77777777" w:rsidR="00C966AD" w:rsidRPr="007B6003" w:rsidRDefault="00C966AD" w:rsidP="00191DF1">
      <w:pPr>
        <w:shd w:val="clear" w:color="auto" w:fill="F0ECE6"/>
        <w:spacing w:after="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WHERE </w:t>
      </w:r>
      <w:r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ID_PROVINCIA </w:t>
      </w:r>
      <w:r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= </w:t>
      </w:r>
      <w:r w:rsidRPr="007B6003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22</w:t>
      </w:r>
    </w:p>
    <w:p w14:paraId="05F50D22" w14:textId="77777777" w:rsidR="00C966AD" w:rsidRDefault="00C966AD" w:rsidP="00C966AD">
      <w:pPr>
        <w:spacing w:after="0"/>
        <w:rPr>
          <w:rFonts w:ascii="JetBrains Mono" w:eastAsia="Times New Roman" w:hAnsi="JetBrains Mono" w:cs="Courier New"/>
          <w:color w:val="6897BB"/>
          <w:sz w:val="20"/>
          <w:szCs w:val="20"/>
          <w:lang w:eastAsia="it-IT"/>
        </w:rPr>
      </w:pPr>
    </w:p>
    <w:p w14:paraId="06E6D5C5" w14:textId="77777777" w:rsidR="00F81905" w:rsidRPr="00F52F26" w:rsidRDefault="00F81905" w:rsidP="00C966AD">
      <w:pPr>
        <w:rPr>
          <w:rFonts w:eastAsia="Times New Roman" w:cs="Calibri"/>
          <w:lang w:eastAsia="it-IT"/>
        </w:rPr>
      </w:pPr>
    </w:p>
    <w:p w14:paraId="53A24812" w14:textId="6A32F3B6" w:rsidR="00B81B9A" w:rsidRDefault="001623AD" w:rsidP="004E6790">
      <w:pPr>
        <w:pStyle w:val="Titolo2"/>
        <w:rPr>
          <w:lang w:eastAsia="it-IT"/>
        </w:rPr>
      </w:pPr>
      <w:bookmarkStart w:id="28" w:name="_Toc43419468"/>
      <w:r>
        <w:rPr>
          <w:lang w:eastAsia="it-IT"/>
        </w:rPr>
        <w:t>3</w:t>
      </w:r>
      <w:r w:rsidR="004E6790">
        <w:rPr>
          <w:lang w:eastAsia="it-IT"/>
        </w:rPr>
        <w:t xml:space="preserve">.2. Ampliamento dati </w:t>
      </w:r>
      <w:r w:rsidR="0099397F">
        <w:rPr>
          <w:lang w:eastAsia="it-IT"/>
        </w:rPr>
        <w:t xml:space="preserve">per regione </w:t>
      </w:r>
      <w:r w:rsidR="004E6790">
        <w:rPr>
          <w:lang w:eastAsia="it-IT"/>
        </w:rPr>
        <w:t>sugli spostamenti</w:t>
      </w:r>
      <w:bookmarkEnd w:id="28"/>
      <w:r w:rsidR="004E6790">
        <w:rPr>
          <w:lang w:eastAsia="it-IT"/>
        </w:rPr>
        <w:t xml:space="preserve"> </w:t>
      </w:r>
    </w:p>
    <w:p w14:paraId="205C0475" w14:textId="402929D0" w:rsidR="006E022A" w:rsidRDefault="004E6790" w:rsidP="004E6790">
      <w:pPr>
        <w:rPr>
          <w:lang w:eastAsia="it-IT"/>
        </w:rPr>
      </w:pPr>
      <w:r>
        <w:rPr>
          <w:lang w:eastAsia="it-IT"/>
        </w:rPr>
        <w:t>Grazie a</w:t>
      </w:r>
      <w:r w:rsidR="00910E78">
        <w:rPr>
          <w:lang w:eastAsia="it-IT"/>
        </w:rPr>
        <w:t xml:space="preserve">i dati messi a disposizione da </w:t>
      </w:r>
      <w:r w:rsidR="00267A98">
        <w:rPr>
          <w:lang w:eastAsia="it-IT"/>
        </w:rPr>
        <w:t>G</w:t>
      </w:r>
      <w:r w:rsidR="00910E78">
        <w:rPr>
          <w:lang w:eastAsia="it-IT"/>
        </w:rPr>
        <w:t xml:space="preserve">oogle </w:t>
      </w:r>
      <w:r w:rsidR="00152669">
        <w:rPr>
          <w:lang w:eastAsia="it-IT"/>
        </w:rPr>
        <w:t>(</w:t>
      </w:r>
      <w:r w:rsidR="00910E78">
        <w:rPr>
          <w:lang w:eastAsia="it-IT"/>
        </w:rPr>
        <w:t xml:space="preserve">reperibili </w:t>
      </w:r>
      <w:hyperlink r:id="rId20" w:history="1">
        <w:r w:rsidR="00910E78" w:rsidRPr="00267A98">
          <w:rPr>
            <w:rStyle w:val="Collegamentoipertestuale"/>
            <w:lang w:eastAsia="it-IT"/>
          </w:rPr>
          <w:t>q</w:t>
        </w:r>
        <w:r w:rsidR="00910E78" w:rsidRPr="00267A98">
          <w:rPr>
            <w:rStyle w:val="Collegamentoipertestuale"/>
            <w:lang w:eastAsia="it-IT"/>
          </w:rPr>
          <w:t>u</w:t>
        </w:r>
        <w:r w:rsidR="00910E78" w:rsidRPr="00267A98">
          <w:rPr>
            <w:rStyle w:val="Collegamentoipertestuale"/>
            <w:lang w:eastAsia="it-IT"/>
          </w:rPr>
          <w:t>i</w:t>
        </w:r>
      </w:hyperlink>
      <w:r w:rsidR="00152669">
        <w:rPr>
          <w:rStyle w:val="Collegamentoipertestuale"/>
          <w:lang w:eastAsia="it-IT"/>
        </w:rPr>
        <w:t>)</w:t>
      </w:r>
      <w:r w:rsidR="00A21066">
        <w:rPr>
          <w:lang w:eastAsia="it-IT"/>
        </w:rPr>
        <w:t>,</w:t>
      </w:r>
      <w:r w:rsidR="00CC70E2">
        <w:rPr>
          <w:lang w:eastAsia="it-IT"/>
        </w:rPr>
        <w:t xml:space="preserve"> è stato possibile ampliare la precedente </w:t>
      </w:r>
      <w:r w:rsidR="0099397F">
        <w:rPr>
          <w:lang w:eastAsia="it-IT"/>
        </w:rPr>
        <w:t>tabella</w:t>
      </w:r>
      <w:r w:rsidR="00E756DC">
        <w:rPr>
          <w:lang w:eastAsia="it-IT"/>
        </w:rPr>
        <w:t>, aggiungendo</w:t>
      </w:r>
      <w:r w:rsidR="00A21066">
        <w:rPr>
          <w:lang w:eastAsia="it-IT"/>
        </w:rPr>
        <w:t xml:space="preserve"> informazioni riguardanti gli spostamenti </w:t>
      </w:r>
      <w:r w:rsidR="00FA6A83">
        <w:rPr>
          <w:lang w:eastAsia="it-IT"/>
        </w:rPr>
        <w:t>relativi a luoghi</w:t>
      </w:r>
      <w:r w:rsidR="00F54CA3">
        <w:rPr>
          <w:lang w:eastAsia="it-IT"/>
        </w:rPr>
        <w:t xml:space="preserve"> </w:t>
      </w:r>
      <w:r w:rsidR="00737F91">
        <w:rPr>
          <w:lang w:eastAsia="it-IT"/>
        </w:rPr>
        <w:t>riguardanti</w:t>
      </w:r>
      <w:r w:rsidR="00F54CA3">
        <w:rPr>
          <w:lang w:eastAsia="it-IT"/>
        </w:rPr>
        <w:t xml:space="preserve"> il tempo libero,</w:t>
      </w:r>
      <w:r w:rsidR="00737F91">
        <w:rPr>
          <w:lang w:eastAsia="it-IT"/>
        </w:rPr>
        <w:t xml:space="preserve"> </w:t>
      </w:r>
      <w:r w:rsidR="00F54CA3">
        <w:rPr>
          <w:lang w:eastAsia="it-IT"/>
        </w:rPr>
        <w:t>alimentari e farmacie</w:t>
      </w:r>
      <w:r w:rsidR="00737F91">
        <w:rPr>
          <w:lang w:eastAsia="it-IT"/>
        </w:rPr>
        <w:t>, luoghi residenziali, di lavoro, trasporto pubblico</w:t>
      </w:r>
      <w:r w:rsidR="00152669">
        <w:rPr>
          <w:lang w:eastAsia="it-IT"/>
        </w:rPr>
        <w:t>,</w:t>
      </w:r>
      <w:r w:rsidR="00737F91">
        <w:rPr>
          <w:lang w:eastAsia="it-IT"/>
        </w:rPr>
        <w:t xml:space="preserve"> vendita e attività ricreative</w:t>
      </w:r>
      <w:r w:rsidR="00C35646">
        <w:rPr>
          <w:lang w:eastAsia="it-IT"/>
        </w:rPr>
        <w:t xml:space="preserve">. </w:t>
      </w:r>
      <w:r w:rsidR="00BF45A7">
        <w:rPr>
          <w:lang w:eastAsia="it-IT"/>
        </w:rPr>
        <w:t>Questi dati vengono calcolati sulla base della</w:t>
      </w:r>
      <w:r w:rsidR="006412D8">
        <w:rPr>
          <w:lang w:eastAsia="it-IT"/>
        </w:rPr>
        <w:t xml:space="preserve"> variazione rispetto</w:t>
      </w:r>
      <w:r w:rsidR="00BD2CBB">
        <w:rPr>
          <w:lang w:eastAsia="it-IT"/>
        </w:rPr>
        <w:t xml:space="preserve"> a un valore standard di riferimento</w:t>
      </w:r>
      <w:r w:rsidR="00190880">
        <w:rPr>
          <w:lang w:eastAsia="it-IT"/>
        </w:rPr>
        <w:t xml:space="preserve"> </w:t>
      </w:r>
      <w:r w:rsidR="000E629C">
        <w:rPr>
          <w:lang w:eastAsia="it-IT"/>
        </w:rPr>
        <w:t>precedente all’emergenza</w:t>
      </w:r>
      <w:r w:rsidR="00BF45A7">
        <w:rPr>
          <w:lang w:eastAsia="it-IT"/>
        </w:rPr>
        <w:t>.</w:t>
      </w:r>
      <w:r w:rsidR="006E022A">
        <w:rPr>
          <w:lang w:eastAsia="it-IT"/>
        </w:rPr>
        <w:t xml:space="preserve"> Questo è il comando di alter </w:t>
      </w:r>
      <w:proofErr w:type="spellStart"/>
      <w:r w:rsidR="006E022A">
        <w:rPr>
          <w:lang w:eastAsia="it-IT"/>
        </w:rPr>
        <w:t>table</w:t>
      </w:r>
      <w:proofErr w:type="spellEnd"/>
      <w:r w:rsidR="006E022A">
        <w:rPr>
          <w:lang w:eastAsia="it-IT"/>
        </w:rPr>
        <w:t xml:space="preserve"> necessario alla modifica</w:t>
      </w:r>
      <w:r w:rsidR="00EC6D38">
        <w:rPr>
          <w:lang w:eastAsia="it-IT"/>
        </w:rPr>
        <w:t xml:space="preserve"> della precedente tabella</w:t>
      </w:r>
      <w:r w:rsidR="006E022A">
        <w:rPr>
          <w:lang w:eastAsia="it-IT"/>
        </w:rPr>
        <w:t>:</w:t>
      </w:r>
    </w:p>
    <w:p w14:paraId="6FB7BE45" w14:textId="1E6303EE" w:rsidR="00F81905" w:rsidRDefault="00782776" w:rsidP="00151BBC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lang w:eastAsia="it-IT"/>
        </w:rPr>
      </w:pPr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alter </w:t>
      </w:r>
      <w:proofErr w:type="spellStart"/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table</w:t>
      </w:r>
      <w:proofErr w:type="spellEnd"/>
      <w:r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24767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CASI</w:t>
      </w:r>
      <w:r w:rsidR="00E8703C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_REGIONI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ADD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  <w:t xml:space="preserve"> </w:t>
      </w:r>
      <w:r w:rsidR="00E8703C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="00E8703C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VENDITA_E_ATTIVITA_RICREATIVE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INTEGER, 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ALIMENTARI_FARMACIE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INTEGER,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TRASPORTO_PUBBLICO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INTEGER,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LUOGHI_LAVORO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INTEGER,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LUOGHI_RESIDENZIALI 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E8703C" w:rsidRPr="007B6003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E8703C" w:rsidRPr="007B6003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</w:p>
    <w:p w14:paraId="5890F862" w14:textId="61C9176F" w:rsidR="006E022A" w:rsidRDefault="00643A70" w:rsidP="004E6790">
      <w:pPr>
        <w:rPr>
          <w:lang w:eastAsia="it-IT"/>
        </w:rPr>
      </w:pPr>
      <w:r>
        <w:rPr>
          <w:lang w:eastAsia="it-IT"/>
        </w:rPr>
        <w:t xml:space="preserve">Per aggiungere e correlare </w:t>
      </w:r>
      <w:r w:rsidR="005329CE">
        <w:rPr>
          <w:lang w:eastAsia="it-IT"/>
        </w:rPr>
        <w:t xml:space="preserve">correttamente </w:t>
      </w:r>
      <w:r>
        <w:rPr>
          <w:lang w:eastAsia="it-IT"/>
        </w:rPr>
        <w:t>i dati dei due dataset, sono stat</w:t>
      </w:r>
      <w:r w:rsidR="003A07A2">
        <w:rPr>
          <w:lang w:eastAsia="it-IT"/>
        </w:rPr>
        <w:t>e</w:t>
      </w:r>
      <w:r>
        <w:rPr>
          <w:lang w:eastAsia="it-IT"/>
        </w:rPr>
        <w:t xml:space="preserve"> prima importat</w:t>
      </w:r>
      <w:r w:rsidR="003A07A2">
        <w:rPr>
          <w:lang w:eastAsia="it-IT"/>
        </w:rPr>
        <w:t>e</w:t>
      </w:r>
      <w:r w:rsidR="00C43FDB">
        <w:rPr>
          <w:lang w:eastAsia="it-IT"/>
        </w:rPr>
        <w:t xml:space="preserve"> </w:t>
      </w:r>
      <w:r w:rsidR="005329CE">
        <w:rPr>
          <w:lang w:eastAsia="it-IT"/>
        </w:rPr>
        <w:t xml:space="preserve">le </w:t>
      </w:r>
      <w:r w:rsidR="008F58CF">
        <w:rPr>
          <w:lang w:eastAsia="it-IT"/>
        </w:rPr>
        <w:t>nuove informazioni</w:t>
      </w:r>
      <w:r w:rsidR="00C43FDB">
        <w:rPr>
          <w:lang w:eastAsia="it-IT"/>
        </w:rPr>
        <w:t xml:space="preserve"> </w:t>
      </w:r>
      <w:r w:rsidR="008F58CF">
        <w:rPr>
          <w:lang w:eastAsia="it-IT"/>
        </w:rPr>
        <w:t>in un</w:t>
      </w:r>
      <w:r w:rsidR="00ED7458">
        <w:rPr>
          <w:lang w:eastAsia="it-IT"/>
        </w:rPr>
        <w:t>’</w:t>
      </w:r>
      <w:r w:rsidR="008F58CF">
        <w:rPr>
          <w:lang w:eastAsia="it-IT"/>
        </w:rPr>
        <w:t>appena creata</w:t>
      </w:r>
      <w:r w:rsidR="00C43FDB">
        <w:rPr>
          <w:lang w:eastAsia="it-IT"/>
        </w:rPr>
        <w:t xml:space="preserve"> tabella SPOSTAMENTI e poi è stata effettuata una join:</w:t>
      </w:r>
    </w:p>
    <w:p w14:paraId="35D9EB06" w14:textId="77777777" w:rsidR="008F58CF" w:rsidRPr="005B703C" w:rsidRDefault="005329CE" w:rsidP="005329CE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SELECT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DATI_COVID_</w:t>
      </w:r>
      <w:proofErr w:type="gramStart"/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REGIONI.*</w:t>
      </w:r>
      <w:proofErr w:type="gram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  <w:r w:rsidR="008F58CF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8F58CF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LUOGHI_LAVORO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8F58CF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8F58CF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LUOGHI_RESIDENZIALI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</w:p>
    <w:p w14:paraId="79AECE47" w14:textId="77777777" w:rsidR="008F58CF" w:rsidRPr="005B703C" w:rsidRDefault="005329CE" w:rsidP="005329CE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TRASPORTO_PUBBLICO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  <w:r w:rsidR="008F58CF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 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</w:p>
    <w:p w14:paraId="3E59C882" w14:textId="77777777" w:rsidR="008F58CF" w:rsidRPr="005B703C" w:rsidRDefault="005329CE" w:rsidP="005329CE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ALIMENTARI_FARMACIE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</w:p>
    <w:p w14:paraId="10D94213" w14:textId="0EA420BB" w:rsidR="005329CE" w:rsidRPr="005B703C" w:rsidRDefault="005329CE" w:rsidP="005329CE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VENDITA_E_ATTIVITA_RICREATIVE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br/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FROM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DATI_COVID_REGIONI</w:t>
      </w:r>
      <w:r w:rsidR="00EC664E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INNER </w:t>
      </w:r>
      <w:proofErr w:type="gram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JOIN 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SPOSTAMENTI</w:t>
      </w:r>
      <w:proofErr w:type="gramEnd"/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br/>
        <w:t xml:space="preserve">   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ON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DATI_COVID_REGIONI.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DEN_REGIONE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= SPOSTAMENTI</w:t>
      </w:r>
      <w:r w:rsidR="008F58CF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.</w:t>
      </w:r>
      <w:r w:rsidR="008F58CF"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 </w:t>
      </w:r>
      <w:r w:rsidR="00BC6EF9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NOME_</w:t>
      </w:r>
      <w:r w:rsidR="008F58CF"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REGIONE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AND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DATI_COVID_REGIONI.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DATA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= SPOSTAMENTI.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DATA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</w:p>
    <w:p w14:paraId="2BE6061E" w14:textId="57D18FA7" w:rsidR="00C43FDB" w:rsidRDefault="006F578F" w:rsidP="00283343">
      <w:pPr>
        <w:spacing w:before="240"/>
        <w:rPr>
          <w:lang w:eastAsia="it-IT"/>
        </w:rPr>
      </w:pPr>
      <w:r>
        <w:rPr>
          <w:lang w:eastAsia="it-IT"/>
        </w:rPr>
        <w:t xml:space="preserve">A questo punto </w:t>
      </w:r>
      <w:r w:rsidR="00831870">
        <w:rPr>
          <w:lang w:eastAsia="it-IT"/>
        </w:rPr>
        <w:t xml:space="preserve">è possibile </w:t>
      </w:r>
      <w:proofErr w:type="spellStart"/>
      <w:r w:rsidR="00831870">
        <w:rPr>
          <w:lang w:eastAsia="it-IT"/>
        </w:rPr>
        <w:t>droppare</w:t>
      </w:r>
      <w:proofErr w:type="spellEnd"/>
      <w:r w:rsidR="00831870">
        <w:rPr>
          <w:lang w:eastAsia="it-IT"/>
        </w:rPr>
        <w:t xml:space="preserve"> l’attributo </w:t>
      </w:r>
      <w:proofErr w:type="spellStart"/>
      <w:r w:rsidR="009D422F">
        <w:rPr>
          <w:lang w:eastAsia="it-IT"/>
        </w:rPr>
        <w:t>den_regione</w:t>
      </w:r>
      <w:proofErr w:type="spellEnd"/>
      <w:r w:rsidR="0010256D">
        <w:rPr>
          <w:lang w:eastAsia="it-IT"/>
        </w:rPr>
        <w:t xml:space="preserve"> che aggiungerebbe una ridondanza inutile</w:t>
      </w:r>
      <w:r w:rsidR="00A12506">
        <w:rPr>
          <w:lang w:eastAsia="it-IT"/>
        </w:rPr>
        <w:t xml:space="preserve"> alla base di dati</w:t>
      </w:r>
      <w:r w:rsidR="00AC4EB5">
        <w:rPr>
          <w:lang w:eastAsia="it-IT"/>
        </w:rPr>
        <w:t>:</w:t>
      </w:r>
    </w:p>
    <w:p w14:paraId="03BC541F" w14:textId="6E3E17E5" w:rsidR="00AC4EB5" w:rsidRPr="005B703C" w:rsidRDefault="00AC4EB5" w:rsidP="0028334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alter </w:t>
      </w:r>
      <w:proofErr w:type="spell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>table</w:t>
      </w:r>
      <w:proofErr w:type="spell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 </w:t>
      </w:r>
      <w:r w:rsidR="003F44C5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DATI_COVID_REGIONI</w:t>
      </w:r>
      <w:r w:rsidR="003F44C5"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drop </w:t>
      </w:r>
      <w:proofErr w:type="spell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>column</w:t>
      </w:r>
      <w:proofErr w:type="spell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NOME_REGIONE</w:t>
      </w:r>
    </w:p>
    <w:p w14:paraId="6ECEC0F3" w14:textId="24766598" w:rsidR="00AC4EB5" w:rsidRPr="004E6790" w:rsidRDefault="00BC6EF9" w:rsidP="00BC6EF9">
      <w:pPr>
        <w:spacing w:before="240"/>
        <w:rPr>
          <w:lang w:eastAsia="it-IT"/>
        </w:rPr>
      </w:pPr>
      <w:r>
        <w:rPr>
          <w:lang w:eastAsia="it-IT"/>
        </w:rPr>
        <w:t>Infine</w:t>
      </w:r>
      <w:r w:rsidR="00EB6B89">
        <w:rPr>
          <w:lang w:eastAsia="it-IT"/>
        </w:rPr>
        <w:t>,</w:t>
      </w:r>
      <w:r>
        <w:rPr>
          <w:lang w:eastAsia="it-IT"/>
        </w:rPr>
        <w:t xml:space="preserve"> è bastato aggiornare con i nuovi dati la tabella CASI_REGIONI ampliata.</w:t>
      </w:r>
    </w:p>
    <w:p w14:paraId="2AD976B2" w14:textId="442E402E" w:rsidR="007C25CD" w:rsidRDefault="001623AD" w:rsidP="007C25CD">
      <w:pPr>
        <w:pStyle w:val="Titolo2"/>
        <w:rPr>
          <w:lang w:eastAsia="it-IT"/>
        </w:rPr>
      </w:pPr>
      <w:bookmarkStart w:id="29" w:name="_Toc43419469"/>
      <w:r>
        <w:rPr>
          <w:lang w:eastAsia="it-IT"/>
        </w:rPr>
        <w:t>3</w:t>
      </w:r>
      <w:r w:rsidR="007C25CD">
        <w:rPr>
          <w:lang w:eastAsia="it-IT"/>
        </w:rPr>
        <w:t>.</w:t>
      </w:r>
      <w:r w:rsidR="0090223E">
        <w:rPr>
          <w:lang w:eastAsia="it-IT"/>
        </w:rPr>
        <w:t>3</w:t>
      </w:r>
      <w:r w:rsidR="00CC2B01">
        <w:rPr>
          <w:lang w:eastAsia="it-IT"/>
        </w:rPr>
        <w:t>. Inserimento dati sulla popolazione residente</w:t>
      </w:r>
      <w:bookmarkEnd w:id="29"/>
      <w:r w:rsidR="00EB6B89">
        <w:rPr>
          <w:lang w:eastAsia="it-IT"/>
        </w:rPr>
        <w:t xml:space="preserve"> e sugli over 65</w:t>
      </w:r>
    </w:p>
    <w:p w14:paraId="1C0BB8AC" w14:textId="3D60EF91" w:rsidR="00361653" w:rsidRDefault="00C50D2D">
      <w:pPr>
        <w:rPr>
          <w:lang w:eastAsia="it-IT"/>
        </w:rPr>
      </w:pPr>
      <w:r>
        <w:rPr>
          <w:lang w:eastAsia="it-IT"/>
        </w:rPr>
        <w:t>I dati</w:t>
      </w:r>
      <w:r w:rsidR="00A958F8">
        <w:rPr>
          <w:lang w:eastAsia="it-IT"/>
        </w:rPr>
        <w:t xml:space="preserve"> </w:t>
      </w:r>
      <w:r w:rsidR="00E14605">
        <w:rPr>
          <w:lang w:eastAsia="it-IT"/>
        </w:rPr>
        <w:t xml:space="preserve">relativi ai residenti sono stati reperiti sul </w:t>
      </w:r>
      <w:hyperlink r:id="rId21" w:history="1">
        <w:r w:rsidR="00E14605" w:rsidRPr="00A93165">
          <w:rPr>
            <w:rStyle w:val="Collegamentoipertestuale"/>
            <w:lang w:eastAsia="it-IT"/>
          </w:rPr>
          <w:t>sito dell’Istat</w:t>
        </w:r>
      </w:hyperlink>
      <w:r w:rsidR="00E14605">
        <w:rPr>
          <w:lang w:eastAsia="it-IT"/>
        </w:rPr>
        <w:t xml:space="preserve"> scegliendo una visualizzazione personalizzata</w:t>
      </w:r>
      <w:r w:rsidR="00DB0DC1">
        <w:rPr>
          <w:lang w:eastAsia="it-IT"/>
        </w:rPr>
        <w:t xml:space="preserve"> </w:t>
      </w:r>
      <w:r w:rsidR="00BD0C95">
        <w:rPr>
          <w:lang w:eastAsia="it-IT"/>
        </w:rPr>
        <w:t xml:space="preserve">e più recente possibile. Sono stati quindi selezionati </w:t>
      </w:r>
      <w:r w:rsidR="008463F2">
        <w:rPr>
          <w:lang w:eastAsia="it-IT"/>
        </w:rPr>
        <w:t>“territori”</w:t>
      </w:r>
      <w:r w:rsidR="007D34D0">
        <w:rPr>
          <w:lang w:eastAsia="it-IT"/>
        </w:rPr>
        <w:t xml:space="preserve"> comprendenti sia regioni che province,</w:t>
      </w:r>
      <w:r w:rsidR="008463F2">
        <w:rPr>
          <w:lang w:eastAsia="it-IT"/>
        </w:rPr>
        <w:t xml:space="preserve"> e </w:t>
      </w:r>
      <w:r w:rsidR="007D34D0">
        <w:rPr>
          <w:lang w:eastAsia="it-IT"/>
        </w:rPr>
        <w:t xml:space="preserve">come “periodo” il 2019. A questo punto </w:t>
      </w:r>
      <w:r w:rsidR="00586D86">
        <w:rPr>
          <w:lang w:eastAsia="it-IT"/>
        </w:rPr>
        <w:t>i dati sono stati divisi in due file .</w:t>
      </w:r>
      <w:proofErr w:type="spellStart"/>
      <w:r w:rsidR="00586D86">
        <w:rPr>
          <w:lang w:eastAsia="it-IT"/>
        </w:rPr>
        <w:t>csv</w:t>
      </w:r>
      <w:proofErr w:type="spellEnd"/>
      <w:r w:rsidR="00586D86">
        <w:rPr>
          <w:lang w:eastAsia="it-IT"/>
        </w:rPr>
        <w:t>, uno per le province e uno per le regioni e sono state</w:t>
      </w:r>
      <w:r w:rsidR="00AE0569">
        <w:rPr>
          <w:lang w:eastAsia="it-IT"/>
        </w:rPr>
        <w:t xml:space="preserve"> corrette alcune incongruenze quali spazi e trattini extra</w:t>
      </w:r>
      <w:r w:rsidR="0048557A">
        <w:rPr>
          <w:lang w:eastAsia="it-IT"/>
        </w:rPr>
        <w:t xml:space="preserve"> che avrebbero potuto generare inconsistenze nella successiva importazione sul database.</w:t>
      </w:r>
      <w:r w:rsidR="00EB6B89">
        <w:rPr>
          <w:lang w:eastAsia="it-IT"/>
        </w:rPr>
        <w:t xml:space="preserve"> </w:t>
      </w:r>
    </w:p>
    <w:p w14:paraId="7639CBE5" w14:textId="77777777" w:rsidR="00361653" w:rsidRDefault="00361653">
      <w:pPr>
        <w:rPr>
          <w:lang w:eastAsia="it-IT"/>
        </w:rPr>
      </w:pPr>
      <w:r>
        <w:rPr>
          <w:lang w:eastAsia="it-IT"/>
        </w:rPr>
        <w:t xml:space="preserve">Con i comandi di alter </w:t>
      </w:r>
      <w:proofErr w:type="spellStart"/>
      <w:r>
        <w:rPr>
          <w:lang w:eastAsia="it-IT"/>
        </w:rPr>
        <w:t>table</w:t>
      </w:r>
      <w:proofErr w:type="spellEnd"/>
      <w:r>
        <w:rPr>
          <w:lang w:eastAsia="it-IT"/>
        </w:rPr>
        <w:t xml:space="preserve"> sono state quindi aggiornate le tabelle REGIONI e PROVINCE:</w:t>
      </w:r>
    </w:p>
    <w:p w14:paraId="27AEF595" w14:textId="77777777" w:rsidR="008E7DC0" w:rsidRDefault="008E7DC0" w:rsidP="0036165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sectPr w:rsidR="008E7DC0" w:rsidSect="00A0520E">
          <w:headerReference w:type="default" r:id="rId22"/>
          <w:footerReference w:type="even" r:id="rId23"/>
          <w:footerReference w:type="default" r:id="rId24"/>
          <w:footerReference w:type="first" r:id="rId25"/>
          <w:pgSz w:w="11906" w:h="16838" w:code="9"/>
          <w:pgMar w:top="720" w:right="720" w:bottom="720" w:left="720" w:header="706" w:footer="706" w:gutter="0"/>
          <w:cols w:space="708"/>
          <w:titlePg/>
          <w:docGrid w:linePitch="381"/>
        </w:sectPr>
      </w:pPr>
    </w:p>
    <w:p w14:paraId="4C339C15" w14:textId="64CC17D0" w:rsidR="00AD6245" w:rsidRPr="005B703C" w:rsidRDefault="00782776" w:rsidP="0036165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alter </w:t>
      </w:r>
      <w:proofErr w:type="spell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table</w:t>
      </w:r>
      <w:proofErr w:type="spell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361653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REGION</w:t>
      </w:r>
      <w:r w:rsidR="00642E6F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I</w:t>
      </w:r>
      <w:r w:rsidR="00361653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ADD </w:t>
      </w:r>
      <w:r w:rsidR="00361653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  <w:t xml:space="preserve"> </w:t>
      </w:r>
      <w:r w:rsidR="00361653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</w:p>
    <w:p w14:paraId="6AC0BEDE" w14:textId="604BF86A" w:rsidR="00361653" w:rsidRPr="005B703C" w:rsidRDefault="008E7DC0" w:rsidP="0036165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RESIDENTI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  <w:r w:rsidR="00361653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361653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361653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</w:p>
    <w:p w14:paraId="67DF05A3" w14:textId="53A72756" w:rsidR="008E7DC0" w:rsidRPr="005B703C" w:rsidRDefault="00782776" w:rsidP="008E7DC0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alter </w:t>
      </w:r>
      <w:proofErr w:type="spell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table</w:t>
      </w:r>
      <w:proofErr w:type="spell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="008E7DC0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PROVINCE</w:t>
      </w:r>
      <w:r w:rsidR="008E7DC0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ADD </w:t>
      </w:r>
      <w:r w:rsidR="008E7DC0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  <w:t xml:space="preserve"> </w:t>
      </w:r>
      <w:r w:rsidR="008E7DC0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</w:p>
    <w:p w14:paraId="281AC873" w14:textId="5D85E8BA" w:rsidR="00EB6B89" w:rsidRDefault="008E7DC0" w:rsidP="0036165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RESIDENTI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  <w:r w:rsidR="00EB6B89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,</w:t>
      </w:r>
    </w:p>
    <w:p w14:paraId="4ABEF61B" w14:textId="608C3461" w:rsidR="008E7DC0" w:rsidRPr="005B703C" w:rsidRDefault="00EB6B89" w:rsidP="00361653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sectPr w:rsidR="008E7DC0" w:rsidRPr="005B703C" w:rsidSect="008E7DC0">
          <w:type w:val="continuous"/>
          <w:pgSz w:w="11906" w:h="16838" w:code="9"/>
          <w:pgMar w:top="720" w:right="720" w:bottom="720" w:left="720" w:header="706" w:footer="706" w:gutter="0"/>
          <w:cols w:num="2" w:space="708"/>
          <w:titlePg/>
          <w:docGrid w:linePitch="381"/>
        </w:sectPr>
      </w:pPr>
      <w:r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PERCOVER65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</w:t>
      </w:r>
      <w:r w:rsidR="008E7DC0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="008E7DC0"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="008E7DC0"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</w:p>
    <w:p w14:paraId="65449EE5" w14:textId="77777777" w:rsidR="00C32AA5" w:rsidRDefault="00361653">
      <w:pPr>
        <w:rPr>
          <w:lang w:eastAsia="it-IT"/>
        </w:rPr>
      </w:pPr>
      <w:r>
        <w:br/>
      </w:r>
      <w:r w:rsidR="005E1075">
        <w:rPr>
          <w:lang w:eastAsia="it-IT"/>
        </w:rPr>
        <w:t>Popolate poi con le consuete modalità.</w:t>
      </w:r>
    </w:p>
    <w:p w14:paraId="28ECE27B" w14:textId="7896729B" w:rsidR="00CA3D7A" w:rsidRDefault="00C32AA5" w:rsidP="00C32AA5">
      <w:pPr>
        <w:pStyle w:val="Titolosommario"/>
        <w:rPr>
          <w:lang w:eastAsia="it-IT"/>
        </w:rPr>
      </w:pPr>
      <w:bookmarkStart w:id="30" w:name="_Toc43419470"/>
      <w:r>
        <w:rPr>
          <w:lang w:eastAsia="it-IT"/>
        </w:rPr>
        <w:t>3.4. Inserimento dati sull’inquinamento dell’aria</w:t>
      </w:r>
      <w:bookmarkEnd w:id="30"/>
    </w:p>
    <w:p w14:paraId="3EB79261" w14:textId="11DA4BD9" w:rsidR="00C32AA5" w:rsidRDefault="00C32AA5" w:rsidP="00C32AA5">
      <w:pPr>
        <w:rPr>
          <w:lang w:eastAsia="it-IT"/>
        </w:rPr>
      </w:pPr>
      <w:r w:rsidRPr="00C32AA5">
        <w:rPr>
          <w:lang w:eastAsia="it-IT"/>
        </w:rPr>
        <w:t xml:space="preserve">Dal seguente </w:t>
      </w:r>
      <w:hyperlink r:id="rId26" w:history="1">
        <w:r w:rsidRPr="00C32AA5">
          <w:rPr>
            <w:rStyle w:val="Collegamentoipertestuale"/>
            <w:lang w:eastAsia="it-IT"/>
          </w:rPr>
          <w:t>link</w:t>
        </w:r>
      </w:hyperlink>
      <w:r w:rsidRPr="00C32AA5">
        <w:rPr>
          <w:lang w:eastAsia="it-IT"/>
        </w:rPr>
        <w:t xml:space="preserve"> sono sta</w:t>
      </w:r>
      <w:r>
        <w:rPr>
          <w:lang w:eastAsia="it-IT"/>
        </w:rPr>
        <w:t xml:space="preserve">ti recuperati i dati circa la percentuale di inquinamento da polveri sottili PM 2.5 per regione. È stato necessario operare, dopo il consueto data </w:t>
      </w:r>
      <w:proofErr w:type="spellStart"/>
      <w:r>
        <w:rPr>
          <w:lang w:eastAsia="it-IT"/>
        </w:rPr>
        <w:t>cleansing</w:t>
      </w:r>
      <w:proofErr w:type="spellEnd"/>
      <w:r>
        <w:rPr>
          <w:lang w:eastAsia="it-IT"/>
        </w:rPr>
        <w:t>,</w:t>
      </w:r>
      <w:r w:rsidR="00642E6F">
        <w:rPr>
          <w:lang w:eastAsia="it-IT"/>
        </w:rPr>
        <w:t xml:space="preserve"> </w:t>
      </w:r>
      <w:r>
        <w:rPr>
          <w:lang w:eastAsia="it-IT"/>
        </w:rPr>
        <w:t>una somma dei dati delle varie stazioni di analisi per regione con una semplice query</w:t>
      </w:r>
      <w:r w:rsidR="00642E6F">
        <w:rPr>
          <w:lang w:eastAsia="it-IT"/>
        </w:rPr>
        <w:t xml:space="preserve">. È stato poi aggiunto il nuovo campo alla tabella regioni con il comando di alter </w:t>
      </w:r>
      <w:proofErr w:type="spellStart"/>
      <w:r w:rsidR="00642E6F">
        <w:rPr>
          <w:lang w:eastAsia="it-IT"/>
        </w:rPr>
        <w:t>table</w:t>
      </w:r>
      <w:proofErr w:type="spellEnd"/>
      <w:r w:rsidR="00642E6F">
        <w:rPr>
          <w:lang w:eastAsia="it-IT"/>
        </w:rPr>
        <w:t>, popolandolo poi di conseguenza.</w:t>
      </w:r>
    </w:p>
    <w:p w14:paraId="6EA9B9DE" w14:textId="77777777" w:rsidR="00642E6F" w:rsidRDefault="00642E6F" w:rsidP="00642E6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sectPr w:rsidR="00642E6F" w:rsidSect="008E7DC0">
          <w:type w:val="continuous"/>
          <w:pgSz w:w="11906" w:h="16838" w:code="9"/>
          <w:pgMar w:top="720" w:right="720" w:bottom="720" w:left="720" w:header="706" w:footer="706" w:gutter="0"/>
          <w:cols w:space="708"/>
          <w:titlePg/>
          <w:docGrid w:linePitch="381"/>
        </w:sectPr>
      </w:pPr>
    </w:p>
    <w:p w14:paraId="6C906FCF" w14:textId="2B69FC85" w:rsidR="00C32AA5" w:rsidRPr="00C32AA5" w:rsidRDefault="00C32AA5" w:rsidP="00642E6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</w:pPr>
      <w:r w:rsidRPr="00C32AA5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 xml:space="preserve">SELECT </w:t>
      </w:r>
      <w:proofErr w:type="spellStart"/>
      <w:r w:rsidR="00642E6F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nome_regione</w:t>
      </w:r>
      <w:proofErr w:type="spellEnd"/>
      <w:r w:rsidR="00642E6F" w:rsidRPr="00C32AA5">
        <w:rPr>
          <w:rFonts w:ascii="JetBrains Mono" w:eastAsia="Times New Roman" w:hAnsi="JetBrains Mono" w:cs="Courier New"/>
          <w:i/>
          <w:iCs/>
          <w:color w:val="FFC66D"/>
          <w:sz w:val="20"/>
          <w:szCs w:val="20"/>
          <w:lang w:eastAsia="it-IT"/>
        </w:rPr>
        <w:t xml:space="preserve"> </w:t>
      </w:r>
      <w:proofErr w:type="gramStart"/>
      <w:r w:rsidRPr="00C32AA5">
        <w:rPr>
          <w:rFonts w:ascii="JetBrains Mono" w:eastAsia="Times New Roman" w:hAnsi="JetBrains Mono" w:cs="Courier New"/>
          <w:i/>
          <w:iCs/>
          <w:color w:val="FFC66D"/>
          <w:sz w:val="20"/>
          <w:szCs w:val="20"/>
          <w:lang w:eastAsia="it-IT"/>
        </w:rPr>
        <w:t>SUM</w:t>
      </w:r>
      <w:r w:rsidRPr="00C32AA5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t>(</w:t>
      </w:r>
      <w:proofErr w:type="spellStart"/>
      <w:proofErr w:type="gramEnd"/>
      <w:r w:rsidR="00F71EA8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perc_i</w:t>
      </w:r>
      <w:r w:rsidRPr="00C32AA5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nquinamento_aria</w:t>
      </w:r>
      <w:proofErr w:type="spellEnd"/>
      <w:r w:rsidRPr="00C32AA5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t>)</w:t>
      </w:r>
      <w:r w:rsidRPr="00C32AA5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br/>
      </w:r>
      <w:r w:rsidRPr="00C32AA5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 xml:space="preserve">from </w:t>
      </w:r>
      <w:r w:rsidRPr="00C32AA5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t>INQUINAMENTOARIA</w:t>
      </w:r>
      <w:r w:rsidRPr="00C32AA5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br/>
      </w:r>
      <w:proofErr w:type="spellStart"/>
      <w:r w:rsidRPr="00C32AA5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>order</w:t>
      </w:r>
      <w:proofErr w:type="spellEnd"/>
      <w:r w:rsidRPr="00C32AA5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 xml:space="preserve"> by </w:t>
      </w:r>
      <w:proofErr w:type="spellStart"/>
      <w:r w:rsidR="00642E6F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nome_regione</w:t>
      </w:r>
      <w:proofErr w:type="spellEnd"/>
      <w:r w:rsidRPr="00C32AA5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>;</w:t>
      </w:r>
    </w:p>
    <w:p w14:paraId="3542E272" w14:textId="00120EAD" w:rsidR="00642E6F" w:rsidRPr="005B703C" w:rsidRDefault="00642E6F" w:rsidP="00642E6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</w:pP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alter </w:t>
      </w:r>
      <w:proofErr w:type="spellStart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table</w:t>
      </w:r>
      <w:proofErr w:type="spellEnd"/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REGION</w:t>
      </w:r>
      <w:r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I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 ADD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  <w:t xml:space="preserve"> </w:t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</w:p>
    <w:p w14:paraId="61F60462" w14:textId="14EBC68A" w:rsidR="00642E6F" w:rsidRPr="005B703C" w:rsidRDefault="00642E6F" w:rsidP="00642E6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</w:pPr>
      <w:r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INQUINAMENTO_ARIA</w:t>
      </w:r>
      <w:r w:rsidRPr="005B703C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 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INTEGER,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</w:r>
      <w:r w:rsidRPr="005B703C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5B703C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;</w:t>
      </w:r>
    </w:p>
    <w:p w14:paraId="0CD52105" w14:textId="77777777" w:rsidR="00642E6F" w:rsidRDefault="00642E6F" w:rsidP="00C32AA5">
      <w:pPr>
        <w:rPr>
          <w:lang w:eastAsia="it-IT"/>
        </w:rPr>
        <w:sectPr w:rsidR="00642E6F" w:rsidSect="00642E6F">
          <w:type w:val="continuous"/>
          <w:pgSz w:w="11906" w:h="16838" w:code="9"/>
          <w:pgMar w:top="720" w:right="720" w:bottom="720" w:left="720" w:header="706" w:footer="706" w:gutter="0"/>
          <w:cols w:num="2" w:space="708"/>
          <w:titlePg/>
          <w:docGrid w:linePitch="381"/>
        </w:sectPr>
      </w:pPr>
    </w:p>
    <w:p w14:paraId="5D9066C2" w14:textId="77777777" w:rsidR="00C32AA5" w:rsidRPr="00C32AA5" w:rsidRDefault="00C32AA5" w:rsidP="00C32AA5">
      <w:pPr>
        <w:rPr>
          <w:lang w:eastAsia="it-IT"/>
        </w:rPr>
      </w:pPr>
    </w:p>
    <w:p w14:paraId="39EF42F8" w14:textId="6D58DA0D" w:rsidR="00171F36" w:rsidRDefault="00CB37B5" w:rsidP="00CA3D7A">
      <w:pPr>
        <w:pStyle w:val="Titolo1"/>
        <w:rPr>
          <w:lang w:eastAsia="it-IT"/>
        </w:rPr>
      </w:pPr>
      <w:bookmarkStart w:id="31" w:name="_Toc43419471"/>
      <w:r>
        <w:rPr>
          <w:lang w:eastAsia="it-IT"/>
        </w:rPr>
        <w:t>Schema Concettuale E/R</w:t>
      </w:r>
      <w:bookmarkEnd w:id="31"/>
    </w:p>
    <w:p w14:paraId="3CFDFAC9" w14:textId="6668C2C1" w:rsidR="00CB37B5" w:rsidRDefault="001623AD" w:rsidP="00CB37B5">
      <w:pPr>
        <w:pStyle w:val="Titolo2"/>
        <w:rPr>
          <w:lang w:eastAsia="it-IT"/>
        </w:rPr>
      </w:pPr>
      <w:bookmarkStart w:id="32" w:name="_Toc43419472"/>
      <w:r>
        <w:rPr>
          <w:lang w:eastAsia="it-IT"/>
        </w:rPr>
        <w:t>4</w:t>
      </w:r>
      <w:r w:rsidR="005074E8">
        <w:rPr>
          <w:lang w:eastAsia="it-IT"/>
        </w:rPr>
        <w:t>.1.</w:t>
      </w:r>
      <w:r w:rsidR="005074E8" w:rsidRPr="005074E8">
        <w:rPr>
          <w:rFonts w:ascii="Calibri" w:eastAsiaTheme="minorHAnsi" w:hAnsi="Calibri" w:cs="Calibri"/>
          <w:i w:val="0"/>
          <w:iCs w:val="0"/>
          <w:color w:val="000000"/>
          <w:szCs w:val="28"/>
          <w:shd w:val="clear" w:color="auto" w:fill="FFFFFF"/>
        </w:rPr>
        <w:t xml:space="preserve"> </w:t>
      </w:r>
      <w:r w:rsidR="005074E8" w:rsidRPr="005074E8">
        <w:rPr>
          <w:lang w:eastAsia="it-IT"/>
        </w:rPr>
        <w:t>Identificazione del modello relazionale dello schema</w:t>
      </w:r>
      <w:bookmarkEnd w:id="32"/>
      <w:r w:rsidR="005074E8" w:rsidRPr="005074E8">
        <w:rPr>
          <w:lang w:eastAsia="it-IT"/>
        </w:rPr>
        <w:t> </w:t>
      </w:r>
    </w:p>
    <w:p w14:paraId="24222878" w14:textId="77777777" w:rsidR="00642FB6" w:rsidRPr="00642FB6" w:rsidRDefault="00642FB6" w:rsidP="00642FB6">
      <w:pPr>
        <w:pStyle w:val="paragraph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642FB6">
        <w:rPr>
          <w:rStyle w:val="normaltextrun"/>
          <w:rFonts w:ascii="Calibri" w:hAnsi="Calibri" w:cs="Calibri"/>
        </w:rPr>
        <w:t>Il primo step nel processo di reverse-engineering del progetto è quello di identificare il modello relazionale a cui si riferisce lo schema. Partendo dalle tabelle, anche mediante lo studio delle chiavi primarie e delle chiavi esterne, è quindi possibile ricavare le cinque seguenti relazioni:</w:t>
      </w:r>
      <w:r w:rsidRPr="00642FB6">
        <w:rPr>
          <w:rStyle w:val="eop"/>
          <w:rFonts w:ascii="Calibri" w:eastAsiaTheme="majorEastAsia" w:hAnsi="Calibri" w:cs="Calibri"/>
        </w:rPr>
        <w:t> </w:t>
      </w:r>
    </w:p>
    <w:p w14:paraId="4D7737F8" w14:textId="6944BFCD" w:rsidR="00642FB6" w:rsidRPr="00642FB6" w:rsidRDefault="00642FB6" w:rsidP="00161D75">
      <w:pPr>
        <w:pStyle w:val="paragraph"/>
        <w:shd w:val="clear" w:color="auto" w:fill="E9F0F6" w:themeFill="accent1" w:themeFillTint="33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642FB6">
        <w:rPr>
          <w:rStyle w:val="normaltextrun"/>
          <w:rFonts w:ascii="Calibri" w:hAnsi="Calibri" w:cs="Calibri"/>
          <w:b/>
          <w:bCs/>
        </w:rPr>
        <w:t>REGIONI</w:t>
      </w:r>
      <w:r w:rsidRPr="00642FB6">
        <w:rPr>
          <w:rStyle w:val="normaltextrun"/>
          <w:rFonts w:ascii="Calibri" w:hAnsi="Calibri" w:cs="Calibri"/>
        </w:rPr>
        <w:t> (</w:t>
      </w:r>
      <w:proofErr w:type="spellStart"/>
      <w:r w:rsidRPr="00642FB6">
        <w:rPr>
          <w:rStyle w:val="normaltextrun"/>
          <w:rFonts w:ascii="Calibri" w:hAnsi="Calibri" w:cs="Calibri"/>
          <w:u w:val="single"/>
        </w:rPr>
        <w:t>id_regione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nome_regione</w:t>
      </w:r>
      <w:proofErr w:type="spellEnd"/>
      <w:r w:rsidRPr="00642FB6">
        <w:rPr>
          <w:rStyle w:val="normaltextrun"/>
          <w:rFonts w:ascii="Calibri" w:hAnsi="Calibri" w:cs="Calibri"/>
        </w:rPr>
        <w:t>, residenti</w:t>
      </w:r>
      <w:r w:rsidR="002D4EEC">
        <w:rPr>
          <w:rStyle w:val="normaltextrun"/>
          <w:rFonts w:ascii="Calibri" w:hAnsi="Calibri" w:cs="Calibri"/>
        </w:rPr>
        <w:t xml:space="preserve">, </w:t>
      </w:r>
      <w:proofErr w:type="spellStart"/>
      <w:r w:rsidR="005F026A">
        <w:rPr>
          <w:rStyle w:val="normaltextrun"/>
          <w:rFonts w:ascii="Calibri" w:hAnsi="Calibri" w:cs="Calibri"/>
        </w:rPr>
        <w:t>Air_Pollution</w:t>
      </w:r>
      <w:proofErr w:type="spellEnd"/>
      <w:r w:rsidRPr="00642FB6">
        <w:rPr>
          <w:rStyle w:val="normaltextrun"/>
          <w:rFonts w:ascii="Calibri" w:hAnsi="Calibri" w:cs="Calibri"/>
        </w:rPr>
        <w:t>)</w:t>
      </w:r>
      <w:r w:rsidRPr="00642FB6">
        <w:rPr>
          <w:rStyle w:val="eop"/>
          <w:rFonts w:ascii="Calibri" w:eastAsiaTheme="majorEastAsia" w:hAnsi="Calibri" w:cs="Calibri"/>
        </w:rPr>
        <w:t> </w:t>
      </w:r>
    </w:p>
    <w:p w14:paraId="71AAFDA8" w14:textId="086938FE" w:rsidR="00642FB6" w:rsidRPr="00066494" w:rsidRDefault="00642FB6" w:rsidP="00161D75">
      <w:pPr>
        <w:pStyle w:val="paragraph"/>
        <w:shd w:val="clear" w:color="auto" w:fill="E9F0F6" w:themeFill="accent1" w:themeFillTint="33"/>
        <w:spacing w:before="0" w:beforeAutospacing="0" w:after="240" w:afterAutospacing="0"/>
        <w:textAlignment w:val="baseline"/>
        <w:rPr>
          <w:rFonts w:ascii="Segoe UI" w:hAnsi="Segoe UI" w:cs="Segoe UI"/>
          <w:sz w:val="22"/>
          <w:szCs w:val="22"/>
        </w:rPr>
      </w:pPr>
      <w:r w:rsidRPr="00642FB6">
        <w:rPr>
          <w:rStyle w:val="normaltextrun"/>
          <w:rFonts w:ascii="Calibri" w:hAnsi="Calibri" w:cs="Calibri"/>
          <w:b/>
          <w:bCs/>
        </w:rPr>
        <w:t>PROVINCE</w:t>
      </w:r>
      <w:r w:rsidRPr="00642FB6">
        <w:rPr>
          <w:rStyle w:val="normaltextrun"/>
          <w:rFonts w:ascii="Calibri" w:hAnsi="Calibri" w:cs="Calibri"/>
        </w:rPr>
        <w:t> </w:t>
      </w:r>
      <w:r w:rsidRPr="00066494">
        <w:rPr>
          <w:rStyle w:val="normaltextrun"/>
          <w:rFonts w:ascii="Calibri" w:hAnsi="Calibri" w:cs="Calibri"/>
          <w:sz w:val="22"/>
          <w:szCs w:val="22"/>
        </w:rPr>
        <w:t>(</w:t>
      </w:r>
      <w:proofErr w:type="spellStart"/>
      <w:r w:rsidRPr="00066494">
        <w:rPr>
          <w:rStyle w:val="normaltextrun"/>
          <w:rFonts w:ascii="Calibri" w:hAnsi="Calibri" w:cs="Calibri"/>
          <w:sz w:val="22"/>
          <w:szCs w:val="22"/>
          <w:u w:val="single"/>
        </w:rPr>
        <w:t>id_provincia</w:t>
      </w:r>
      <w:proofErr w:type="spellEnd"/>
      <w:r w:rsidRPr="00066494"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 w:rsidRPr="00066494">
        <w:rPr>
          <w:rStyle w:val="normaltextrun"/>
          <w:rFonts w:ascii="Calibri" w:hAnsi="Calibri" w:cs="Calibri"/>
          <w:sz w:val="22"/>
          <w:szCs w:val="22"/>
        </w:rPr>
        <w:t>nome_provincia</w:t>
      </w:r>
      <w:proofErr w:type="spellEnd"/>
      <w:r w:rsidRPr="00066494"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 w:rsidRPr="00066494">
        <w:rPr>
          <w:rStyle w:val="normaltextrun"/>
          <w:rFonts w:ascii="Calibri" w:hAnsi="Calibri" w:cs="Calibri"/>
          <w:sz w:val="22"/>
          <w:szCs w:val="22"/>
        </w:rPr>
        <w:t>cod_</w:t>
      </w:r>
      <w:proofErr w:type="gramStart"/>
      <w:r w:rsidRPr="00066494">
        <w:rPr>
          <w:rStyle w:val="normaltextrun"/>
          <w:rFonts w:ascii="Calibri" w:hAnsi="Calibri" w:cs="Calibri"/>
          <w:sz w:val="22"/>
          <w:szCs w:val="22"/>
        </w:rPr>
        <w:t>regione:REGIONI</w:t>
      </w:r>
      <w:proofErr w:type="spellEnd"/>
      <w:proofErr w:type="gramEnd"/>
      <w:r w:rsidRPr="00066494"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 w:rsidRPr="00066494">
        <w:rPr>
          <w:rStyle w:val="normaltextrun"/>
          <w:rFonts w:ascii="Calibri" w:hAnsi="Calibri" w:cs="Calibri"/>
          <w:sz w:val="22"/>
          <w:szCs w:val="22"/>
        </w:rPr>
        <w:t>sigla_prov</w:t>
      </w:r>
      <w:proofErr w:type="spellEnd"/>
      <w:r w:rsidRPr="00066494">
        <w:rPr>
          <w:rStyle w:val="normaltextrun"/>
          <w:rFonts w:ascii="Calibri" w:hAnsi="Calibri" w:cs="Calibri"/>
          <w:sz w:val="22"/>
          <w:szCs w:val="22"/>
        </w:rPr>
        <w:t>, longitudine, latitudine, residenti</w:t>
      </w:r>
      <w:r w:rsidR="006A3100">
        <w:rPr>
          <w:rStyle w:val="normaltextrun"/>
          <w:rFonts w:ascii="Calibri" w:hAnsi="Calibri" w:cs="Calibri"/>
          <w:sz w:val="22"/>
          <w:szCs w:val="22"/>
        </w:rPr>
        <w:t>, PercOver65</w:t>
      </w:r>
      <w:r w:rsidRPr="00066494">
        <w:rPr>
          <w:rStyle w:val="normaltextrun"/>
          <w:rFonts w:ascii="Calibri" w:hAnsi="Calibri" w:cs="Calibri"/>
          <w:sz w:val="22"/>
          <w:szCs w:val="22"/>
        </w:rPr>
        <w:t>)</w:t>
      </w:r>
      <w:r w:rsidRPr="00066494"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7D20AB2" w14:textId="77777777" w:rsidR="00642FB6" w:rsidRPr="00642FB6" w:rsidRDefault="00642FB6" w:rsidP="00161D75">
      <w:pPr>
        <w:pStyle w:val="paragraph"/>
        <w:shd w:val="clear" w:color="auto" w:fill="E9F0F6" w:themeFill="accent1" w:themeFillTint="33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642FB6">
        <w:rPr>
          <w:rStyle w:val="normaltextrun"/>
          <w:rFonts w:ascii="Calibri" w:hAnsi="Calibri" w:cs="Calibri"/>
          <w:b/>
          <w:bCs/>
        </w:rPr>
        <w:t>CASI_PROVINCE</w:t>
      </w:r>
      <w:r w:rsidRPr="00642FB6">
        <w:rPr>
          <w:rStyle w:val="normaltextrun"/>
          <w:rFonts w:ascii="Calibri" w:hAnsi="Calibri" w:cs="Calibri"/>
        </w:rPr>
        <w:t> (</w:t>
      </w:r>
      <w:r w:rsidRPr="00642FB6">
        <w:rPr>
          <w:rStyle w:val="normaltextrun"/>
          <w:rFonts w:ascii="Calibri" w:hAnsi="Calibri" w:cs="Calibri"/>
          <w:u w:val="single"/>
        </w:rPr>
        <w:t>data</w:t>
      </w:r>
      <w:r w:rsidRPr="00642FB6">
        <w:rPr>
          <w:rStyle w:val="normaltextrun"/>
          <w:rFonts w:ascii="Calibri" w:hAnsi="Calibri" w:cs="Calibri"/>
        </w:rPr>
        <w:t>, </w:t>
      </w:r>
      <w:proofErr w:type="spellStart"/>
      <w:r w:rsidRPr="00642FB6">
        <w:rPr>
          <w:rStyle w:val="normaltextrun"/>
          <w:rFonts w:ascii="Calibri" w:hAnsi="Calibri" w:cs="Calibri"/>
          <w:u w:val="single"/>
        </w:rPr>
        <w:t>id_</w:t>
      </w:r>
      <w:proofErr w:type="gramStart"/>
      <w:r w:rsidRPr="00642FB6">
        <w:rPr>
          <w:rStyle w:val="normaltextrun"/>
          <w:rFonts w:ascii="Calibri" w:hAnsi="Calibri" w:cs="Calibri"/>
          <w:u w:val="single"/>
        </w:rPr>
        <w:t>prov:PROVINCE</w:t>
      </w:r>
      <w:proofErr w:type="spellEnd"/>
      <w:proofErr w:type="gramEnd"/>
      <w:r w:rsidRPr="00642FB6">
        <w:rPr>
          <w:rStyle w:val="normaltextrun"/>
          <w:rFonts w:ascii="Calibri" w:hAnsi="Calibri" w:cs="Calibri"/>
        </w:rPr>
        <w:t>, </w:t>
      </w:r>
      <w:proofErr w:type="spellStart"/>
      <w:r w:rsidRPr="00642FB6">
        <w:rPr>
          <w:rStyle w:val="normaltextrun"/>
          <w:rFonts w:ascii="Calibri" w:hAnsi="Calibri" w:cs="Calibri"/>
        </w:rPr>
        <w:t>tot_casi</w:t>
      </w:r>
      <w:proofErr w:type="spellEnd"/>
      <w:r w:rsidRPr="00642FB6">
        <w:rPr>
          <w:rStyle w:val="normaltextrun"/>
          <w:rFonts w:ascii="Calibri" w:hAnsi="Calibri" w:cs="Calibri"/>
        </w:rPr>
        <w:t>)</w:t>
      </w:r>
      <w:r w:rsidRPr="00642FB6">
        <w:rPr>
          <w:rStyle w:val="eop"/>
          <w:rFonts w:ascii="Calibri" w:eastAsiaTheme="majorEastAsia" w:hAnsi="Calibri" w:cs="Calibri"/>
        </w:rPr>
        <w:t> </w:t>
      </w:r>
    </w:p>
    <w:p w14:paraId="5FF12175" w14:textId="77777777" w:rsidR="00642FB6" w:rsidRPr="00642FB6" w:rsidRDefault="00642FB6" w:rsidP="00161D75">
      <w:pPr>
        <w:pStyle w:val="paragraph"/>
        <w:shd w:val="clear" w:color="auto" w:fill="E9F0F6" w:themeFill="accent1" w:themeFillTint="33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642FB6">
        <w:rPr>
          <w:rStyle w:val="normaltextrun"/>
          <w:rFonts w:ascii="Calibri" w:hAnsi="Calibri" w:cs="Calibri"/>
          <w:b/>
          <w:bCs/>
        </w:rPr>
        <w:t>CASI_REGIONI</w:t>
      </w:r>
      <w:r w:rsidRPr="00642FB6">
        <w:rPr>
          <w:rStyle w:val="normaltextrun"/>
          <w:rFonts w:ascii="Calibri" w:hAnsi="Calibri" w:cs="Calibri"/>
        </w:rPr>
        <w:t> (</w:t>
      </w:r>
      <w:r w:rsidRPr="00642FB6">
        <w:rPr>
          <w:rStyle w:val="normaltextrun"/>
          <w:rFonts w:ascii="Calibri" w:hAnsi="Calibri" w:cs="Calibri"/>
          <w:u w:val="single"/>
        </w:rPr>
        <w:t>data</w:t>
      </w:r>
      <w:r w:rsidRPr="00642FB6">
        <w:rPr>
          <w:rStyle w:val="normaltextrun"/>
          <w:rFonts w:ascii="Calibri" w:hAnsi="Calibri" w:cs="Calibri"/>
        </w:rPr>
        <w:t>, </w:t>
      </w:r>
      <w:proofErr w:type="spellStart"/>
      <w:r w:rsidRPr="00642FB6">
        <w:rPr>
          <w:rStyle w:val="normaltextrun"/>
          <w:rFonts w:ascii="Calibri" w:hAnsi="Calibri" w:cs="Calibri"/>
          <w:u w:val="single"/>
        </w:rPr>
        <w:t>codice_</w:t>
      </w:r>
      <w:proofErr w:type="gramStart"/>
      <w:r w:rsidRPr="00642FB6">
        <w:rPr>
          <w:rStyle w:val="normaltextrun"/>
          <w:rFonts w:ascii="Calibri" w:hAnsi="Calibri" w:cs="Calibri"/>
          <w:u w:val="single"/>
        </w:rPr>
        <w:t>regione:REGIONI</w:t>
      </w:r>
      <w:proofErr w:type="spellEnd"/>
      <w:proofErr w:type="gram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ricoverati_con_sintomi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terapia_intensiva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totale_ospedalizzati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isolamento_domiciliare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dimessi_guariti</w:t>
      </w:r>
      <w:proofErr w:type="spellEnd"/>
      <w:r w:rsidRPr="00642FB6">
        <w:rPr>
          <w:rStyle w:val="normaltextrun"/>
          <w:rFonts w:ascii="Calibri" w:hAnsi="Calibri" w:cs="Calibri"/>
        </w:rPr>
        <w:t>, deceduti, tamponi)</w:t>
      </w:r>
      <w:r w:rsidRPr="00642FB6">
        <w:rPr>
          <w:rStyle w:val="eop"/>
          <w:rFonts w:ascii="Calibri" w:eastAsiaTheme="majorEastAsia" w:hAnsi="Calibri" w:cs="Calibri"/>
        </w:rPr>
        <w:t> </w:t>
      </w:r>
    </w:p>
    <w:p w14:paraId="409D7AB1" w14:textId="77777777" w:rsidR="00642FB6" w:rsidRDefault="00642FB6" w:rsidP="00161D75">
      <w:pPr>
        <w:pStyle w:val="paragraph"/>
        <w:shd w:val="clear" w:color="auto" w:fill="E9F0F6" w:themeFill="accent1" w:themeFillTint="33"/>
        <w:spacing w:before="0" w:beforeAutospacing="0" w:after="24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42FB6">
        <w:rPr>
          <w:rStyle w:val="normaltextrun"/>
          <w:rFonts w:ascii="Calibri" w:hAnsi="Calibri" w:cs="Calibri"/>
          <w:b/>
          <w:bCs/>
        </w:rPr>
        <w:t>SPOSTAMENTI</w:t>
      </w:r>
      <w:r w:rsidRPr="00642FB6">
        <w:rPr>
          <w:rStyle w:val="normaltextrun"/>
          <w:rFonts w:ascii="Calibri" w:hAnsi="Calibri" w:cs="Calibri"/>
        </w:rPr>
        <w:t> (</w:t>
      </w:r>
      <w:proofErr w:type="spellStart"/>
      <w:proofErr w:type="gramStart"/>
      <w:r w:rsidRPr="00642FB6">
        <w:rPr>
          <w:rStyle w:val="normaltextrun"/>
          <w:rFonts w:ascii="Calibri" w:hAnsi="Calibri" w:cs="Calibri"/>
          <w:u w:val="single"/>
        </w:rPr>
        <w:t>data:CASI</w:t>
      </w:r>
      <w:proofErr w:type="gramEnd"/>
      <w:r w:rsidRPr="00642FB6">
        <w:rPr>
          <w:rStyle w:val="normaltextrun"/>
          <w:rFonts w:ascii="Calibri" w:hAnsi="Calibri" w:cs="Calibri"/>
          <w:u w:val="single"/>
        </w:rPr>
        <w:t>_REGIONI</w:t>
      </w:r>
      <w:proofErr w:type="spellEnd"/>
      <w:r w:rsidRPr="00642FB6">
        <w:rPr>
          <w:rStyle w:val="normaltextrun"/>
          <w:rFonts w:ascii="Calibri" w:hAnsi="Calibri" w:cs="Calibri"/>
        </w:rPr>
        <w:t>, </w:t>
      </w:r>
      <w:proofErr w:type="spellStart"/>
      <w:r w:rsidRPr="00642FB6">
        <w:rPr>
          <w:rStyle w:val="normaltextrun"/>
          <w:rFonts w:ascii="Calibri" w:hAnsi="Calibri" w:cs="Calibri"/>
          <w:u w:val="single"/>
        </w:rPr>
        <w:t>codice_regione:CASI_REGIONI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alimentari_e_farmacie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trasporto_pubblico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vendita_e_attività_ricreative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luoghi_residenziali</w:t>
      </w:r>
      <w:proofErr w:type="spellEnd"/>
      <w:r w:rsidRPr="00642FB6">
        <w:rPr>
          <w:rStyle w:val="normaltextrun"/>
          <w:rFonts w:ascii="Calibri" w:hAnsi="Calibri" w:cs="Calibri"/>
        </w:rPr>
        <w:t xml:space="preserve">, </w:t>
      </w:r>
      <w:proofErr w:type="spellStart"/>
      <w:r w:rsidRPr="00642FB6">
        <w:rPr>
          <w:rStyle w:val="normaltextrun"/>
          <w:rFonts w:ascii="Calibri" w:hAnsi="Calibri" w:cs="Calibri"/>
        </w:rPr>
        <w:t>loughi_di_lavoro</w:t>
      </w:r>
      <w:proofErr w:type="spellEnd"/>
      <w:r w:rsidRPr="00642FB6">
        <w:rPr>
          <w:rStyle w:val="normaltextrun"/>
          <w:rFonts w:ascii="Calibri" w:hAnsi="Calibri" w:cs="Calibri"/>
        </w:rPr>
        <w:t>)</w:t>
      </w:r>
      <w:r>
        <w:rPr>
          <w:rStyle w:val="scxw118960566"/>
          <w:rFonts w:ascii="Calibri" w:eastAsiaTheme="majorEastAsia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</w:p>
    <w:p w14:paraId="0266CF80" w14:textId="2A47231E" w:rsidR="005074E8" w:rsidRDefault="001623AD" w:rsidP="00C8193F">
      <w:pPr>
        <w:pStyle w:val="Titolo2"/>
        <w:rPr>
          <w:lang w:eastAsia="it-IT"/>
        </w:rPr>
      </w:pPr>
      <w:bookmarkStart w:id="33" w:name="_Toc43419473"/>
      <w:r>
        <w:rPr>
          <w:lang w:eastAsia="it-IT"/>
        </w:rPr>
        <w:t>4</w:t>
      </w:r>
      <w:r w:rsidR="00C8193F">
        <w:rPr>
          <w:lang w:eastAsia="it-IT"/>
        </w:rPr>
        <w:t xml:space="preserve">.2. </w:t>
      </w:r>
      <w:r w:rsidR="00D94448">
        <w:rPr>
          <w:lang w:eastAsia="it-IT"/>
        </w:rPr>
        <w:t>Identificazione del modello entità/relazione</w:t>
      </w:r>
      <w:bookmarkEnd w:id="33"/>
    </w:p>
    <w:p w14:paraId="595224C5" w14:textId="0BFC47E4" w:rsidR="00D94448" w:rsidRPr="00D94448" w:rsidRDefault="00D94448" w:rsidP="003C5D6D">
      <w:pPr>
        <w:pStyle w:val="paragraph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D94448">
        <w:rPr>
          <w:rStyle w:val="normaltextrun"/>
          <w:rFonts w:ascii="Calibri" w:hAnsi="Calibri" w:cs="Calibri"/>
        </w:rPr>
        <w:t>Dalle relazioni si individuano le entità presenti nel modello: REGIONE, PROVINCIA, CASI REGIONE, CASI PROVINCIA e SPOSTAMENTO.</w:t>
      </w:r>
      <w:r w:rsidRPr="00D94448">
        <w:rPr>
          <w:rStyle w:val="eop"/>
          <w:rFonts w:ascii="Calibri" w:eastAsiaTheme="majorEastAsia" w:hAnsi="Calibri" w:cs="Calibri"/>
        </w:rPr>
        <w:t> </w:t>
      </w:r>
    </w:p>
    <w:p w14:paraId="3F59919A" w14:textId="77777777" w:rsidR="00D94448" w:rsidRPr="00D94448" w:rsidRDefault="00D94448" w:rsidP="003C5D6D">
      <w:pPr>
        <w:pStyle w:val="paragraph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D94448">
        <w:rPr>
          <w:rStyle w:val="normaltextrun"/>
          <w:rFonts w:ascii="Calibri" w:hAnsi="Calibri" w:cs="Calibri"/>
        </w:rPr>
        <w:t>Il rapporto tra PROVINCIA e REGIONE è esprimibile come una relazione 1:M: ad una singola regione possono essere infatti associate più province. Questa associazione permette facilmente lo sviluppo nel modello relazionale che si evince dalle tabelle, in cui l'associazione è incorporata nella relazione PROVINCE per mezzo dell'aggiunta dell'attributo </w:t>
      </w:r>
      <w:proofErr w:type="spellStart"/>
      <w:r w:rsidRPr="00D94448">
        <w:rPr>
          <w:rStyle w:val="normaltextrun"/>
          <w:rFonts w:ascii="Calibri" w:hAnsi="Calibri" w:cs="Calibri"/>
        </w:rPr>
        <w:t>cod_regione</w:t>
      </w:r>
      <w:proofErr w:type="spellEnd"/>
      <w:r w:rsidRPr="00D94448">
        <w:rPr>
          <w:rStyle w:val="normaltextrun"/>
          <w:rFonts w:ascii="Calibri" w:hAnsi="Calibri" w:cs="Calibri"/>
        </w:rPr>
        <w:t xml:space="preserve"> (che si riferisce a </w:t>
      </w:r>
      <w:proofErr w:type="spellStart"/>
      <w:r w:rsidRPr="00D94448">
        <w:rPr>
          <w:rStyle w:val="normaltextrun"/>
          <w:rFonts w:ascii="Calibri" w:hAnsi="Calibri" w:cs="Calibri"/>
        </w:rPr>
        <w:t>id_regione</w:t>
      </w:r>
      <w:proofErr w:type="spellEnd"/>
      <w:r w:rsidRPr="00D94448">
        <w:rPr>
          <w:rStyle w:val="normaltextrun"/>
          <w:rFonts w:ascii="Calibri" w:hAnsi="Calibri" w:cs="Calibri"/>
        </w:rPr>
        <w:t xml:space="preserve"> di REGIONI).</w:t>
      </w:r>
      <w:r w:rsidRPr="00D94448">
        <w:rPr>
          <w:rStyle w:val="eop"/>
          <w:rFonts w:ascii="Calibri" w:eastAsiaTheme="majorEastAsia" w:hAnsi="Calibri" w:cs="Calibri"/>
        </w:rPr>
        <w:t> </w:t>
      </w:r>
    </w:p>
    <w:p w14:paraId="6A339A55" w14:textId="36096D6B" w:rsidR="00D94448" w:rsidRPr="00D94448" w:rsidRDefault="00D94448" w:rsidP="003C5D6D">
      <w:pPr>
        <w:pStyle w:val="paragraph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D94448">
        <w:rPr>
          <w:rStyle w:val="normaltextrun"/>
          <w:rFonts w:ascii="Calibri" w:hAnsi="Calibri" w:cs="Calibri"/>
        </w:rPr>
        <w:t xml:space="preserve">Anche per la resa nel modello ER del rapporto tra CASI PROVINCIA e PROVINCIA la scelta migliore è quella di collegarle mediante un'associazione 1:M, AFFERENZA PROVINCIA, considerando però Id di PROVINCIA come identificatore esterno per CASI PROVINCIA. Questo permette </w:t>
      </w:r>
      <w:r w:rsidR="00E924B3">
        <w:rPr>
          <w:rStyle w:val="normaltextrun"/>
          <w:rFonts w:ascii="Calibri" w:hAnsi="Calibri" w:cs="Calibri"/>
        </w:rPr>
        <w:t>l’assorbimento dell</w:t>
      </w:r>
      <w:r w:rsidRPr="00D94448">
        <w:rPr>
          <w:rStyle w:val="normaltextrun"/>
          <w:rFonts w:ascii="Calibri" w:hAnsi="Calibri" w:cs="Calibri"/>
        </w:rPr>
        <w:t>'associazione dalla relazione CASI PROVINCIA, che ha come chiavi primarie proprio data e </w:t>
      </w:r>
      <w:proofErr w:type="spellStart"/>
      <w:r w:rsidRPr="00D94448">
        <w:rPr>
          <w:rStyle w:val="normaltextrun"/>
          <w:rFonts w:ascii="Calibri" w:hAnsi="Calibri" w:cs="Calibri"/>
        </w:rPr>
        <w:t>id_provincia</w:t>
      </w:r>
      <w:proofErr w:type="spellEnd"/>
      <w:r w:rsidRPr="00D94448">
        <w:rPr>
          <w:rStyle w:val="normaltextrun"/>
          <w:rFonts w:ascii="Calibri" w:hAnsi="Calibri" w:cs="Calibri"/>
        </w:rPr>
        <w:t>. </w:t>
      </w:r>
      <w:r w:rsidRPr="00D94448">
        <w:rPr>
          <w:rStyle w:val="scxw138853405"/>
          <w:rFonts w:ascii="Calibri" w:eastAsiaTheme="majorEastAsia" w:hAnsi="Calibri" w:cs="Calibri"/>
        </w:rPr>
        <w:t> </w:t>
      </w:r>
      <w:r w:rsidRPr="00D94448">
        <w:rPr>
          <w:rFonts w:ascii="Calibri" w:hAnsi="Calibri" w:cs="Calibri"/>
        </w:rPr>
        <w:br/>
      </w:r>
      <w:r w:rsidRPr="00D94448">
        <w:rPr>
          <w:rStyle w:val="normaltextrun"/>
          <w:rFonts w:ascii="Calibri" w:hAnsi="Calibri" w:cs="Calibri"/>
        </w:rPr>
        <w:t>Speculare è il rapporto tra CASI REGIONE, REGIONE e l’associazione che li lega, AFFERENZA PROVINCIA, per cui anche la loro traduzione segue la procedura appena descritta.</w:t>
      </w:r>
      <w:r w:rsidRPr="00D94448">
        <w:rPr>
          <w:rStyle w:val="eop"/>
          <w:rFonts w:ascii="Calibri" w:eastAsiaTheme="majorEastAsia" w:hAnsi="Calibri" w:cs="Calibri"/>
        </w:rPr>
        <w:t> </w:t>
      </w:r>
    </w:p>
    <w:p w14:paraId="2D47B0CB" w14:textId="70ABF2B1" w:rsidR="001C7DD9" w:rsidRDefault="00D94448" w:rsidP="003C5D6D">
      <w:pPr>
        <w:pStyle w:val="paragraph"/>
        <w:spacing w:before="0" w:beforeAutospacing="0" w:after="24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D94448">
        <w:rPr>
          <w:rStyle w:val="normaltextrun"/>
          <w:rFonts w:ascii="Calibri" w:hAnsi="Calibri" w:cs="Calibri"/>
        </w:rPr>
        <w:t>REGIONE, però, non è l’unica relazione collegata a CASI REGIONE: la tabella SPOSTAMENTI, infatti, condivide per intero la sua chiave primaria con CASI_REGIONI. Questo particolare rapporto, per cui le due tabelle potrebbero praticamente essere unite in una tabella unica (già si è visto che la scelta di non farlo è data puramente da una necessità di semplificazione della lettura dei dati), può essere descritto con un’associazione 1:1 tra CASI REGIONE e SPOSTAMENTO, chiamata MOBILITA’, e con l’assenza di identificatori propri in SPOSTAMENTO, che ha però come identificatori esterni tutti quelli di CASI REGIONE.</w:t>
      </w:r>
      <w:r w:rsidRPr="00D94448">
        <w:rPr>
          <w:rStyle w:val="eop"/>
          <w:rFonts w:ascii="Calibri" w:eastAsiaTheme="majorEastAsia" w:hAnsi="Calibri" w:cs="Calibri"/>
        </w:rPr>
        <w:t> </w:t>
      </w:r>
    </w:p>
    <w:p w14:paraId="4B2ACC22" w14:textId="77777777" w:rsidR="001C7DD9" w:rsidRPr="001C7DD9" w:rsidRDefault="001C7DD9" w:rsidP="003C5D6D">
      <w:pPr>
        <w:pStyle w:val="paragraph"/>
        <w:spacing w:before="0" w:beforeAutospacing="0" w:after="240" w:afterAutospacing="0"/>
        <w:textAlignment w:val="baseline"/>
        <w:rPr>
          <w:rFonts w:ascii="Calibri" w:eastAsiaTheme="majorEastAsia" w:hAnsi="Calibri" w:cs="Calibri"/>
        </w:rPr>
      </w:pPr>
    </w:p>
    <w:p w14:paraId="24EFFE59" w14:textId="2B81A85A" w:rsidR="00D94448" w:rsidRDefault="00D94448" w:rsidP="003C5D6D">
      <w:pPr>
        <w:pStyle w:val="paragraph"/>
        <w:spacing w:before="0" w:beforeAutospacing="0" w:after="24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D94448">
        <w:rPr>
          <w:rStyle w:val="normaltextrun"/>
          <w:rFonts w:ascii="Calibri" w:hAnsi="Calibri" w:cs="Calibri"/>
        </w:rPr>
        <w:t xml:space="preserve">Si arriva, dunque, ad un plausibile schema ER, che viene qui mostrato nella sua </w:t>
      </w:r>
      <w:r w:rsidR="001A6A6E">
        <w:rPr>
          <w:rStyle w:val="normaltextrun"/>
          <w:rFonts w:ascii="Calibri" w:hAnsi="Calibri" w:cs="Calibri"/>
        </w:rPr>
        <w:t>veste</w:t>
      </w:r>
      <w:r w:rsidRPr="00D94448">
        <w:rPr>
          <w:rStyle w:val="normaltextrun"/>
          <w:rFonts w:ascii="Calibri" w:hAnsi="Calibri" w:cs="Calibri"/>
        </w:rPr>
        <w:t xml:space="preserve"> grafica:</w:t>
      </w:r>
      <w:r w:rsidRPr="00D94448">
        <w:rPr>
          <w:rStyle w:val="eop"/>
          <w:rFonts w:ascii="Calibri" w:eastAsiaTheme="majorEastAsia" w:hAnsi="Calibri" w:cs="Calibri"/>
        </w:rPr>
        <w:t> </w:t>
      </w:r>
    </w:p>
    <w:p w14:paraId="545704B7" w14:textId="5B046879" w:rsidR="00EB6E9C" w:rsidRDefault="00816A48" w:rsidP="00EB6E9C">
      <w:pPr>
        <w:pStyle w:val="paragraph"/>
        <w:spacing w:before="0" w:beforeAutospacing="0" w:after="240" w:afterAutospacing="0"/>
        <w:textAlignment w:val="baseline"/>
        <w:rPr>
          <w:rFonts w:ascii="Segoe UI" w:hAnsi="Segoe UI" w:cs="Segoe UI"/>
        </w:rPr>
      </w:pPr>
      <w:r w:rsidRPr="00816A48">
        <w:rPr>
          <w:rStyle w:val="eop"/>
          <w:rFonts w:ascii="Calibri" w:eastAsiaTheme="majorEastAsia" w:hAnsi="Calibri" w:cs="Calibri"/>
          <w:noProof/>
        </w:rPr>
        <w:drawing>
          <wp:inline distT="0" distB="0" distL="0" distR="0" wp14:anchorId="5B07AB32" wp14:editId="5AC24AF0">
            <wp:extent cx="6645910" cy="5449341"/>
            <wp:effectExtent l="0" t="0" r="254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C020" w14:textId="77777777" w:rsidR="00EB6E9C" w:rsidRDefault="00EB6E9C">
      <w:pPr>
        <w:rPr>
          <w:rFonts w:ascii="Segoe UI" w:eastAsia="Times New Roman" w:hAnsi="Segoe UI" w:cs="Segoe UI"/>
          <w:lang w:eastAsia="it-IT"/>
        </w:rPr>
      </w:pPr>
      <w:r>
        <w:rPr>
          <w:rFonts w:ascii="Segoe UI" w:hAnsi="Segoe UI" w:cs="Segoe UI"/>
        </w:rPr>
        <w:br w:type="page"/>
      </w:r>
    </w:p>
    <w:p w14:paraId="0E43D30E" w14:textId="0E6C7691" w:rsidR="00EB6E9C" w:rsidRDefault="008576EA" w:rsidP="00EB6E9C">
      <w:pPr>
        <w:pStyle w:val="Titolo1"/>
      </w:pPr>
      <w:bookmarkStart w:id="34" w:name="_Toc43419474"/>
      <w:r>
        <w:t>Quer</w:t>
      </w:r>
      <w:r w:rsidR="00FE52BB">
        <w:t>y</w:t>
      </w:r>
      <w:r w:rsidR="00EB6E9C" w:rsidRPr="00EB6E9C">
        <w:t xml:space="preserve"> per l’analisi del contagio</w:t>
      </w:r>
      <w:bookmarkEnd w:id="34"/>
    </w:p>
    <w:p w14:paraId="57A43878" w14:textId="2DBF7BC4" w:rsidR="00C20164" w:rsidRDefault="00DA521C" w:rsidP="00C20164">
      <w:r>
        <w:t xml:space="preserve">I dati così raccolti e organizzati sono stati utilizzati per </w:t>
      </w:r>
      <w:r w:rsidR="00B6517A">
        <w:t xml:space="preserve">creare </w:t>
      </w:r>
      <w:bookmarkStart w:id="35" w:name="query"/>
      <w:r w:rsidR="00B6517A">
        <w:t>query</w:t>
      </w:r>
      <w:bookmarkEnd w:id="35"/>
      <w:r w:rsidR="00B6517A">
        <w:t xml:space="preserve"> utili all’analisi del fenomeno. </w:t>
      </w:r>
      <w:r w:rsidR="003569F0">
        <w:t>In particolare,</w:t>
      </w:r>
      <w:r w:rsidR="00B6517A">
        <w:t xml:space="preserve"> si è scelto di </w:t>
      </w:r>
      <w:r w:rsidR="003569F0">
        <w:t>indagare su:</w:t>
      </w:r>
    </w:p>
    <w:p w14:paraId="75583D2C" w14:textId="79DF843D" w:rsidR="003569F0" w:rsidRPr="009629E9" w:rsidRDefault="00275FDA" w:rsidP="009629E9">
      <w:pPr>
        <w:pStyle w:val="Paragrafoelenco"/>
        <w:numPr>
          <w:ilvl w:val="0"/>
          <w:numId w:val="7"/>
        </w:numPr>
        <w:spacing w:line="360" w:lineRule="auto"/>
      </w:pPr>
      <w:hyperlink w:anchor="PRIMA_Q" w:history="1">
        <w:r w:rsidR="0002133A">
          <w:rPr>
            <w:rStyle w:val="Collegamentoipertestuale"/>
          </w:rPr>
          <w:t>media di persone decedute in ogni regione durante l’intervallo di tempo studiato;</w:t>
        </w:r>
      </w:hyperlink>
    </w:p>
    <w:p w14:paraId="79CC5611" w14:textId="4AB41BBB" w:rsidR="003569F0" w:rsidRPr="00F95EA0" w:rsidRDefault="00275FDA" w:rsidP="009629E9">
      <w:pPr>
        <w:pStyle w:val="Paragrafoelenco"/>
        <w:numPr>
          <w:ilvl w:val="0"/>
          <w:numId w:val="7"/>
        </w:numPr>
        <w:spacing w:line="360" w:lineRule="auto"/>
      </w:pPr>
      <w:hyperlink w:anchor="SECONDA_Q" w:history="1">
        <w:r w:rsidR="0002133A">
          <w:rPr>
            <w:rStyle w:val="Collegamentoipertestuale"/>
          </w:rPr>
          <w:t>media dei contagiati per ogni mese in ciascuna provincia;</w:t>
        </w:r>
      </w:hyperlink>
      <w:r w:rsidR="00F95EA0">
        <w:rPr>
          <w:rStyle w:val="Collegamentoipertestuale"/>
          <w:u w:val="none"/>
        </w:rPr>
        <w:t xml:space="preserve"> </w:t>
      </w:r>
      <w:hyperlink w:anchor="grafico_media_contagi_mese" w:history="1">
        <w:r w:rsidR="00A85DF2" w:rsidRPr="00B54E43">
          <w:rPr>
            <w:rStyle w:val="Collegamentoipertestuale"/>
          </w:rPr>
          <w:t>G</w:t>
        </w:r>
        <w:r w:rsidR="00B768F6" w:rsidRPr="00B54E43">
          <w:rPr>
            <w:rStyle w:val="Collegamentoipertestuale"/>
          </w:rPr>
          <w:sym w:font="Wingdings" w:char="F04A"/>
        </w:r>
      </w:hyperlink>
    </w:p>
    <w:p w14:paraId="2A399355" w14:textId="366289BC" w:rsidR="00BB216A" w:rsidRPr="009629E9" w:rsidRDefault="00275FDA" w:rsidP="009629E9">
      <w:pPr>
        <w:pStyle w:val="Paragrafoelenco"/>
        <w:numPr>
          <w:ilvl w:val="0"/>
          <w:numId w:val="7"/>
        </w:numPr>
        <w:spacing w:line="360" w:lineRule="auto"/>
      </w:pPr>
      <w:hyperlink w:anchor="TERZA_Q" w:history="1">
        <w:r w:rsidR="003C326C" w:rsidRPr="009629E9">
          <w:rPr>
            <w:rStyle w:val="Collegamentoipertestuale"/>
          </w:rPr>
          <w:t xml:space="preserve">giorno in cui c’è stato il </w:t>
        </w:r>
        <w:r w:rsidR="003913CC" w:rsidRPr="009629E9">
          <w:rPr>
            <w:rStyle w:val="Collegamentoipertestuale"/>
          </w:rPr>
          <w:t>picco di contagi per una</w:t>
        </w:r>
        <w:r w:rsidR="00264D47" w:rsidRPr="009629E9">
          <w:rPr>
            <w:rStyle w:val="Collegamentoipertestuale"/>
          </w:rPr>
          <w:t xml:space="preserve"> specifica</w:t>
        </w:r>
        <w:r w:rsidR="003913CC" w:rsidRPr="009629E9">
          <w:rPr>
            <w:rStyle w:val="Collegamentoipertestuale"/>
          </w:rPr>
          <w:t xml:space="preserve"> provincia;</w:t>
        </w:r>
      </w:hyperlink>
    </w:p>
    <w:p w14:paraId="2B5278D6" w14:textId="4247BA02" w:rsidR="003913CC" w:rsidRPr="009629E9" w:rsidRDefault="00275FDA" w:rsidP="009629E9">
      <w:pPr>
        <w:pStyle w:val="Paragrafoelenco"/>
        <w:numPr>
          <w:ilvl w:val="0"/>
          <w:numId w:val="7"/>
        </w:numPr>
        <w:spacing w:line="360" w:lineRule="auto"/>
      </w:pPr>
      <w:hyperlink w:anchor="QUARTA_Q" w:history="1">
        <w:r w:rsidR="00B91A91" w:rsidRPr="009629E9">
          <w:rPr>
            <w:rStyle w:val="Collegamentoipertestuale"/>
          </w:rPr>
          <w:t>giorno in cui c’è stato il picco di contagi per tutte le province</w:t>
        </w:r>
        <w:r w:rsidR="00264D47" w:rsidRPr="009629E9">
          <w:rPr>
            <w:rStyle w:val="Collegamentoipertestuale"/>
          </w:rPr>
          <w:t>;</w:t>
        </w:r>
      </w:hyperlink>
    </w:p>
    <w:p w14:paraId="60D8B051" w14:textId="54B7B45E" w:rsidR="003F698E" w:rsidRPr="009629E9" w:rsidRDefault="00275FDA" w:rsidP="009629E9">
      <w:pPr>
        <w:pStyle w:val="Paragrafoelenco"/>
        <w:numPr>
          <w:ilvl w:val="0"/>
          <w:numId w:val="7"/>
        </w:numPr>
        <w:spacing w:line="360" w:lineRule="auto"/>
      </w:pPr>
      <w:hyperlink w:anchor="QUINTA_Q" w:history="1">
        <w:r w:rsidR="003F698E" w:rsidRPr="009629E9">
          <w:rPr>
            <w:rStyle w:val="Collegamentoipertestuale"/>
            <w:rFonts w:cstheme="minorHAnsi"/>
          </w:rPr>
          <w:t>per ogni regione, la provincia con più contagiati nel periodo</w:t>
        </w:r>
        <w:r w:rsidR="009629E9" w:rsidRPr="009629E9">
          <w:rPr>
            <w:rStyle w:val="Collegamentoipertestuale"/>
            <w:rFonts w:cstheme="minorHAnsi"/>
          </w:rPr>
          <w:t xml:space="preserve"> temporale</w:t>
        </w:r>
        <w:r w:rsidR="003F698E" w:rsidRPr="009629E9">
          <w:rPr>
            <w:rStyle w:val="Collegamentoipertestuale"/>
            <w:rFonts w:cstheme="minorHAnsi"/>
          </w:rPr>
          <w:t>;</w:t>
        </w:r>
      </w:hyperlink>
      <w:r w:rsidR="00D64932">
        <w:rPr>
          <w:rStyle w:val="Collegamentoipertestuale"/>
          <w:rFonts w:cstheme="minorHAnsi"/>
        </w:rPr>
        <w:t xml:space="preserve"> </w:t>
      </w:r>
    </w:p>
    <w:p w14:paraId="3FA4DDFF" w14:textId="75476295" w:rsidR="003F698E" w:rsidRPr="00F95EA0" w:rsidRDefault="00275FDA" w:rsidP="009629E9">
      <w:pPr>
        <w:pStyle w:val="Paragrafoelenco"/>
        <w:numPr>
          <w:ilvl w:val="0"/>
          <w:numId w:val="7"/>
        </w:numPr>
        <w:spacing w:line="360" w:lineRule="auto"/>
        <w:rPr>
          <w:rStyle w:val="Collegamentoipertestuale"/>
          <w:color w:val="auto"/>
          <w:u w:val="none"/>
        </w:rPr>
      </w:pPr>
      <w:hyperlink w:anchor="SESTA_Q" w:history="1">
        <w:r w:rsidR="003F698E" w:rsidRPr="009629E9">
          <w:rPr>
            <w:rStyle w:val="Collegamentoipertestuale"/>
          </w:rPr>
          <w:t xml:space="preserve">la percentuale dei casi in rapporto al numero di residenti per provincia </w:t>
        </w:r>
        <w:r w:rsidR="003F698E" w:rsidRPr="009629E9">
          <w:rPr>
            <w:rStyle w:val="Collegamentoipertestuale"/>
          </w:rPr>
          <w:t>n</w:t>
        </w:r>
        <w:r w:rsidR="003F698E" w:rsidRPr="009629E9">
          <w:rPr>
            <w:rStyle w:val="Collegamentoipertestuale"/>
          </w:rPr>
          <w:t>ella finestra t</w:t>
        </w:r>
        <w:r w:rsidR="003F698E" w:rsidRPr="009629E9">
          <w:rPr>
            <w:rStyle w:val="Collegamentoipertestuale"/>
          </w:rPr>
          <w:t>e</w:t>
        </w:r>
        <w:r w:rsidR="003F698E" w:rsidRPr="009629E9">
          <w:rPr>
            <w:rStyle w:val="Collegamentoipertestuale"/>
          </w:rPr>
          <w:t>mporale</w:t>
        </w:r>
        <w:r w:rsidR="009629E9" w:rsidRPr="009629E9">
          <w:rPr>
            <w:rStyle w:val="Collegamentoipertestuale"/>
          </w:rPr>
          <w:t>;</w:t>
        </w:r>
      </w:hyperlink>
      <w:r w:rsidR="00F95EA0">
        <w:rPr>
          <w:rStyle w:val="Collegamentoipertestuale"/>
          <w:u w:val="none"/>
        </w:rPr>
        <w:t xml:space="preserve"> </w:t>
      </w:r>
      <w:r w:rsidR="00F07D94" w:rsidRPr="00F95EA0">
        <w:rPr>
          <w:rStyle w:val="Collegamentoipertestuale"/>
          <w:u w:val="none"/>
        </w:rPr>
        <w:t>G</w:t>
      </w:r>
      <w:r w:rsidR="00DE6858" w:rsidRPr="00F95EA0">
        <w:rPr>
          <w:rStyle w:val="Collegamentoipertestuale"/>
          <w:u w:val="none"/>
        </w:rPr>
        <w:sym w:font="Wingdings" w:char="F04A"/>
      </w:r>
    </w:p>
    <w:p w14:paraId="08FA4738" w14:textId="05E00223" w:rsidR="00F71EA8" w:rsidRPr="009629E9" w:rsidRDefault="00275FDA" w:rsidP="00F71EA8">
      <w:pPr>
        <w:pStyle w:val="Paragrafoelenco"/>
        <w:numPr>
          <w:ilvl w:val="0"/>
          <w:numId w:val="7"/>
        </w:numPr>
        <w:spacing w:line="360" w:lineRule="auto"/>
      </w:pPr>
      <w:hyperlink w:anchor="vecchi" w:history="1">
        <w:r w:rsidR="002B490C">
          <w:rPr>
            <w:rStyle w:val="Collegamentoipertestuale"/>
          </w:rPr>
          <w:t>l</w:t>
        </w:r>
        <w:r w:rsidR="00F71EA8" w:rsidRPr="008F514C">
          <w:rPr>
            <w:rStyle w:val="Collegamentoipertestuale"/>
          </w:rPr>
          <w:t>a percentuale dei casi in rapporto al numero di over 65 per provincia nella finestra temporale;</w:t>
        </w:r>
      </w:hyperlink>
    </w:p>
    <w:p w14:paraId="503A0907" w14:textId="6D4FD0DA" w:rsidR="009629E9" w:rsidRPr="001E66B1" w:rsidRDefault="00275FDA" w:rsidP="009629E9">
      <w:pPr>
        <w:pStyle w:val="Paragrafoelenco"/>
        <w:numPr>
          <w:ilvl w:val="0"/>
          <w:numId w:val="7"/>
        </w:numPr>
        <w:spacing w:line="360" w:lineRule="auto"/>
        <w:rPr>
          <w:rStyle w:val="Collegamentoipertestuale"/>
          <w:color w:val="auto"/>
          <w:u w:val="none"/>
        </w:rPr>
      </w:pPr>
      <w:hyperlink w:anchor="SETTIMA_Q" w:history="1">
        <w:r w:rsidR="002B490C">
          <w:rPr>
            <w:rStyle w:val="Collegamentoipertestuale"/>
            <w:rFonts w:cstheme="minorHAnsi"/>
          </w:rPr>
          <w:t>m</w:t>
        </w:r>
        <w:r w:rsidR="00E01037">
          <w:rPr>
            <w:rStyle w:val="Collegamentoipertestuale"/>
            <w:rFonts w:cstheme="minorHAnsi"/>
          </w:rPr>
          <w:t>edia, per ogni regione, di tutti i valori relativi agli spostamenti in tutto il periodo;</w:t>
        </w:r>
      </w:hyperlink>
      <w:r w:rsidR="00F95EA0" w:rsidRPr="00F95EA0">
        <w:rPr>
          <w:rStyle w:val="Collegamentoipertestuale"/>
          <w:rFonts w:cstheme="minorHAnsi"/>
          <w:u w:val="none"/>
        </w:rPr>
        <w:t xml:space="preserve"> </w:t>
      </w:r>
      <w:r w:rsidR="00F95EA0">
        <w:rPr>
          <w:rStyle w:val="Collegamentoipertestuale"/>
          <w:rFonts w:cstheme="minorHAnsi"/>
        </w:rPr>
        <w:t>G</w:t>
      </w:r>
      <w:r w:rsidR="00F95EA0">
        <w:rPr>
          <w:rStyle w:val="Collegamentoipertestuale"/>
        </w:rPr>
        <w:sym w:font="Wingdings" w:char="F04A"/>
      </w:r>
    </w:p>
    <w:p w14:paraId="6A32A495" w14:textId="36D56C9A" w:rsidR="001E66B1" w:rsidRPr="00D57510" w:rsidRDefault="00275FDA" w:rsidP="009629E9">
      <w:pPr>
        <w:pStyle w:val="Paragrafoelenco"/>
        <w:numPr>
          <w:ilvl w:val="0"/>
          <w:numId w:val="7"/>
        </w:numPr>
        <w:spacing w:line="360" w:lineRule="auto"/>
        <w:rPr>
          <w:rStyle w:val="Collegamentoipertestuale"/>
          <w:color w:val="auto"/>
          <w:u w:val="none"/>
        </w:rPr>
      </w:pPr>
      <w:hyperlink w:anchor="lockdown" w:history="1">
        <w:r w:rsidR="002B490C">
          <w:rPr>
            <w:rStyle w:val="Collegamentoipertestuale"/>
            <w:rFonts w:cstheme="minorHAnsi"/>
          </w:rPr>
          <w:t>v</w:t>
        </w:r>
        <w:r w:rsidR="00254F43" w:rsidRPr="008F514C">
          <w:rPr>
            <w:rStyle w:val="Collegamentoipertestuale"/>
            <w:rFonts w:cstheme="minorHAnsi"/>
          </w:rPr>
          <w:t>alor me</w:t>
        </w:r>
        <w:r w:rsidR="00254F43" w:rsidRPr="008F514C">
          <w:rPr>
            <w:rStyle w:val="Collegamentoipertestuale"/>
            <w:rFonts w:cstheme="minorHAnsi"/>
          </w:rPr>
          <w:t>d</w:t>
        </w:r>
        <w:r w:rsidR="00254F43" w:rsidRPr="008F514C">
          <w:rPr>
            <w:rStyle w:val="Collegamentoipertestuale"/>
            <w:rFonts w:cstheme="minorHAnsi"/>
          </w:rPr>
          <w:t>io degli spostamenti</w:t>
        </w:r>
        <w:r w:rsidR="00384AC6" w:rsidRPr="008F514C">
          <w:rPr>
            <w:rStyle w:val="Collegamentoipertestuale"/>
            <w:rFonts w:cstheme="minorHAnsi"/>
          </w:rPr>
          <w:t xml:space="preserve"> nei </w:t>
        </w:r>
        <w:r w:rsidR="00D57510" w:rsidRPr="008F514C">
          <w:rPr>
            <w:rStyle w:val="Collegamentoipertestuale"/>
            <w:rFonts w:cstheme="minorHAnsi"/>
          </w:rPr>
          <w:t xml:space="preserve">periodi </w:t>
        </w:r>
        <w:proofErr w:type="spellStart"/>
        <w:r w:rsidR="00D57510" w:rsidRPr="008F514C">
          <w:rPr>
            <w:rStyle w:val="Collegamentoipertestuale"/>
            <w:rFonts w:cstheme="minorHAnsi"/>
          </w:rPr>
          <w:t>pre</w:t>
        </w:r>
        <w:proofErr w:type="spellEnd"/>
        <w:r w:rsidR="00384AC6" w:rsidRPr="008F514C">
          <w:rPr>
            <w:rStyle w:val="Collegamentoipertestuale"/>
            <w:rFonts w:cstheme="minorHAnsi"/>
          </w:rPr>
          <w:t xml:space="preserve">, post e durante </w:t>
        </w:r>
        <w:proofErr w:type="spellStart"/>
        <w:r w:rsidR="00384AC6" w:rsidRPr="008F514C">
          <w:rPr>
            <w:rStyle w:val="Collegamentoipertestuale"/>
            <w:rFonts w:cstheme="minorHAnsi"/>
          </w:rPr>
          <w:t>lockdown</w:t>
        </w:r>
        <w:proofErr w:type="spellEnd"/>
        <w:r w:rsidR="00384AC6" w:rsidRPr="008F514C">
          <w:rPr>
            <w:rStyle w:val="Collegamentoipertestuale"/>
            <w:rFonts w:cstheme="minorHAnsi"/>
          </w:rPr>
          <w:t>;</w:t>
        </w:r>
      </w:hyperlink>
      <w:r w:rsidR="00247DD8" w:rsidRPr="00F95EA0">
        <w:rPr>
          <w:rStyle w:val="Collegamentoipertestuale"/>
          <w:rFonts w:cstheme="minorHAnsi"/>
          <w:u w:val="none"/>
        </w:rPr>
        <w:t xml:space="preserve"> </w:t>
      </w:r>
      <w:r w:rsidR="00F95EA0">
        <w:rPr>
          <w:rStyle w:val="Collegamentoipertestuale"/>
          <w:rFonts w:cstheme="minorHAnsi"/>
        </w:rPr>
        <w:t>G</w:t>
      </w:r>
      <w:r w:rsidR="00F95EA0">
        <w:rPr>
          <w:rStyle w:val="Collegamentoipertestuale"/>
        </w:rPr>
        <w:sym w:font="Wingdings" w:char="F04A"/>
      </w:r>
    </w:p>
    <w:p w14:paraId="6DD1ABBF" w14:textId="7FFE66D1" w:rsidR="002A3224" w:rsidRDefault="00275FDA" w:rsidP="0035096C">
      <w:pPr>
        <w:pStyle w:val="Paragrafoelenco"/>
        <w:numPr>
          <w:ilvl w:val="0"/>
          <w:numId w:val="7"/>
        </w:numPr>
        <w:spacing w:line="360" w:lineRule="auto"/>
        <w:rPr>
          <w:rStyle w:val="Collegamentoipertestuale"/>
          <w:rFonts w:cstheme="minorHAnsi"/>
          <w:color w:val="auto"/>
          <w:u w:val="none"/>
        </w:rPr>
      </w:pPr>
      <w:hyperlink w:anchor="polveri_sottili" w:history="1">
        <w:r w:rsidR="002B490C">
          <w:rPr>
            <w:rStyle w:val="Collegamentoipertestuale"/>
            <w:rFonts w:cstheme="minorHAnsi"/>
          </w:rPr>
          <w:t>c</w:t>
        </w:r>
        <w:r w:rsidR="00E01037" w:rsidRPr="002A3224">
          <w:rPr>
            <w:rStyle w:val="Collegamentoipertestuale"/>
            <w:rFonts w:cstheme="minorHAnsi"/>
          </w:rPr>
          <w:t>asi per regione e correlazione con l’inquinamento dell’aria da polveri sottil</w:t>
        </w:r>
        <w:r w:rsidR="002B490C">
          <w:rPr>
            <w:rStyle w:val="Collegamentoipertestuale"/>
            <w:rFonts w:cstheme="minorHAnsi"/>
          </w:rPr>
          <w:t>i.</w:t>
        </w:r>
      </w:hyperlink>
    </w:p>
    <w:p w14:paraId="18CC4200" w14:textId="58E4E9B1" w:rsidR="0003179D" w:rsidRPr="002A3224" w:rsidRDefault="002A3224" w:rsidP="002A3224">
      <w:pPr>
        <w:rPr>
          <w:rFonts w:cstheme="minorHAnsi"/>
        </w:rPr>
      </w:pPr>
      <w:r>
        <w:rPr>
          <w:rStyle w:val="Collegamentoipertestuale"/>
          <w:rFonts w:cstheme="minorHAnsi"/>
          <w:color w:val="auto"/>
          <w:u w:val="none"/>
        </w:rPr>
        <w:br w:type="page"/>
      </w:r>
    </w:p>
    <w:p w14:paraId="4EF8EC24" w14:textId="7AEC2271" w:rsidR="00EB6E9C" w:rsidRDefault="00EB6E9C" w:rsidP="00EB6E9C">
      <w:pPr>
        <w:pStyle w:val="Paragrafoelenco"/>
        <w:numPr>
          <w:ilvl w:val="0"/>
          <w:numId w:val="4"/>
        </w:numPr>
        <w:spacing w:after="160" w:line="259" w:lineRule="auto"/>
      </w:pPr>
      <w:r w:rsidRPr="00466C41">
        <w:t xml:space="preserve">La prima delle query proposte indaga sulla </w:t>
      </w:r>
      <w:bookmarkStart w:id="36" w:name="PRIMA_Q"/>
      <w:bookmarkStart w:id="37" w:name="_Hlk42696153"/>
      <w:r w:rsidR="0002133A">
        <w:rPr>
          <w:u w:val="single"/>
        </w:rPr>
        <w:fldChar w:fldCharType="begin"/>
      </w:r>
      <w:r w:rsidR="0002133A">
        <w:rPr>
          <w:u w:val="single"/>
        </w:rPr>
        <w:instrText xml:space="preserve"> HYPERLINK  \l "query" </w:instrText>
      </w:r>
      <w:r w:rsidR="0002133A">
        <w:rPr>
          <w:u w:val="single"/>
        </w:rPr>
        <w:fldChar w:fldCharType="separate"/>
      </w:r>
      <w:r w:rsidRPr="0002133A">
        <w:rPr>
          <w:rStyle w:val="Collegamentoipertestuale"/>
        </w:rPr>
        <w:t xml:space="preserve">media </w:t>
      </w:r>
      <w:bookmarkEnd w:id="36"/>
      <w:r w:rsidRPr="0002133A">
        <w:rPr>
          <w:rStyle w:val="Collegamentoipertestuale"/>
        </w:rPr>
        <w:t>di persone decedute in ogni regione durante l’intervallo di tempo studiato</w:t>
      </w:r>
      <w:bookmarkEnd w:id="37"/>
      <w:r w:rsidRPr="0002133A">
        <w:rPr>
          <w:rStyle w:val="Collegamentoipertestuale"/>
        </w:rPr>
        <w:t>:</w:t>
      </w:r>
      <w:r w:rsidR="0002133A">
        <w:rPr>
          <w:u w:val="single"/>
        </w:rPr>
        <w:fldChar w:fldCharType="end"/>
      </w:r>
    </w:p>
    <w:p w14:paraId="20D989D9" w14:textId="77777777" w:rsidR="006B3261" w:rsidRPr="006B3261" w:rsidRDefault="006B3261" w:rsidP="006B3261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SELECT </w:t>
      </w:r>
      <w:r w:rsidRPr="006B3261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it-IT"/>
        </w:rPr>
        <w:t>ROUND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6B3261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it-IT"/>
        </w:rPr>
        <w:t>AVG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(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DECEDUTI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)</w:t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  <w:r w:rsidRPr="006B3261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) </w:t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AS 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MEDIA_DECEDUTI</w:t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NOME_REGIONE 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br/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FROM 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CASI_REGIONI </w:t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JOIN 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REGIONE R </w:t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on 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CASI_REGIONI.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CODICE_REGIONE </w:t>
      </w:r>
      <w:r w:rsidRPr="006B3261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= 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ID_REGIONE 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br/>
      </w:r>
      <w:r w:rsidRPr="006B3261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GROUP BY </w:t>
      </w:r>
      <w:r w:rsidRPr="006B3261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NOME_REGIONE </w:t>
      </w:r>
    </w:p>
    <w:p w14:paraId="0F98968F" w14:textId="4A216B97" w:rsidR="00EB6E9C" w:rsidRDefault="00EB6E9C" w:rsidP="00EB6E9C">
      <w:pPr>
        <w:pStyle w:val="Paragrafoelenco"/>
      </w:pPr>
      <w:r>
        <w:br/>
      </w:r>
      <w:r w:rsidRPr="00466C41">
        <w:t xml:space="preserve">Questa consiste in una selezione del nome di ciascuna regione e della media dei deceduti (calcolata mediante la funzione di raggruppamento </w:t>
      </w:r>
      <w:proofErr w:type="gramStart"/>
      <w:r w:rsidRPr="00466C41">
        <w:t>AVG(</w:t>
      </w:r>
      <w:proofErr w:type="gramEnd"/>
      <w:r w:rsidRPr="00466C41">
        <w:t xml:space="preserve">)) sul risultato della join tra CASI_REGIONI e REGIONI. Le </w:t>
      </w:r>
      <w:proofErr w:type="spellStart"/>
      <w:r w:rsidRPr="00466C41">
        <w:t>tuple</w:t>
      </w:r>
      <w:proofErr w:type="spellEnd"/>
      <w:r w:rsidRPr="00466C41">
        <w:t xml:space="preserve"> sono poi raggruppate per valore dell’attributo NOME_REGIONE mediante la clausola GROUP BY.</w:t>
      </w:r>
      <w:r w:rsidRPr="00466C41">
        <w:br/>
        <w:t>Per aumentare la leggibilità del risult</w:t>
      </w:r>
      <w:r w:rsidR="00155096">
        <w:t>at</w:t>
      </w:r>
      <w:r w:rsidRPr="00466C41">
        <w:t xml:space="preserve">o, si è inoltre fatto uso di un’altra funzione, </w:t>
      </w:r>
      <w:proofErr w:type="gramStart"/>
      <w:r w:rsidRPr="00466C41">
        <w:t>ROUND(</w:t>
      </w:r>
      <w:proofErr w:type="spellStart"/>
      <w:proofErr w:type="gramEnd"/>
      <w:r w:rsidRPr="00466C41">
        <w:t>num_da_arrotondare</w:t>
      </w:r>
      <w:proofErr w:type="spellEnd"/>
      <w:r w:rsidRPr="00466C41">
        <w:t xml:space="preserve">, </w:t>
      </w:r>
      <w:proofErr w:type="spellStart"/>
      <w:r w:rsidRPr="00466C41">
        <w:t>num_dopo_la_virgola</w:t>
      </w:r>
      <w:proofErr w:type="spellEnd"/>
      <w:r w:rsidRPr="00466C41">
        <w:t>), scegliendo di arrotondare il risultato della media in modo che presentasse solo due numeri dopo la virgola.</w:t>
      </w:r>
    </w:p>
    <w:p w14:paraId="51CE2892" w14:textId="3EA9948B" w:rsidR="002A3224" w:rsidRDefault="00EB6E9C" w:rsidP="002A3224">
      <w:pPr>
        <w:pStyle w:val="Paragrafoelenco"/>
      </w:pPr>
      <w:r>
        <w:t>Il risultato della query è quello mostrato dalla tabella sottostante</w:t>
      </w:r>
      <w:r w:rsidR="00F146E2">
        <w:t xml:space="preserve">. Come è possibile notare, </w:t>
      </w:r>
      <w:r w:rsidR="00713581">
        <w:t>il numero di morti maggiori si è verificato in Lombardia</w:t>
      </w:r>
      <w:r>
        <w:t>:</w:t>
      </w:r>
    </w:p>
    <w:p w14:paraId="0AB468F9" w14:textId="77777777" w:rsidR="002A3224" w:rsidRDefault="002A3224" w:rsidP="002A3224">
      <w:pPr>
        <w:pStyle w:val="Paragrafoelenco"/>
      </w:pPr>
    </w:p>
    <w:p w14:paraId="75EDAE51" w14:textId="1FCDB4A5" w:rsidR="00EB6E9C" w:rsidRDefault="00AA22C2" w:rsidP="007F1508">
      <w:pPr>
        <w:pStyle w:val="Paragrafoelenco"/>
        <w:jc w:val="center"/>
      </w:pPr>
      <w:r w:rsidRPr="00AA22C2">
        <w:rPr>
          <w:noProof/>
        </w:rPr>
        <w:drawing>
          <wp:inline distT="0" distB="0" distL="0" distR="0" wp14:anchorId="1E8A877B" wp14:editId="437C3E3E">
            <wp:extent cx="4296375" cy="4696480"/>
            <wp:effectExtent l="0" t="0" r="952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06F5" w14:textId="77777777" w:rsidR="00EC7337" w:rsidRPr="00672941" w:rsidRDefault="00EC7337" w:rsidP="00F17BB1">
      <w:pPr>
        <w:pStyle w:val="Paragrafoelenco"/>
        <w:pBdr>
          <w:bottom w:val="single" w:sz="4" w:space="1" w:color="auto"/>
        </w:pBdr>
        <w:jc w:val="center"/>
      </w:pPr>
    </w:p>
    <w:p w14:paraId="3A453D4E" w14:textId="0C172A3E" w:rsidR="00EB6E9C" w:rsidRDefault="00EB6E9C" w:rsidP="00EB6E9C">
      <w:pPr>
        <w:pStyle w:val="Paragrafoelenco"/>
        <w:numPr>
          <w:ilvl w:val="0"/>
          <w:numId w:val="4"/>
        </w:numPr>
        <w:spacing w:after="160" w:line="259" w:lineRule="auto"/>
      </w:pPr>
      <w:r>
        <w:t xml:space="preserve">Così come è stata calcolata la media dei deceduti sull’intera durata dell’intervallo di tempo considerato, è possibile anche selezionarla per altri intervalli: in questa query in particolare si va a considerare </w:t>
      </w:r>
      <w:hyperlink w:anchor="query" w:history="1">
        <w:r w:rsidRPr="0002133A">
          <w:rPr>
            <w:rStyle w:val="Collegamentoipertestuale"/>
          </w:rPr>
          <w:t xml:space="preserve">la media dei </w:t>
        </w:r>
        <w:bookmarkStart w:id="38" w:name="SECONDA_Q"/>
        <w:r w:rsidRPr="0002133A">
          <w:rPr>
            <w:rStyle w:val="Collegamentoipertestuale"/>
          </w:rPr>
          <w:t>contagiati</w:t>
        </w:r>
        <w:bookmarkEnd w:id="38"/>
        <w:r w:rsidRPr="0002133A">
          <w:rPr>
            <w:rStyle w:val="Collegamentoipertestuale"/>
          </w:rPr>
          <w:t xml:space="preserve"> per ogni mese in ciascuna provincia.</w:t>
        </w:r>
      </w:hyperlink>
    </w:p>
    <w:p w14:paraId="0D4DB820" w14:textId="77777777" w:rsidR="00EB6E9C" w:rsidRDefault="00EB6E9C" w:rsidP="00EB6E9C">
      <w:pPr>
        <w:pStyle w:val="Paragrafoelenco"/>
      </w:pPr>
      <w:r>
        <w:t>Sarà possibile, così, osservare per ogni regione quale sia stato il mese “peggiore”.</w:t>
      </w:r>
    </w:p>
    <w:p w14:paraId="79D81A86" w14:textId="23E7DEE3" w:rsidR="00AA5D7D" w:rsidRPr="00AA5D7D" w:rsidRDefault="00AA5D7D" w:rsidP="00AA5D7D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22"/>
          <w:szCs w:val="22"/>
          <w:lang w:val="en-GB"/>
        </w:rPr>
      </w:pPr>
      <w:r w:rsidRPr="00AA5D7D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SELECT </w:t>
      </w:r>
      <w:r w:rsidRPr="00C62EEB">
        <w:rPr>
          <w:rFonts w:ascii="JetBrains Mono" w:hAnsi="JetBrains Mono"/>
          <w:i/>
          <w:iCs/>
          <w:color w:val="FFC66D"/>
          <w:sz w:val="22"/>
          <w:szCs w:val="22"/>
          <w:shd w:val="clear" w:color="auto" w:fill="F0ECE6"/>
          <w:lang w:val="en-GB"/>
        </w:rPr>
        <w:t>ROUND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(</w:t>
      </w:r>
      <w:r w:rsidRPr="00C62EEB">
        <w:rPr>
          <w:rFonts w:ascii="JetBrains Mono" w:hAnsi="JetBrains Mono"/>
          <w:i/>
          <w:iCs/>
          <w:color w:val="FFC66D"/>
          <w:sz w:val="22"/>
          <w:szCs w:val="22"/>
          <w:shd w:val="clear" w:color="auto" w:fill="F0ECE6"/>
          <w:lang w:val="en-GB"/>
        </w:rPr>
        <w:t>AVG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(</w:t>
      </w:r>
      <w:r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TOT_CASI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)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, </w:t>
      </w:r>
      <w:r w:rsidRPr="00C62EEB">
        <w:rPr>
          <w:rFonts w:ascii="JetBrains Mono" w:hAnsi="JetBrains Mono"/>
          <w:color w:val="6897BB"/>
          <w:sz w:val="22"/>
          <w:szCs w:val="22"/>
          <w:shd w:val="clear" w:color="auto" w:fill="F0ECE6"/>
          <w:lang w:val="en-GB"/>
        </w:rPr>
        <w:t>2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 xml:space="preserve">) 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AS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MEDIA_DECEDUTI_MESE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, </w:t>
      </w:r>
      <w:r w:rsidRPr="00C62EEB">
        <w:rPr>
          <w:rFonts w:ascii="JetBrains Mono" w:hAnsi="JetBrains Mono"/>
          <w:i/>
          <w:iCs/>
          <w:color w:val="FFC66D"/>
          <w:sz w:val="22"/>
          <w:szCs w:val="22"/>
          <w:shd w:val="clear" w:color="auto" w:fill="F0ECE6"/>
          <w:lang w:val="en-GB"/>
        </w:rPr>
        <w:t>EXTRACT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(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MONTH FROM </w:t>
      </w:r>
      <w:r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DATA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 xml:space="preserve">) 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AS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MESE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, </w:t>
      </w:r>
      <w:r w:rsidR="0079457B"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NOME_PROVINCIA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br/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FROM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 xml:space="preserve">CASI_PROVINCE 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JOIN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 xml:space="preserve">PROVINCE R 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on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CASI_PROVINCE.</w:t>
      </w:r>
      <w:r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 xml:space="preserve">ID_PROV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= R.</w:t>
      </w:r>
      <w:r w:rsidR="0079457B"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 xml:space="preserve"> ID_PROVINCIA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br/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GROUP BY </w:t>
      </w:r>
      <w:r w:rsidR="0079457B"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NOME_PROVINCIA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, </w:t>
      </w:r>
      <w:r w:rsidRPr="00C62EEB">
        <w:rPr>
          <w:rFonts w:ascii="JetBrains Mono" w:hAnsi="JetBrains Mono"/>
          <w:i/>
          <w:iCs/>
          <w:color w:val="FFC66D"/>
          <w:sz w:val="22"/>
          <w:szCs w:val="22"/>
          <w:shd w:val="clear" w:color="auto" w:fill="F0ECE6"/>
          <w:lang w:val="en-GB"/>
        </w:rPr>
        <w:t>EXTRACT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(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MONTH FROM </w:t>
      </w:r>
      <w:r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DATA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 xml:space="preserve">) 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br/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ORDER BY </w:t>
      </w:r>
      <w:r w:rsidRPr="00C62EEB">
        <w:rPr>
          <w:rFonts w:ascii="JetBrains Mono" w:hAnsi="JetBrains Mono"/>
          <w:i/>
          <w:iCs/>
          <w:color w:val="FFC66D"/>
          <w:sz w:val="22"/>
          <w:szCs w:val="22"/>
          <w:shd w:val="clear" w:color="auto" w:fill="F0ECE6"/>
          <w:lang w:val="en-GB"/>
        </w:rPr>
        <w:t>EXTRACT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(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 xml:space="preserve">MONTH FROM </w:t>
      </w:r>
      <w:r w:rsidRPr="00C62EEB">
        <w:rPr>
          <w:rFonts w:ascii="JetBrains Mono" w:hAnsi="JetBrains Mono"/>
          <w:color w:val="9876AA"/>
          <w:sz w:val="22"/>
          <w:szCs w:val="22"/>
          <w:shd w:val="clear" w:color="auto" w:fill="F0ECE6"/>
          <w:lang w:val="en-GB"/>
        </w:rPr>
        <w:t>DATA</w:t>
      </w:r>
      <w:r w:rsidRPr="00C62EEB">
        <w:rPr>
          <w:rFonts w:ascii="JetBrains Mono" w:hAnsi="JetBrains Mono"/>
          <w:color w:val="A9B7C6"/>
          <w:sz w:val="22"/>
          <w:szCs w:val="22"/>
          <w:shd w:val="clear" w:color="auto" w:fill="F0ECE6"/>
          <w:lang w:val="en-GB"/>
        </w:rPr>
        <w:t>)</w:t>
      </w:r>
      <w:r w:rsidRPr="00C62EEB">
        <w:rPr>
          <w:rFonts w:ascii="JetBrains Mono" w:hAnsi="JetBrains Mono"/>
          <w:color w:val="CC7832"/>
          <w:sz w:val="22"/>
          <w:szCs w:val="22"/>
          <w:shd w:val="clear" w:color="auto" w:fill="F0ECE6"/>
          <w:lang w:val="en-GB"/>
        </w:rPr>
        <w:t>;</w:t>
      </w:r>
    </w:p>
    <w:p w14:paraId="63EA98DC" w14:textId="77777777" w:rsidR="00EC7337" w:rsidRDefault="00EB6E9C" w:rsidP="004221F0">
      <w:pPr>
        <w:pStyle w:val="Paragrafoelenco"/>
        <w:spacing w:before="240"/>
      </w:pPr>
      <w:r w:rsidRPr="001E1E1F">
        <w:t xml:space="preserve">Questa query </w:t>
      </w:r>
      <w:r>
        <w:t>ha un’unica sostanziale differenza rispetto alla precedente (oltre al fatto che si basa sulle relazioni riferenti le province e non le regioni): nella clausola di raggruppamento va incluso anche il mese, in modo che la media possa essere calcolata singolarmente per ogni suo valore.</w:t>
      </w:r>
      <w:r>
        <w:br/>
        <w:t xml:space="preserve">L’attributo MESE è direttamente derivato da DATA, e viene ricavato attraverso la funzione EXTRACT(MONTH FROM </w:t>
      </w:r>
      <w:proofErr w:type="spellStart"/>
      <w:r>
        <w:t>attributo_data</w:t>
      </w:r>
      <w:proofErr w:type="spellEnd"/>
      <w:r>
        <w:t xml:space="preserve">), che ritorna il numero in </w:t>
      </w:r>
      <w:proofErr w:type="spellStart"/>
      <w:r>
        <w:t>int</w:t>
      </w:r>
      <w:proofErr w:type="spellEnd"/>
      <w:r>
        <w:t xml:space="preserve"> corrispondente alla posizione del mese nell’anno (1-12). I mesi di cui sarà possibile calcolare la media saranno quelli da </w:t>
      </w:r>
      <w:proofErr w:type="gramStart"/>
      <w:r>
        <w:t>Febbraio</w:t>
      </w:r>
      <w:proofErr w:type="gramEnd"/>
      <w:r>
        <w:t xml:space="preserve"> a Maggio, ma è importante considerare che proprio per questi ultimi due i dati non riguardano l’intero mese, ma solo la parte di questo compresa nell’intervallo selezionato.</w:t>
      </w:r>
    </w:p>
    <w:p w14:paraId="22D8C0FE" w14:textId="6D0F5E88" w:rsidR="00EB6E9C" w:rsidRDefault="00EB6E9C" w:rsidP="004221F0">
      <w:pPr>
        <w:pStyle w:val="Paragrafoelenco"/>
        <w:spacing w:before="240"/>
      </w:pPr>
      <w:r>
        <w:br/>
        <w:t>Parte del risultato della query (</w:t>
      </w:r>
      <w:r w:rsidR="00C830BA">
        <w:t>7</w:t>
      </w:r>
      <w:r>
        <w:t xml:space="preserve">/428 </w:t>
      </w:r>
      <w:proofErr w:type="spellStart"/>
      <w:r>
        <w:t>rows</w:t>
      </w:r>
      <w:proofErr w:type="spellEnd"/>
      <w:r>
        <w:t>) è mostrato dalla tabella sottostante:</w:t>
      </w:r>
    </w:p>
    <w:p w14:paraId="07B9E76D" w14:textId="28A0A499" w:rsidR="007F5255" w:rsidRDefault="00C830BA" w:rsidP="00C62EEB">
      <w:pPr>
        <w:ind w:left="720"/>
        <w:jc w:val="center"/>
      </w:pPr>
      <w:r w:rsidRPr="00C830BA">
        <w:rPr>
          <w:noProof/>
        </w:rPr>
        <w:drawing>
          <wp:inline distT="0" distB="0" distL="0" distR="0" wp14:anchorId="496C9ABE" wp14:editId="5E144A2D">
            <wp:extent cx="5648324" cy="2239505"/>
            <wp:effectExtent l="0" t="0" r="0" b="889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9403"/>
                    <a:stretch/>
                  </pic:blipFill>
                  <pic:spPr bwMode="auto">
                    <a:xfrm>
                      <a:off x="0" y="0"/>
                      <a:ext cx="5649113" cy="223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47E91" w14:textId="7304FC66" w:rsidR="00792429" w:rsidRDefault="00922E6F" w:rsidP="00C62EEB">
      <w:pPr>
        <w:ind w:left="720"/>
      </w:pPr>
      <w:r>
        <w:t xml:space="preserve">Al fine di agevolare la creazione del grafico in </w:t>
      </w:r>
      <w:proofErr w:type="spellStart"/>
      <w:r>
        <w:t>excel</w:t>
      </w:r>
      <w:proofErr w:type="spellEnd"/>
      <w:r>
        <w:t>, si è pensato d</w:t>
      </w:r>
      <w:r w:rsidR="00871E3C">
        <w:t>i</w:t>
      </w:r>
      <w:r w:rsidR="00AB514C">
        <w:t xml:space="preserve"> razionalizzare</w:t>
      </w:r>
      <w:r w:rsidR="00EE1E89">
        <w:t xml:space="preserve"> la tabella e i suoi valori. Per fare ciò</w:t>
      </w:r>
      <w:r w:rsidR="0032207F">
        <w:t xml:space="preserve">, è stato innanzitutto necessario creare </w:t>
      </w:r>
      <w:r w:rsidR="00241B15">
        <w:t xml:space="preserve">quattro viste materializzate, una per ogni mese, che sono poi state </w:t>
      </w:r>
      <w:r w:rsidR="00861F73">
        <w:t xml:space="preserve">unite attraverso un </w:t>
      </w:r>
      <w:proofErr w:type="spellStart"/>
      <w:r w:rsidR="00861F73">
        <w:t>natural</w:t>
      </w:r>
      <w:proofErr w:type="spellEnd"/>
      <w:r w:rsidR="00861F73">
        <w:t xml:space="preserve"> join a 4 tabelle. Di seguito lo script di una vista e della join:</w:t>
      </w:r>
    </w:p>
    <w:p w14:paraId="7F940FEE" w14:textId="77777777" w:rsidR="00C62EEB" w:rsidRDefault="00C62EEB" w:rsidP="0045660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  <w:r w:rsidRPr="00C62EEB">
        <w:rPr>
          <w:rFonts w:ascii="JetBrains Mono" w:eastAsia="Times New Roman" w:hAnsi="JetBrains Mono" w:cs="Courier New"/>
          <w:color w:val="808080"/>
          <w:sz w:val="22"/>
          <w:szCs w:val="22"/>
          <w:lang w:eastAsia="it-IT"/>
        </w:rPr>
        <w:t>--creato vista con visualizzazione mensile</w:t>
      </w:r>
      <w:r w:rsidRPr="00C62EEB">
        <w:rPr>
          <w:rFonts w:ascii="JetBrains Mono" w:eastAsia="Times New Roman" w:hAnsi="JetBrains Mono" w:cs="Courier New"/>
          <w:color w:val="808080"/>
          <w:sz w:val="22"/>
          <w:szCs w:val="22"/>
          <w:lang w:eastAsia="it-IT"/>
        </w:rPr>
        <w:br/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CREATE MATERIALIZED VIEW 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 xml:space="preserve">MEDIA_CONT_FEB </w:t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>AS</w:t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br/>
        <w:t xml:space="preserve">SELECT </w:t>
      </w:r>
      <w:r w:rsidRPr="00C62EEB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NOME_PROVINCIA</w:t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, </w:t>
      </w:r>
      <w:r w:rsidRPr="00C62EEB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 xml:space="preserve">MEDIA_CONTAGIATI_MESE </w:t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AS 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FEBBRAIO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br/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FROM 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PROGETTO.MEDIA_CONTAGIATI_MESE_PROVINCIA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br/>
      </w:r>
      <w:r w:rsidRPr="00C62EEB">
        <w:rPr>
          <w:rFonts w:ascii="JetBrains Mono" w:eastAsia="Times New Roman" w:hAnsi="JetBrains Mono" w:cs="Courier New"/>
          <w:color w:val="CC7832"/>
          <w:sz w:val="22"/>
          <w:szCs w:val="22"/>
          <w:lang w:eastAsia="it-IT"/>
        </w:rPr>
        <w:t xml:space="preserve">WHERE </w:t>
      </w:r>
      <w:r w:rsidRPr="00C62EEB">
        <w:rPr>
          <w:rFonts w:ascii="JetBrains Mono" w:eastAsia="Times New Roman" w:hAnsi="JetBrains Mono" w:cs="Courier New"/>
          <w:color w:val="9876AA"/>
          <w:sz w:val="22"/>
          <w:szCs w:val="22"/>
          <w:lang w:eastAsia="it-IT"/>
        </w:rPr>
        <w:t>MESE</w:t>
      </w:r>
      <w:r w:rsidRPr="00C62EEB"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  <w:t>=</w:t>
      </w:r>
      <w:r w:rsidRPr="00C62EEB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t>2</w:t>
      </w:r>
    </w:p>
    <w:p w14:paraId="20DD7833" w14:textId="77777777" w:rsidR="00101B95" w:rsidRDefault="00101B95" w:rsidP="0045660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</w:pPr>
    </w:p>
    <w:p w14:paraId="1D94AFF1" w14:textId="5AAFAF1B" w:rsidR="0003179D" w:rsidRDefault="00C62EEB" w:rsidP="0045660F">
      <w:pPr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JetBrains Mono" w:eastAsia="Times New Roman" w:hAnsi="JetBrains Mono" w:cs="Courier New"/>
          <w:color w:val="A9B7C6"/>
          <w:sz w:val="22"/>
          <w:szCs w:val="22"/>
          <w:lang w:eastAsia="it-IT"/>
        </w:rPr>
      </w:pPr>
      <w:r w:rsidRPr="00C62EEB">
        <w:rPr>
          <w:rFonts w:ascii="JetBrains Mono" w:eastAsia="Times New Roman" w:hAnsi="JetBrains Mono" w:cs="Courier New"/>
          <w:color w:val="6897BB"/>
          <w:sz w:val="22"/>
          <w:szCs w:val="22"/>
          <w:lang w:eastAsia="it-IT"/>
        </w:rPr>
        <w:br/>
      </w:r>
      <w:r w:rsidRPr="00101B95">
        <w:rPr>
          <w:rFonts w:ascii="JetBrains Mono" w:eastAsia="Times New Roman" w:hAnsi="JetBrains Mono" w:cs="Courier New"/>
          <w:color w:val="808080"/>
          <w:sz w:val="22"/>
          <w:szCs w:val="22"/>
          <w:shd w:val="clear" w:color="auto" w:fill="F0ECE6"/>
          <w:lang w:eastAsia="it-IT"/>
        </w:rPr>
        <w:t>--join delle quattro viste mensili</w:t>
      </w:r>
      <w:r w:rsidRPr="00C62EEB">
        <w:rPr>
          <w:rFonts w:ascii="JetBrains Mono" w:eastAsia="Times New Roman" w:hAnsi="JetBrains Mono" w:cs="Courier New"/>
          <w:color w:val="6897BB"/>
          <w:sz w:val="22"/>
          <w:szCs w:val="22"/>
          <w:shd w:val="clear" w:color="auto" w:fill="F0ECE6"/>
          <w:lang w:eastAsia="it-IT"/>
        </w:rPr>
        <w:br/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CREATE MATERIALIZED VIEW 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MEDIA_CONTAGIATI_PROVINCIA_MESE </w:t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>AS</w:t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br/>
        <w:t xml:space="preserve">SELECT </w:t>
      </w:r>
      <w:r w:rsidRPr="00101B95">
        <w:rPr>
          <w:rFonts w:ascii="JetBrains Mono" w:eastAsia="Times New Roman" w:hAnsi="JetBrains Mono" w:cs="Courier New"/>
          <w:color w:val="FFC66D"/>
          <w:sz w:val="22"/>
          <w:szCs w:val="22"/>
          <w:shd w:val="clear" w:color="auto" w:fill="F0ECE6"/>
          <w:lang w:eastAsia="it-IT"/>
        </w:rPr>
        <w:t>*</w:t>
      </w:r>
      <w:r w:rsidRPr="00101B95">
        <w:rPr>
          <w:rFonts w:ascii="JetBrains Mono" w:eastAsia="Times New Roman" w:hAnsi="JetBrains Mono" w:cs="Courier New"/>
          <w:color w:val="FFC66D"/>
          <w:sz w:val="22"/>
          <w:szCs w:val="22"/>
          <w:shd w:val="clear" w:color="auto" w:fill="F0ECE6"/>
          <w:lang w:eastAsia="it-IT"/>
        </w:rPr>
        <w:br/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FROM 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PROGETTO.MEDIA_CONT_FEB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br/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NATURAL JOIN 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PROGETTO.MEDIA_CONT_MAR </w:t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NATURAL JOIN 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PROGETTO.MEDIA_CONT_APR </w:t>
      </w:r>
      <w:r w:rsidRPr="00101B95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NATURAL JOIN </w:t>
      </w:r>
      <w:r w:rsidRPr="00101B95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PROGETTO.MEDIA_CONT_MAG</w:t>
      </w:r>
    </w:p>
    <w:p w14:paraId="390E94F1" w14:textId="77777777" w:rsidR="00101B95" w:rsidRPr="00101B95" w:rsidRDefault="00101B95" w:rsidP="004566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eastAsia="Times New Roman" w:cs="Calibri"/>
          <w:sz w:val="4"/>
          <w:szCs w:val="4"/>
          <w:lang w:eastAsia="it-IT"/>
        </w:rPr>
      </w:pPr>
    </w:p>
    <w:p w14:paraId="09A1A163" w14:textId="119916DB" w:rsidR="00B303D1" w:rsidRPr="00B303D1" w:rsidRDefault="00B303D1" w:rsidP="00B303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eastAsia="Times New Roman" w:cs="Calibri"/>
          <w:lang w:eastAsia="it-IT"/>
        </w:rPr>
      </w:pPr>
      <w:r w:rsidRPr="00B303D1">
        <w:rPr>
          <w:rFonts w:eastAsia="Times New Roman" w:cs="Calibri"/>
          <w:lang w:eastAsia="it-IT"/>
        </w:rPr>
        <w:t>Il risultato della join di seguito:</w:t>
      </w:r>
    </w:p>
    <w:p w14:paraId="4B0AC90F" w14:textId="3EA5CFA6" w:rsidR="00D4690C" w:rsidRDefault="00D4690C" w:rsidP="004566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  <w:r w:rsidRPr="00D4690C">
        <w:rPr>
          <w:noProof/>
        </w:rPr>
        <w:drawing>
          <wp:inline distT="0" distB="0" distL="0" distR="0" wp14:anchorId="34BE61E8" wp14:editId="2F931532">
            <wp:extent cx="6184990" cy="2495625"/>
            <wp:effectExtent l="0" t="0" r="635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5338" cy="25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DA1C" w14:textId="05C60196" w:rsidR="008F2B0F" w:rsidRDefault="008F2B0F" w:rsidP="004566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  <w:r>
        <w:t xml:space="preserve">Questa è la </w:t>
      </w:r>
      <w:bookmarkStart w:id="39" w:name="grafico_media_contagi_mese"/>
      <w:r>
        <w:t xml:space="preserve">visualizzazione grafica </w:t>
      </w:r>
      <w:bookmarkEnd w:id="39"/>
      <w:r>
        <w:t>d’insieme del risultato della query</w:t>
      </w:r>
      <w:r w:rsidR="002F4435">
        <w:t xml:space="preserve"> creat</w:t>
      </w:r>
      <w:r w:rsidR="00B54E43">
        <w:t>a</w:t>
      </w:r>
      <w:r w:rsidR="002F4435">
        <w:t xml:space="preserve"> esportando i dati su Excel:</w:t>
      </w:r>
    </w:p>
    <w:p w14:paraId="3CAD90C1" w14:textId="77777777" w:rsidR="002F4435" w:rsidRDefault="002F4435" w:rsidP="004566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</w:p>
    <w:p w14:paraId="5AA54F81" w14:textId="032295D6" w:rsidR="00B303D1" w:rsidRDefault="00BE3E9D" w:rsidP="002F4435">
      <w:pPr>
        <w:pBdr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  <w:r>
        <w:rPr>
          <w:noProof/>
        </w:rPr>
        <w:drawing>
          <wp:inline distT="0" distB="0" distL="0" distR="0" wp14:anchorId="32D56F85" wp14:editId="19034B6C">
            <wp:extent cx="5656881" cy="3795751"/>
            <wp:effectExtent l="0" t="0" r="1270" b="14605"/>
            <wp:docPr id="32" name="Grafico 32">
              <a:extLst xmlns:a="http://schemas.openxmlformats.org/drawingml/2006/main">
                <a:ext uri="{FF2B5EF4-FFF2-40B4-BE49-F238E27FC236}">
                  <a16:creationId xmlns:a16="http://schemas.microsoft.com/office/drawing/2014/main" id="{431DA4AF-181B-4325-B450-F4759B2657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2325A55" w14:textId="5D5FA314" w:rsidR="002F4435" w:rsidRDefault="002F4435" w:rsidP="002F4435">
      <w:pPr>
        <w:pBdr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noProof/>
        </w:rPr>
      </w:pPr>
      <w:r>
        <w:t xml:space="preserve">Di seguito </w:t>
      </w:r>
      <w:r w:rsidR="00C171D0">
        <w:t>si propone un dettaglio dello stesso per agevolare la visione:</w:t>
      </w:r>
      <w:r w:rsidR="00FA226F" w:rsidRPr="00FA226F">
        <w:rPr>
          <w:noProof/>
        </w:rPr>
        <w:t xml:space="preserve"> </w:t>
      </w:r>
    </w:p>
    <w:p w14:paraId="39002469" w14:textId="6DE0B568" w:rsidR="00BE3E9D" w:rsidRDefault="00837686" w:rsidP="002F4435">
      <w:pPr>
        <w:pBdr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  <w:r>
        <w:rPr>
          <w:noProof/>
        </w:rPr>
        <w:drawing>
          <wp:inline distT="0" distB="0" distL="0" distR="0" wp14:anchorId="06DDBC15" wp14:editId="4D9BD254">
            <wp:extent cx="5501899" cy="3300730"/>
            <wp:effectExtent l="0" t="0" r="3810" b="13970"/>
            <wp:docPr id="33" name="Grafico 33">
              <a:extLst xmlns:a="http://schemas.openxmlformats.org/drawingml/2006/main">
                <a:ext uri="{FF2B5EF4-FFF2-40B4-BE49-F238E27FC236}">
                  <a16:creationId xmlns:a16="http://schemas.microsoft.com/office/drawing/2014/main" id="{DEB7A0D9-44D4-4E7A-AFE8-7435A3FF5D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09C4F44" w14:textId="77777777" w:rsidR="00837686" w:rsidRDefault="00837686" w:rsidP="002F4435">
      <w:pPr>
        <w:pBdr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</w:pPr>
    </w:p>
    <w:p w14:paraId="6920219B" w14:textId="77777777" w:rsidR="00B303D1" w:rsidRDefault="00B303D1" w:rsidP="00B303D1">
      <w:pPr>
        <w:pStyle w:val="Paragrafoelenco"/>
        <w:spacing w:after="160" w:line="259" w:lineRule="auto"/>
      </w:pPr>
    </w:p>
    <w:p w14:paraId="0C198B89" w14:textId="12E7FEA1" w:rsidR="00EB6E9C" w:rsidRPr="000B3EA8" w:rsidRDefault="00EB6E9C" w:rsidP="00EB6E9C">
      <w:pPr>
        <w:pStyle w:val="Paragrafoelenco"/>
        <w:numPr>
          <w:ilvl w:val="0"/>
          <w:numId w:val="4"/>
        </w:numPr>
        <w:spacing w:after="160" w:line="259" w:lineRule="auto"/>
      </w:pPr>
      <w:r w:rsidRPr="000B3EA8">
        <w:t xml:space="preserve">La seguente query ha l’obiettivo di </w:t>
      </w:r>
      <w:hyperlink w:anchor="query" w:history="1">
        <w:r w:rsidRPr="0002133A">
          <w:rPr>
            <w:rStyle w:val="Collegamentoipertestuale"/>
          </w:rPr>
          <w:t xml:space="preserve">selezionare il giorno in cui, in una data provincia, vi è stato il </w:t>
        </w:r>
        <w:bookmarkStart w:id="40" w:name="TERZA_Q"/>
        <w:r w:rsidRPr="0002133A">
          <w:rPr>
            <w:rStyle w:val="Collegamentoipertestuale"/>
          </w:rPr>
          <w:t>picco</w:t>
        </w:r>
        <w:bookmarkEnd w:id="40"/>
        <w:r w:rsidRPr="0002133A">
          <w:rPr>
            <w:rStyle w:val="Collegamentoipertestuale"/>
          </w:rPr>
          <w:t xml:space="preserve"> di contagi e il numero dei contagiati</w:t>
        </w:r>
      </w:hyperlink>
      <w:r w:rsidRPr="000B3EA8">
        <w:t>.</w:t>
      </w:r>
      <w:r>
        <w:t xml:space="preserve"> </w:t>
      </w:r>
    </w:p>
    <w:p w14:paraId="7DC95368" w14:textId="54C1BAA4" w:rsidR="0004518E" w:rsidRPr="00A85DF2" w:rsidRDefault="0004518E" w:rsidP="0079457B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22"/>
          <w:szCs w:val="22"/>
        </w:rPr>
      </w:pPr>
      <w:r w:rsidRPr="00A85DF2">
        <w:rPr>
          <w:rFonts w:ascii="JetBrains Mono" w:hAnsi="JetBrains Mono"/>
          <w:color w:val="CC7832"/>
          <w:sz w:val="22"/>
          <w:szCs w:val="22"/>
        </w:rPr>
        <w:t xml:space="preserve">SELECT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>DATA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>TOT_CASI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A85DF2">
        <w:rPr>
          <w:rFonts w:ascii="JetBrains Mono" w:hAnsi="JetBrains Mono"/>
          <w:color w:val="A9B7C6"/>
          <w:sz w:val="22"/>
          <w:szCs w:val="22"/>
        </w:rPr>
        <w:t>P.</w:t>
      </w:r>
      <w:r w:rsidR="0079457B" w:rsidRPr="00A85DF2">
        <w:rPr>
          <w:rFonts w:ascii="JetBrains Mono" w:hAnsi="JetBrains Mono"/>
          <w:color w:val="9876AA"/>
          <w:sz w:val="22"/>
          <w:szCs w:val="22"/>
        </w:rPr>
        <w:t xml:space="preserve"> NOME_PROVINCIA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CASI_PROVINCE R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JOIN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PROVINCE P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on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 xml:space="preserve">ID_PROV </w:t>
      </w:r>
      <w:r w:rsidRPr="00A85DF2">
        <w:rPr>
          <w:rFonts w:ascii="JetBrains Mono" w:hAnsi="JetBrains Mono"/>
          <w:color w:val="A9B7C6"/>
          <w:sz w:val="22"/>
          <w:szCs w:val="22"/>
        </w:rPr>
        <w:t>= P.</w:t>
      </w:r>
      <w:r w:rsidR="0079457B" w:rsidRPr="00A85DF2">
        <w:rPr>
          <w:rFonts w:ascii="JetBrains Mono" w:hAnsi="JetBrains Mono"/>
          <w:color w:val="9876AA"/>
          <w:sz w:val="22"/>
          <w:szCs w:val="22"/>
        </w:rPr>
        <w:t>ID_PROVINCIA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WHERE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>ID_PROV</w:t>
      </w:r>
      <w:r w:rsidRPr="00A85DF2">
        <w:rPr>
          <w:rFonts w:ascii="JetBrains Mono" w:hAnsi="JetBrains Mono"/>
          <w:color w:val="A9B7C6"/>
          <w:sz w:val="22"/>
          <w:szCs w:val="22"/>
        </w:rPr>
        <w:t>=</w:t>
      </w:r>
      <w:r w:rsidRPr="00A85DF2">
        <w:rPr>
          <w:rFonts w:ascii="JetBrains Mono" w:hAnsi="JetBrains Mono"/>
          <w:color w:val="6897BB"/>
          <w:sz w:val="22"/>
          <w:szCs w:val="22"/>
        </w:rPr>
        <w:t xml:space="preserve">3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 xml:space="preserve">TOT_CASI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IN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(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SELECT </w:t>
      </w:r>
      <w:r w:rsidRPr="00A85DF2">
        <w:rPr>
          <w:rFonts w:ascii="JetBrains Mono" w:hAnsi="JetBrains Mono"/>
          <w:i/>
          <w:color w:val="FFC66D"/>
          <w:sz w:val="22"/>
          <w:szCs w:val="22"/>
        </w:rPr>
        <w:t>MAX</w:t>
      </w:r>
      <w:r w:rsidRPr="00A85DF2">
        <w:rPr>
          <w:rFonts w:ascii="JetBrains Mono" w:hAnsi="JetBrains Mono"/>
          <w:color w:val="A9B7C6"/>
          <w:sz w:val="22"/>
          <w:szCs w:val="22"/>
        </w:rPr>
        <w:t>(RE.</w:t>
      </w:r>
      <w:r w:rsidRPr="00A85DF2">
        <w:rPr>
          <w:rFonts w:ascii="JetBrains Mono" w:hAnsi="JetBrains Mono"/>
          <w:color w:val="9876AA"/>
          <w:sz w:val="22"/>
          <w:szCs w:val="22"/>
        </w:rPr>
        <w:t>TOT_CASI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CASI_PROVINCE RE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WHERE </w:t>
      </w:r>
      <w:r w:rsidRPr="00A85DF2">
        <w:rPr>
          <w:rFonts w:ascii="JetBrains Mono" w:hAnsi="JetBrains Mono"/>
          <w:color w:val="A9B7C6"/>
          <w:sz w:val="22"/>
          <w:szCs w:val="22"/>
        </w:rPr>
        <w:t>RE.</w:t>
      </w:r>
      <w:r w:rsidRPr="00A85DF2">
        <w:rPr>
          <w:rFonts w:ascii="JetBrains Mono" w:hAnsi="JetBrains Mono"/>
          <w:color w:val="9876AA"/>
          <w:sz w:val="22"/>
          <w:szCs w:val="22"/>
        </w:rPr>
        <w:t>ID_PROV</w:t>
      </w:r>
      <w:r w:rsidRPr="00A85DF2">
        <w:rPr>
          <w:rFonts w:ascii="JetBrains Mono" w:hAnsi="JetBrains Mono"/>
          <w:color w:val="A9B7C6"/>
          <w:sz w:val="22"/>
          <w:szCs w:val="22"/>
        </w:rPr>
        <w:t>=</w:t>
      </w:r>
      <w:r w:rsidRPr="00A85DF2">
        <w:rPr>
          <w:rFonts w:ascii="JetBrains Mono" w:hAnsi="JetBrains Mono"/>
          <w:color w:val="6897BB"/>
          <w:sz w:val="22"/>
          <w:szCs w:val="22"/>
        </w:rPr>
        <w:t xml:space="preserve">3 </w:t>
      </w:r>
      <w:r w:rsidRPr="00A85DF2">
        <w:rPr>
          <w:rFonts w:ascii="JetBrains Mono" w:hAnsi="JetBrains Mono"/>
          <w:color w:val="6897BB"/>
          <w:sz w:val="22"/>
          <w:szCs w:val="22"/>
        </w:rPr>
        <w:br/>
      </w:r>
      <w:r w:rsidRPr="00A85DF2">
        <w:rPr>
          <w:rFonts w:ascii="JetBrains Mono" w:hAnsi="JetBrains Mono"/>
          <w:color w:val="A9B7C6"/>
          <w:sz w:val="22"/>
          <w:szCs w:val="22"/>
        </w:rPr>
        <w:t>)</w:t>
      </w:r>
      <w:r w:rsidRPr="00A85DF2">
        <w:rPr>
          <w:rFonts w:ascii="JetBrains Mono" w:hAnsi="JetBrains Mono"/>
          <w:color w:val="CC7832"/>
          <w:sz w:val="22"/>
          <w:szCs w:val="22"/>
        </w:rPr>
        <w:t>;</w:t>
      </w:r>
    </w:p>
    <w:p w14:paraId="7453032B" w14:textId="439332B3" w:rsidR="00EB6E9C" w:rsidRDefault="00EB6E9C" w:rsidP="00EB6E9C">
      <w:pPr>
        <w:pStyle w:val="Paragrafoelenco"/>
      </w:pPr>
      <w:r w:rsidRPr="00231420">
        <w:rPr>
          <w:rStyle w:val="normaltextrun"/>
          <w:rFonts w:cstheme="minorHAnsi"/>
        </w:rPr>
        <w:t>E’</w:t>
      </w:r>
      <w:r>
        <w:rPr>
          <w:rStyle w:val="normaltextrun"/>
          <w:rFonts w:cstheme="minorHAnsi"/>
        </w:rPr>
        <w:t xml:space="preserve"> possibile notare che si tratta di una query innestata: si seleziona infatti prima il valore massimo di TOT_CASI rispetto alla provincia scelta (in questo caso si sceglie la provincia con id pari a 3, che corrisponde a Novara), e solo dopo si seleziona (attraverso join esplicito tra CASI_PROVINCE e PROVINCE) la data che corrisponde al valore trovato, il valore di TOT_CASI, ed il nome della provincia.</w:t>
      </w:r>
      <w:r>
        <w:rPr>
          <w:rStyle w:val="normaltextrun"/>
          <w:rFonts w:cstheme="minorHAnsi"/>
        </w:rPr>
        <w:br/>
      </w:r>
      <w:r>
        <w:t>Il risultato della query è quello mostrato dalla tabella sottostante:</w:t>
      </w:r>
    </w:p>
    <w:p w14:paraId="3021AFEB" w14:textId="30CE9661" w:rsidR="00EB6E9C" w:rsidRDefault="00EB6E9C" w:rsidP="001959CC">
      <w:pPr>
        <w:pBdr>
          <w:bottom w:val="single" w:sz="4" w:space="1" w:color="auto"/>
        </w:pBdr>
        <w:ind w:left="720"/>
        <w:jc w:val="center"/>
        <w:rPr>
          <w:rStyle w:val="normaltextrun"/>
          <w:rFonts w:cstheme="minorHAnsi"/>
        </w:rPr>
      </w:pPr>
      <w:r>
        <w:rPr>
          <w:noProof/>
        </w:rPr>
        <w:drawing>
          <wp:inline distT="0" distB="0" distL="0" distR="0" wp14:anchorId="594A2006" wp14:editId="51B7512D">
            <wp:extent cx="4389780" cy="601447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679" t="69431" r="28793" b="19891"/>
                    <a:stretch/>
                  </pic:blipFill>
                  <pic:spPr bwMode="auto">
                    <a:xfrm>
                      <a:off x="0" y="0"/>
                      <a:ext cx="4482055" cy="6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BDD2F" w14:textId="77777777" w:rsidR="001959CC" w:rsidRDefault="001959CC" w:rsidP="001959CC">
      <w:pPr>
        <w:pBdr>
          <w:bottom w:val="single" w:sz="4" w:space="1" w:color="auto"/>
        </w:pBdr>
        <w:ind w:left="720"/>
        <w:jc w:val="center"/>
        <w:rPr>
          <w:rStyle w:val="normaltextrun"/>
          <w:rFonts w:cstheme="minorHAnsi"/>
        </w:rPr>
      </w:pPr>
    </w:p>
    <w:p w14:paraId="512AE218" w14:textId="75308E21" w:rsidR="00FD567E" w:rsidRDefault="00FD567E" w:rsidP="004B065F">
      <w:pPr>
        <w:ind w:left="720"/>
        <w:jc w:val="center"/>
        <w:rPr>
          <w:rStyle w:val="normaltextrun"/>
          <w:rFonts w:cstheme="minorHAnsi"/>
        </w:rPr>
      </w:pPr>
    </w:p>
    <w:p w14:paraId="62C978E7" w14:textId="77777777" w:rsidR="00FD567E" w:rsidRDefault="00FD567E" w:rsidP="004B065F">
      <w:pPr>
        <w:ind w:left="720"/>
        <w:jc w:val="center"/>
        <w:rPr>
          <w:rStyle w:val="normaltextrun"/>
          <w:rFonts w:cstheme="minorHAnsi"/>
        </w:rPr>
      </w:pPr>
    </w:p>
    <w:p w14:paraId="1766A470" w14:textId="2CC33A22" w:rsidR="00EB6E9C" w:rsidRPr="005D34E8" w:rsidRDefault="00EB6E9C" w:rsidP="00EB6E9C">
      <w:pPr>
        <w:pStyle w:val="Paragrafoelenco"/>
        <w:numPr>
          <w:ilvl w:val="0"/>
          <w:numId w:val="4"/>
        </w:numPr>
        <w:spacing w:after="160" w:line="259" w:lineRule="auto"/>
        <w:rPr>
          <w:rFonts w:cstheme="minorHAnsi"/>
        </w:rPr>
      </w:pPr>
      <w:r>
        <w:rPr>
          <w:rStyle w:val="normaltextrun"/>
          <w:rFonts w:cstheme="minorHAnsi"/>
        </w:rPr>
        <w:t xml:space="preserve">In maniera molto simile a quella vista sopra, è possibile sviluppare una query che selezioni </w:t>
      </w:r>
      <w:hyperlink w:anchor="query" w:history="1">
        <w:r w:rsidRPr="00EF6222">
          <w:rPr>
            <w:rStyle w:val="Collegamentoipertestuale"/>
          </w:rPr>
          <w:t xml:space="preserve">le </w:t>
        </w:r>
        <w:bookmarkStart w:id="41" w:name="QUARTA_Q"/>
        <w:r w:rsidRPr="00EF6222">
          <w:rPr>
            <w:rStyle w:val="Collegamentoipertestuale"/>
          </w:rPr>
          <w:t>date</w:t>
        </w:r>
        <w:bookmarkEnd w:id="41"/>
        <w:r w:rsidRPr="00EF6222">
          <w:rPr>
            <w:rStyle w:val="Collegamentoipertestuale"/>
          </w:rPr>
          <w:t xml:space="preserve"> in cui, in</w:t>
        </w:r>
        <w:r w:rsidR="00B54E43">
          <w:rPr>
            <w:rStyle w:val="Collegamentoipertestuale"/>
          </w:rPr>
          <w:t xml:space="preserve"> tutte le</w:t>
        </w:r>
        <w:r w:rsidRPr="00EF6222">
          <w:rPr>
            <w:rStyle w:val="Collegamentoipertestuale"/>
          </w:rPr>
          <w:t xml:space="preserve"> provinc</w:t>
        </w:r>
        <w:r w:rsidR="00B54E43">
          <w:rPr>
            <w:rStyle w:val="Collegamentoipertestuale"/>
          </w:rPr>
          <w:t>e</w:t>
        </w:r>
        <w:r w:rsidRPr="00EF6222">
          <w:rPr>
            <w:rStyle w:val="Collegamentoipertestuale"/>
          </w:rPr>
          <w:t>, vi è stato il picco di contagi e</w:t>
        </w:r>
        <w:r w:rsidRPr="00003058">
          <w:rPr>
            <w:rStyle w:val="Collegamentoipertestuale"/>
          </w:rPr>
          <w:t xml:space="preserve"> </w:t>
        </w:r>
        <w:r w:rsidR="00003058" w:rsidRPr="00003058">
          <w:rPr>
            <w:rStyle w:val="Collegamentoipertestuale"/>
          </w:rPr>
          <w:t>il relativo</w:t>
        </w:r>
        <w:r w:rsidR="00B54E43" w:rsidRPr="00003058">
          <w:rPr>
            <w:rStyle w:val="Collegamentoipertestuale"/>
          </w:rPr>
          <w:t xml:space="preserve"> </w:t>
        </w:r>
        <w:r w:rsidRPr="00EF6222">
          <w:rPr>
            <w:rStyle w:val="Collegamentoipertestuale"/>
          </w:rPr>
          <w:t>numero di contagiati</w:t>
        </w:r>
      </w:hyperlink>
      <w:r>
        <w:t>.</w:t>
      </w:r>
    </w:p>
    <w:p w14:paraId="58FE81AF" w14:textId="0CA4A28F" w:rsidR="00C92692" w:rsidRPr="00A85DF2" w:rsidRDefault="00C92692" w:rsidP="00241859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22"/>
          <w:szCs w:val="22"/>
        </w:rPr>
      </w:pPr>
      <w:r w:rsidRPr="00A85DF2">
        <w:rPr>
          <w:rFonts w:ascii="JetBrains Mono" w:hAnsi="JetBrains Mono"/>
          <w:color w:val="CC7832"/>
          <w:sz w:val="22"/>
          <w:szCs w:val="22"/>
        </w:rPr>
        <w:t xml:space="preserve">SELECT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>DATA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>TOT_CASI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P.NOME_PROVINCIA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CASI_PROVINCE R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JOIN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PROVINCE P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on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 xml:space="preserve">ID_PROV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= P.ID_PROVINCIA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WHERE </w:t>
      </w:r>
      <w:r w:rsidRPr="00A85DF2">
        <w:rPr>
          <w:rFonts w:ascii="JetBrains Mono" w:hAnsi="JetBrains Mono"/>
          <w:color w:val="A9B7C6"/>
          <w:sz w:val="22"/>
          <w:szCs w:val="22"/>
        </w:rPr>
        <w:t>R.</w:t>
      </w:r>
      <w:r w:rsidRPr="00A85DF2">
        <w:rPr>
          <w:rFonts w:ascii="JetBrains Mono" w:hAnsi="JetBrains Mono"/>
          <w:color w:val="9876AA"/>
          <w:sz w:val="22"/>
          <w:szCs w:val="22"/>
        </w:rPr>
        <w:t xml:space="preserve">TOT_CASI 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IN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(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SELECT </w:t>
      </w:r>
      <w:r w:rsidRPr="00A85DF2">
        <w:rPr>
          <w:rFonts w:ascii="JetBrains Mono" w:hAnsi="JetBrains Mono"/>
          <w:i/>
          <w:color w:val="FFC66D"/>
          <w:sz w:val="22"/>
          <w:szCs w:val="22"/>
        </w:rPr>
        <w:t>MAX</w:t>
      </w:r>
      <w:r w:rsidRPr="00A85DF2">
        <w:rPr>
          <w:rFonts w:ascii="JetBrains Mono" w:hAnsi="JetBrains Mono"/>
          <w:color w:val="A9B7C6"/>
          <w:sz w:val="22"/>
          <w:szCs w:val="22"/>
        </w:rPr>
        <w:t>(RE.</w:t>
      </w:r>
      <w:r w:rsidRPr="00A85DF2">
        <w:rPr>
          <w:rFonts w:ascii="JetBrains Mono" w:hAnsi="JetBrains Mono"/>
          <w:color w:val="9876AA"/>
          <w:sz w:val="22"/>
          <w:szCs w:val="22"/>
        </w:rPr>
        <w:t>TOT_CASI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A85DF2">
        <w:rPr>
          <w:rFonts w:ascii="JetBrains Mono" w:hAnsi="JetBrains Mono"/>
          <w:color w:val="A9B7C6"/>
          <w:sz w:val="22"/>
          <w:szCs w:val="22"/>
        </w:rPr>
        <w:t xml:space="preserve">CASI_PROVINCE RE </w:t>
      </w:r>
      <w:r w:rsidRPr="00A85DF2">
        <w:rPr>
          <w:rFonts w:ascii="JetBrains Mono" w:hAnsi="JetBrains Mono"/>
          <w:color w:val="A9B7C6"/>
          <w:sz w:val="22"/>
          <w:szCs w:val="22"/>
        </w:rPr>
        <w:br/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WHERE </w:t>
      </w:r>
      <w:r w:rsidRPr="00A85DF2">
        <w:rPr>
          <w:rFonts w:ascii="JetBrains Mono" w:hAnsi="JetBrains Mono"/>
          <w:color w:val="A9B7C6"/>
          <w:sz w:val="22"/>
          <w:szCs w:val="22"/>
        </w:rPr>
        <w:t>RE.</w:t>
      </w:r>
      <w:r w:rsidRPr="00A85DF2">
        <w:rPr>
          <w:rFonts w:ascii="JetBrains Mono" w:hAnsi="JetBrains Mono"/>
          <w:color w:val="9876AA"/>
          <w:sz w:val="22"/>
          <w:szCs w:val="22"/>
        </w:rPr>
        <w:t>ID_PROV</w:t>
      </w:r>
      <w:r w:rsidRPr="00A85DF2">
        <w:rPr>
          <w:rFonts w:ascii="JetBrains Mono" w:hAnsi="JetBrains Mono"/>
          <w:color w:val="A9B7C6"/>
          <w:sz w:val="22"/>
          <w:szCs w:val="22"/>
        </w:rPr>
        <w:t>=R.</w:t>
      </w:r>
      <w:r w:rsidRPr="00A85DF2">
        <w:rPr>
          <w:rFonts w:ascii="JetBrains Mono" w:hAnsi="JetBrains Mono"/>
          <w:color w:val="9876AA"/>
          <w:sz w:val="22"/>
          <w:szCs w:val="22"/>
        </w:rPr>
        <w:t xml:space="preserve">ID_PROV </w:t>
      </w:r>
      <w:r w:rsidRPr="00A85DF2">
        <w:rPr>
          <w:rFonts w:ascii="JetBrains Mono" w:hAnsi="JetBrains Mono"/>
          <w:color w:val="9876AA"/>
          <w:sz w:val="22"/>
          <w:szCs w:val="22"/>
        </w:rPr>
        <w:br/>
      </w:r>
      <w:r w:rsidRPr="00A85DF2">
        <w:rPr>
          <w:rFonts w:ascii="JetBrains Mono" w:hAnsi="JetBrains Mono"/>
          <w:color w:val="A9B7C6"/>
          <w:sz w:val="22"/>
          <w:szCs w:val="22"/>
        </w:rPr>
        <w:t>)</w:t>
      </w:r>
      <w:r w:rsidRPr="00A85DF2">
        <w:rPr>
          <w:rFonts w:ascii="JetBrains Mono" w:hAnsi="JetBrains Mono"/>
          <w:color w:val="CC7832"/>
          <w:sz w:val="22"/>
          <w:szCs w:val="22"/>
        </w:rPr>
        <w:t xml:space="preserve">; </w:t>
      </w:r>
    </w:p>
    <w:p w14:paraId="71C9371E" w14:textId="6234F091" w:rsidR="000746CF" w:rsidRDefault="004B065F" w:rsidP="000746CF">
      <w:pPr>
        <w:spacing w:before="240"/>
        <w:ind w:left="72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3196DA67" wp14:editId="23FDD7B3">
            <wp:simplePos x="0" y="0"/>
            <wp:positionH relativeFrom="margin">
              <wp:align>center</wp:align>
            </wp:positionH>
            <wp:positionV relativeFrom="paragraph">
              <wp:posOffset>1716674</wp:posOffset>
            </wp:positionV>
            <wp:extent cx="4265295" cy="1243330"/>
            <wp:effectExtent l="0" t="0" r="1905" b="0"/>
            <wp:wrapNone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8" t="33026" r="25976" b="42782"/>
                    <a:stretch/>
                  </pic:blipFill>
                  <pic:spPr bwMode="auto">
                    <a:xfrm>
                      <a:off x="0" y="0"/>
                      <a:ext cx="4265295" cy="124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B6E9C" w:rsidRPr="002C7A73">
        <w:rPr>
          <w:rStyle w:val="eop"/>
          <w:rFonts w:cstheme="minorHAnsi"/>
          <w:shd w:val="clear" w:color="auto" w:fill="FFFFFF"/>
        </w:rPr>
        <w:t>La struttura di questa query è quasi identica a quella della precedente, con la differenza che, non essendo indicata una specifica provincia, è necessario verificare che il massimo trovato corrisponda effettivamente a quello della provincia presa in questione imponendo la condizione che gli ID_PROVINCIA delle due query combacino.</w:t>
      </w:r>
      <w:r w:rsidR="00EB6E9C" w:rsidRPr="002C7A73">
        <w:rPr>
          <w:rStyle w:val="eop"/>
          <w:rFonts w:cstheme="minorHAnsi"/>
          <w:shd w:val="clear" w:color="auto" w:fill="FFFFFF"/>
        </w:rPr>
        <w:br/>
        <w:t>E’ inoltre importante considerare che è possibile, così come nella query precedente, che venga trovata più di una sola data per ogni provincia: ciò accade se il massimo dei contagi è un valore che si ripete in più giorni.</w:t>
      </w:r>
      <w:r w:rsidR="00EB6E9C" w:rsidRPr="002C7A73">
        <w:rPr>
          <w:rStyle w:val="eop"/>
          <w:rFonts w:cstheme="minorHAnsi"/>
          <w:shd w:val="clear" w:color="auto" w:fill="FFFFFF"/>
        </w:rPr>
        <w:br/>
      </w:r>
      <w:r w:rsidR="00EB6E9C">
        <w:t>Parte del risultato della query (</w:t>
      </w:r>
      <w:r w:rsidR="009E35B0">
        <w:t>7</w:t>
      </w:r>
      <w:r w:rsidR="00EB6E9C">
        <w:t xml:space="preserve">/121 </w:t>
      </w:r>
      <w:proofErr w:type="spellStart"/>
      <w:r w:rsidR="00EB6E9C">
        <w:t>rows</w:t>
      </w:r>
      <w:proofErr w:type="spellEnd"/>
      <w:r w:rsidR="00EB6E9C">
        <w:t>)  è mostrato dalla tabella sottostante:</w:t>
      </w:r>
      <w:r w:rsidR="009E35B0" w:rsidRPr="009E35B0">
        <w:rPr>
          <w:noProof/>
        </w:rPr>
        <w:t xml:space="preserve"> </w:t>
      </w:r>
    </w:p>
    <w:p w14:paraId="343D3D14" w14:textId="08C7A94A" w:rsidR="004B065F" w:rsidRDefault="004B065F" w:rsidP="002C7A73">
      <w:pPr>
        <w:spacing w:before="240"/>
        <w:ind w:left="720"/>
        <w:jc w:val="center"/>
        <w:rPr>
          <w:rFonts w:ascii="Arial" w:hAnsi="Arial" w:cs="Arial"/>
        </w:rPr>
      </w:pPr>
    </w:p>
    <w:p w14:paraId="758418B5" w14:textId="1F42D6BE" w:rsidR="000746CF" w:rsidRDefault="000746CF" w:rsidP="002C7A73">
      <w:pPr>
        <w:spacing w:before="240"/>
        <w:ind w:left="720"/>
        <w:jc w:val="center"/>
        <w:rPr>
          <w:rFonts w:ascii="Arial" w:hAnsi="Arial" w:cs="Arial"/>
        </w:rPr>
      </w:pPr>
    </w:p>
    <w:p w14:paraId="0431FD46" w14:textId="5C48AC84" w:rsidR="00F17BB1" w:rsidRDefault="00F17BB1" w:rsidP="00F17BB1">
      <w:pPr>
        <w:spacing w:after="160" w:line="259" w:lineRule="auto"/>
        <w:rPr>
          <w:rFonts w:cstheme="minorHAnsi"/>
        </w:rPr>
      </w:pPr>
    </w:p>
    <w:p w14:paraId="6B0F3086" w14:textId="3541974D" w:rsidR="004B065F" w:rsidRDefault="004B065F" w:rsidP="00F154E9">
      <w:pPr>
        <w:pBdr>
          <w:bottom w:val="single" w:sz="4" w:space="1" w:color="auto"/>
        </w:pBdr>
        <w:spacing w:after="160" w:line="259" w:lineRule="auto"/>
        <w:rPr>
          <w:rFonts w:cstheme="minorHAnsi"/>
        </w:rPr>
      </w:pPr>
    </w:p>
    <w:p w14:paraId="305624E3" w14:textId="77777777" w:rsidR="00F154E9" w:rsidRPr="00FF6819" w:rsidRDefault="00F154E9" w:rsidP="00F154E9">
      <w:pPr>
        <w:pBdr>
          <w:bottom w:val="single" w:sz="4" w:space="1" w:color="auto"/>
        </w:pBdr>
        <w:spacing w:after="160" w:line="259" w:lineRule="auto"/>
        <w:rPr>
          <w:rFonts w:cstheme="minorHAnsi"/>
        </w:rPr>
      </w:pPr>
    </w:p>
    <w:p w14:paraId="3329410E" w14:textId="6B97DD61" w:rsidR="00EB6E9C" w:rsidRPr="00EB7006" w:rsidRDefault="00EB6E9C" w:rsidP="00EB6E9C">
      <w:pPr>
        <w:pStyle w:val="Paragrafoelenco"/>
        <w:numPr>
          <w:ilvl w:val="0"/>
          <w:numId w:val="4"/>
        </w:numPr>
        <w:spacing w:after="160" w:line="259" w:lineRule="auto"/>
        <w:rPr>
          <w:rFonts w:cstheme="minorHAnsi"/>
        </w:rPr>
      </w:pPr>
      <w:r w:rsidRPr="00EB7006">
        <w:rPr>
          <w:rFonts w:cstheme="minorHAnsi"/>
        </w:rPr>
        <w:t xml:space="preserve">Questa query </w:t>
      </w:r>
      <w:hyperlink w:anchor="query" w:history="1">
        <w:r w:rsidRPr="000215D8">
          <w:rPr>
            <w:rStyle w:val="Collegamentoipertestuale"/>
            <w:rFonts w:cstheme="minorHAnsi"/>
          </w:rPr>
          <w:t>propone di selezionare, per ogni regione</w:t>
        </w:r>
        <w:bookmarkStart w:id="42" w:name="provincia_max_contati_per_regione"/>
        <w:r w:rsidRPr="000215D8">
          <w:rPr>
            <w:rStyle w:val="Collegamentoipertestuale"/>
            <w:rFonts w:cstheme="minorHAnsi"/>
          </w:rPr>
          <w:t xml:space="preserve">, la provincia con </w:t>
        </w:r>
        <w:bookmarkStart w:id="43" w:name="QUINTA_Q"/>
        <w:r w:rsidRPr="000215D8">
          <w:rPr>
            <w:rStyle w:val="Collegamentoipertestuale"/>
            <w:rFonts w:cstheme="minorHAnsi"/>
          </w:rPr>
          <w:t>più contagiati</w:t>
        </w:r>
        <w:bookmarkEnd w:id="42"/>
        <w:bookmarkEnd w:id="43"/>
      </w:hyperlink>
      <w:r w:rsidRPr="00EB7006">
        <w:rPr>
          <w:rFonts w:cstheme="minorHAnsi"/>
        </w:rPr>
        <w:t>.</w:t>
      </w:r>
      <w:r>
        <w:rPr>
          <w:rFonts w:cstheme="minorHAnsi"/>
        </w:rPr>
        <w:br/>
      </w:r>
      <w:r w:rsidRPr="00EB7006">
        <w:rPr>
          <w:rFonts w:cstheme="minorHAnsi"/>
        </w:rPr>
        <w:t xml:space="preserve">La prima operazione svolta è stata quella di creare </w:t>
      </w:r>
      <w:bookmarkStart w:id="44" w:name="vista_casi_complessivi"/>
      <w:r w:rsidRPr="00EB7006">
        <w:rPr>
          <w:rFonts w:cstheme="minorHAnsi"/>
        </w:rPr>
        <w:t xml:space="preserve">una vista materializzata contenente la somma di tutti i valori di TOT_CASI </w:t>
      </w:r>
      <w:bookmarkEnd w:id="44"/>
      <w:r w:rsidRPr="00EB7006">
        <w:rPr>
          <w:rFonts w:cstheme="minorHAnsi"/>
        </w:rPr>
        <w:t>nell’intervallo di tempo preso in esame, raggruppati per ciascuna provincia, di cui è indicata la regione di provenienza: questa permetterà di conoscere, per ogni provincia, il numero totale dei contagiati (anche se già guariti o deceduti) in data 03/05/2020.</w:t>
      </w:r>
    </w:p>
    <w:p w14:paraId="09B39925" w14:textId="078947EB" w:rsidR="0056452F" w:rsidRDefault="0056452F" w:rsidP="0056452F">
      <w:pPr>
        <w:pStyle w:val="PreformattatoHTML"/>
        <w:shd w:val="clear" w:color="auto" w:fill="F0ECE6"/>
        <w:ind w:left="720"/>
        <w:rPr>
          <w:rFonts w:ascii="JetBrains Mono" w:hAnsi="JetBrains Mono"/>
          <w:color w:val="CC7832"/>
          <w:sz w:val="22"/>
          <w:szCs w:val="22"/>
        </w:rPr>
      </w:pPr>
      <w:r w:rsidRPr="0056452F">
        <w:rPr>
          <w:rFonts w:ascii="JetBrains Mono" w:hAnsi="JetBrains Mono"/>
          <w:color w:val="CC7832"/>
          <w:sz w:val="22"/>
          <w:szCs w:val="22"/>
        </w:rPr>
        <w:t xml:space="preserve">CREATE MATERIALIZED VIEW 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TOTALE_COSTANTE 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56452F">
        <w:rPr>
          <w:rFonts w:ascii="JetBrains Mono" w:hAnsi="JetBrains Mono"/>
          <w:color w:val="CC7832"/>
          <w:sz w:val="22"/>
          <w:szCs w:val="22"/>
        </w:rPr>
        <w:br/>
        <w:t xml:space="preserve">SELECT </w:t>
      </w:r>
      <w:r w:rsidRPr="0056452F">
        <w:rPr>
          <w:rFonts w:ascii="JetBrains Mono" w:hAnsi="JetBrains Mono"/>
          <w:color w:val="A9B7C6"/>
          <w:sz w:val="22"/>
          <w:szCs w:val="22"/>
        </w:rPr>
        <w:t>P.</w:t>
      </w:r>
      <w:r w:rsidRPr="00B07B0B">
        <w:rPr>
          <w:rFonts w:ascii="JetBrains Mono" w:hAnsi="JetBrains Mono"/>
          <w:color w:val="9876AA"/>
        </w:rPr>
        <w:t>COD_REGIONE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56452F">
        <w:rPr>
          <w:rFonts w:ascii="JetBrains Mono" w:hAnsi="JetBrains Mono"/>
          <w:color w:val="A9B7C6"/>
          <w:sz w:val="22"/>
          <w:szCs w:val="22"/>
        </w:rPr>
        <w:t>P.</w:t>
      </w:r>
      <w:r w:rsidRPr="00B07B0B">
        <w:rPr>
          <w:rFonts w:ascii="JetBrains Mono" w:hAnsi="JetBrains Mono"/>
          <w:color w:val="9876AA"/>
        </w:rPr>
        <w:t>NOME_PROVINCIA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56452F">
        <w:rPr>
          <w:rFonts w:ascii="JetBrains Mono" w:hAnsi="JetBrains Mono"/>
          <w:i/>
          <w:iCs/>
          <w:color w:val="FFC66D"/>
          <w:sz w:val="22"/>
          <w:szCs w:val="22"/>
        </w:rPr>
        <w:t>SUM</w:t>
      </w:r>
      <w:r w:rsidRPr="0056452F">
        <w:rPr>
          <w:rFonts w:ascii="JetBrains Mono" w:hAnsi="JetBrains Mono"/>
          <w:color w:val="A9B7C6"/>
          <w:sz w:val="22"/>
          <w:szCs w:val="22"/>
        </w:rPr>
        <w:t>(</w:t>
      </w:r>
      <w:r w:rsidRPr="0056452F">
        <w:rPr>
          <w:rFonts w:ascii="JetBrains Mono" w:hAnsi="JetBrains Mono"/>
          <w:color w:val="CC7832"/>
          <w:sz w:val="22"/>
          <w:szCs w:val="22"/>
        </w:rPr>
        <w:t>C</w:t>
      </w:r>
      <w:r w:rsidRPr="0056452F">
        <w:rPr>
          <w:rFonts w:ascii="JetBrains Mono" w:hAnsi="JetBrains Mono"/>
          <w:color w:val="A9B7C6"/>
          <w:sz w:val="22"/>
          <w:szCs w:val="22"/>
        </w:rPr>
        <w:t>.</w:t>
      </w:r>
      <w:r w:rsidRPr="0056452F">
        <w:rPr>
          <w:rFonts w:ascii="JetBrains Mono" w:hAnsi="JetBrains Mono"/>
          <w:color w:val="9876AA"/>
          <w:sz w:val="22"/>
          <w:szCs w:val="22"/>
        </w:rPr>
        <w:t>TOT_CASI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CASI_TOTALI </w:t>
      </w:r>
      <w:r w:rsidRPr="0056452F">
        <w:rPr>
          <w:rFonts w:ascii="JetBrains Mono" w:hAnsi="JetBrains Mono"/>
          <w:color w:val="A9B7C6"/>
          <w:sz w:val="22"/>
          <w:szCs w:val="22"/>
        </w:rPr>
        <w:br/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CASI_PROVINCE 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C JOIN 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PROVINCE P </w:t>
      </w:r>
      <w:r w:rsidRPr="0056452F">
        <w:rPr>
          <w:rFonts w:ascii="JetBrains Mono" w:hAnsi="JetBrains Mono"/>
          <w:color w:val="CC7832"/>
          <w:sz w:val="22"/>
          <w:szCs w:val="22"/>
        </w:rPr>
        <w:t>on C</w:t>
      </w:r>
      <w:r w:rsidRPr="0056452F">
        <w:rPr>
          <w:rFonts w:ascii="JetBrains Mono" w:hAnsi="JetBrains Mono"/>
          <w:color w:val="A9B7C6"/>
          <w:sz w:val="22"/>
          <w:szCs w:val="22"/>
        </w:rPr>
        <w:t>.</w:t>
      </w:r>
      <w:r w:rsidRPr="0056452F">
        <w:rPr>
          <w:rFonts w:ascii="JetBrains Mono" w:hAnsi="JetBrains Mono"/>
          <w:color w:val="9876AA"/>
          <w:sz w:val="22"/>
          <w:szCs w:val="22"/>
        </w:rPr>
        <w:t xml:space="preserve">ID_PROV </w:t>
      </w:r>
      <w:r w:rsidRPr="0056452F">
        <w:rPr>
          <w:rFonts w:ascii="JetBrains Mono" w:hAnsi="JetBrains Mono"/>
          <w:color w:val="A9B7C6"/>
          <w:sz w:val="22"/>
          <w:szCs w:val="22"/>
        </w:rPr>
        <w:t>= P.</w:t>
      </w:r>
      <w:r w:rsidRPr="00B07B0B">
        <w:rPr>
          <w:rFonts w:ascii="JetBrains Mono" w:hAnsi="JetBrains Mono"/>
          <w:color w:val="9876AA"/>
        </w:rPr>
        <w:t>ID_PROVINCIA</w:t>
      </w:r>
      <w:r w:rsidRPr="0056452F">
        <w:rPr>
          <w:rFonts w:ascii="JetBrains Mono" w:hAnsi="JetBrains Mono"/>
          <w:color w:val="A9B7C6"/>
          <w:sz w:val="22"/>
          <w:szCs w:val="22"/>
        </w:rPr>
        <w:t xml:space="preserve"> </w:t>
      </w:r>
      <w:r w:rsidRPr="0056452F">
        <w:rPr>
          <w:rFonts w:ascii="JetBrains Mono" w:hAnsi="JetBrains Mono"/>
          <w:color w:val="A9B7C6"/>
          <w:sz w:val="22"/>
          <w:szCs w:val="22"/>
        </w:rPr>
        <w:br/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GROUP BY </w:t>
      </w:r>
      <w:r w:rsidRPr="0056452F">
        <w:rPr>
          <w:rFonts w:ascii="JetBrains Mono" w:hAnsi="JetBrains Mono"/>
          <w:color w:val="A9B7C6"/>
          <w:sz w:val="22"/>
          <w:szCs w:val="22"/>
        </w:rPr>
        <w:t>NOME_PROVINCIA</w:t>
      </w:r>
      <w:r w:rsidRPr="0056452F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56452F">
        <w:rPr>
          <w:rFonts w:ascii="JetBrains Mono" w:hAnsi="JetBrains Mono"/>
          <w:color w:val="A9B7C6"/>
          <w:sz w:val="22"/>
          <w:szCs w:val="22"/>
        </w:rPr>
        <w:t>COD_REGIONE</w:t>
      </w:r>
      <w:r w:rsidRPr="0056452F">
        <w:rPr>
          <w:rFonts w:ascii="JetBrains Mono" w:hAnsi="JetBrains Mono"/>
          <w:color w:val="CC7832"/>
          <w:sz w:val="22"/>
          <w:szCs w:val="22"/>
        </w:rPr>
        <w:t>;</w:t>
      </w:r>
    </w:p>
    <w:p w14:paraId="3898A849" w14:textId="77777777" w:rsidR="00947532" w:rsidRPr="00947532" w:rsidRDefault="00947532" w:rsidP="0056452F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4"/>
          <w:szCs w:val="4"/>
        </w:rPr>
      </w:pPr>
    </w:p>
    <w:p w14:paraId="14D7883F" w14:textId="3645F40A" w:rsidR="00947532" w:rsidRPr="00947532" w:rsidRDefault="00EB6E9C" w:rsidP="00947532">
      <w:pPr>
        <w:ind w:left="720"/>
        <w:jc w:val="center"/>
        <w:rPr>
          <w:noProof/>
        </w:rPr>
      </w:pPr>
      <w:r w:rsidRPr="00961834">
        <w:rPr>
          <w:rStyle w:val="normaltextrun"/>
          <w:rFonts w:cstheme="minorHAnsi"/>
          <w:shd w:val="clear" w:color="auto" w:fill="FFFFFF"/>
        </w:rPr>
        <w:t>La vista da qui r</w:t>
      </w:r>
      <w:r>
        <w:rPr>
          <w:rStyle w:val="normaltextrun"/>
          <w:rFonts w:cstheme="minorHAnsi"/>
          <w:shd w:val="clear" w:color="auto" w:fill="FFFFFF"/>
        </w:rPr>
        <w:t xml:space="preserve">icavata sarà la seguente (nell’immagine vengono proposte </w:t>
      </w:r>
      <w:r w:rsidR="00511237">
        <w:rPr>
          <w:rStyle w:val="normaltextrun"/>
          <w:rFonts w:cstheme="minorHAnsi"/>
          <w:shd w:val="clear" w:color="auto" w:fill="FFFFFF"/>
        </w:rPr>
        <w:t>7</w:t>
      </w:r>
      <w:r>
        <w:rPr>
          <w:rStyle w:val="normaltextrun"/>
          <w:rFonts w:cstheme="minorHAnsi"/>
          <w:shd w:val="clear" w:color="auto" w:fill="FFFFFF"/>
        </w:rPr>
        <w:t xml:space="preserve">/107 </w:t>
      </w:r>
      <w:proofErr w:type="spellStart"/>
      <w:r>
        <w:rPr>
          <w:rStyle w:val="normaltextrun"/>
          <w:rFonts w:cstheme="minorHAnsi"/>
          <w:shd w:val="clear" w:color="auto" w:fill="FFFFFF"/>
        </w:rPr>
        <w:t>rows</w:t>
      </w:r>
      <w:proofErr w:type="spellEnd"/>
      <w:r>
        <w:rPr>
          <w:rStyle w:val="normaltextrun"/>
          <w:rFonts w:cstheme="minorHAnsi"/>
          <w:shd w:val="clear" w:color="auto" w:fill="FFFFFF"/>
        </w:rPr>
        <w:t>):</w:t>
      </w:r>
      <w:r w:rsidR="00947532" w:rsidRPr="00947532">
        <w:rPr>
          <w:noProof/>
        </w:rPr>
        <w:t xml:space="preserve"> </w:t>
      </w:r>
    </w:p>
    <w:p w14:paraId="30E1084D" w14:textId="6F70702A" w:rsidR="00EB6E9C" w:rsidRPr="00B72D74" w:rsidRDefault="00947532" w:rsidP="006A3B92">
      <w:pPr>
        <w:ind w:left="720"/>
        <w:jc w:val="center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3BF3061" wp14:editId="4706B78B">
            <wp:extent cx="4387215" cy="1255363"/>
            <wp:effectExtent l="0" t="0" r="0" b="254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2" t="18217" r="24052" b="58044"/>
                    <a:stretch/>
                  </pic:blipFill>
                  <pic:spPr bwMode="auto">
                    <a:xfrm>
                      <a:off x="0" y="0"/>
                      <a:ext cx="4390390" cy="12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22D0E" w14:textId="2156684D" w:rsidR="009E35B0" w:rsidRDefault="00EB6E9C" w:rsidP="009E35B0">
      <w:pPr>
        <w:ind w:left="720"/>
        <w:rPr>
          <w:rStyle w:val="eop"/>
          <w:rFonts w:cstheme="minorHAnsi"/>
          <w:shd w:val="clear" w:color="auto" w:fill="FFFFFF"/>
        </w:rPr>
      </w:pPr>
      <w:r>
        <w:rPr>
          <w:rFonts w:cstheme="minorHAnsi"/>
        </w:rPr>
        <w:t xml:space="preserve">Questa vista sarà utile nella creazione della effettiva query richiesta, in cui si cerca il massimo di CASI_TOTALI per ciascuna regione, verificando </w:t>
      </w:r>
      <w:r w:rsidR="00003058">
        <w:rPr>
          <w:rFonts w:cstheme="minorHAnsi"/>
        </w:rPr>
        <w:t xml:space="preserve">che </w:t>
      </w:r>
      <w:r>
        <w:rPr>
          <w:rStyle w:val="eop"/>
          <w:rFonts w:cstheme="minorHAnsi"/>
          <w:shd w:val="clear" w:color="auto" w:fill="FFFFFF"/>
        </w:rPr>
        <w:t>il valore trovato corrisponda effettivamente al massimo rispetto alla regione presa in</w:t>
      </w:r>
      <w:r w:rsidR="00003058">
        <w:rPr>
          <w:rStyle w:val="eop"/>
          <w:rFonts w:cstheme="minorHAnsi"/>
          <w:shd w:val="clear" w:color="auto" w:fill="FFFFFF"/>
        </w:rPr>
        <w:t xml:space="preserve"> considerazione </w:t>
      </w:r>
      <w:r>
        <w:rPr>
          <w:rStyle w:val="eop"/>
          <w:rFonts w:cstheme="minorHAnsi"/>
          <w:shd w:val="clear" w:color="auto" w:fill="FFFFFF"/>
        </w:rPr>
        <w:t>imponendo la condizione che gli ID_REGIONE delle due query combacino.</w:t>
      </w:r>
    </w:p>
    <w:p w14:paraId="16318B5E" w14:textId="649EE5B4" w:rsidR="002C7A73" w:rsidRDefault="00B07B0B" w:rsidP="00615644">
      <w:pPr>
        <w:shd w:val="clear" w:color="auto" w:fill="F0ECE6"/>
        <w:spacing w:after="0"/>
        <w:ind w:left="720"/>
      </w:pP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SELECT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R.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NOME_REGIONE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,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NOME_PROVINCIA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,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CASI_TOTALI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FROM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 xml:space="preserve">REGIONE R 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JOIN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COVID.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TOTALE_COSTANTE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 xml:space="preserve"> T 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ON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T.COD_REGIONE=R.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ID_REGIONE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WHERE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CASI_TOTALI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 xml:space="preserve"> 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IN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(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SELECT </w:t>
      </w:r>
      <w:proofErr w:type="gramStart"/>
      <w:r w:rsidRPr="00B07B0B">
        <w:rPr>
          <w:rFonts w:ascii="JetBrains Mono" w:eastAsia="Times New Roman" w:hAnsi="JetBrains Mono" w:cs="Courier New"/>
          <w:i/>
          <w:iCs/>
          <w:color w:val="FFC66D"/>
          <w:sz w:val="20"/>
          <w:szCs w:val="20"/>
          <w:shd w:val="clear" w:color="auto" w:fill="F0ECE6"/>
          <w:lang w:eastAsia="it-IT"/>
        </w:rPr>
        <w:t>MAX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(</w:t>
      </w:r>
      <w:proofErr w:type="gramEnd"/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TC.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CASI_TOTALI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)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FROM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TOTALE_COSTANTE TC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shd w:val="clear" w:color="auto" w:fill="F0ECE6"/>
          <w:lang w:eastAsia="it-IT"/>
        </w:rPr>
        <w:t xml:space="preserve">WHERE 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TC.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COD_REGIONE</w:t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shd w:val="clear" w:color="auto" w:fill="F0ECE6"/>
          <w:lang w:eastAsia="it-IT"/>
        </w:rPr>
        <w:t>=R.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shd w:val="clear" w:color="auto" w:fill="F0ECE6"/>
          <w:lang w:eastAsia="it-IT"/>
        </w:rPr>
        <w:t>ID_REGIONE</w:t>
      </w:r>
      <w:r w:rsidRPr="00B07B0B">
        <w:rPr>
          <w:rFonts w:ascii="JetBrains Mono" w:eastAsia="Times New Roman" w:hAnsi="JetBrains Mono" w:cs="Courier New"/>
          <w:color w:val="9876AA"/>
          <w:sz w:val="20"/>
          <w:szCs w:val="20"/>
          <w:lang w:eastAsia="it-IT"/>
        </w:rPr>
        <w:br/>
      </w:r>
      <w:r w:rsidRPr="00B07B0B">
        <w:rPr>
          <w:rFonts w:ascii="JetBrains Mono" w:eastAsia="Times New Roman" w:hAnsi="JetBrains Mono" w:cs="Courier New"/>
          <w:color w:val="A9B7C6"/>
          <w:sz w:val="20"/>
          <w:szCs w:val="20"/>
          <w:lang w:eastAsia="it-IT"/>
        </w:rPr>
        <w:t>)</w:t>
      </w:r>
      <w:r w:rsidRPr="00B07B0B">
        <w:rPr>
          <w:rFonts w:ascii="JetBrains Mono" w:eastAsia="Times New Roman" w:hAnsi="JetBrains Mono" w:cs="Courier New"/>
          <w:color w:val="CC7832"/>
          <w:sz w:val="20"/>
          <w:szCs w:val="20"/>
          <w:lang w:eastAsia="it-IT"/>
        </w:rPr>
        <w:t>;</w:t>
      </w:r>
    </w:p>
    <w:p w14:paraId="12AEBAD7" w14:textId="3A928AD0" w:rsidR="00EB6E9C" w:rsidRPr="00CE4B61" w:rsidRDefault="00EB6E9C" w:rsidP="00FF6819">
      <w:pPr>
        <w:pStyle w:val="Paragrafoelenco"/>
        <w:rPr>
          <w:rFonts w:ascii="Arial" w:hAnsi="Arial" w:cs="Arial"/>
        </w:rPr>
      </w:pPr>
      <w:r>
        <w:t>Il risultato della query è quello mostrato dalla tabella sottostante:</w:t>
      </w:r>
    </w:p>
    <w:p w14:paraId="544277F6" w14:textId="22E4169F" w:rsidR="00EB6E9C" w:rsidRDefault="00FF6819" w:rsidP="00EB6E9C">
      <w:pPr>
        <w:ind w:left="720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081E6A5F" wp14:editId="174AE03D">
            <wp:simplePos x="0" y="0"/>
            <wp:positionH relativeFrom="margin">
              <wp:posOffset>1048327</wp:posOffset>
            </wp:positionH>
            <wp:positionV relativeFrom="paragraph">
              <wp:posOffset>5369</wp:posOffset>
            </wp:positionV>
            <wp:extent cx="4361815" cy="3234055"/>
            <wp:effectExtent l="0" t="0" r="635" b="4445"/>
            <wp:wrapNone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0" t="24042" r="21167" b="11124"/>
                    <a:stretch/>
                  </pic:blipFill>
                  <pic:spPr bwMode="auto">
                    <a:xfrm>
                      <a:off x="0" y="0"/>
                      <a:ext cx="4361815" cy="323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00F881" w14:textId="3509F541" w:rsidR="00EB6E9C" w:rsidRDefault="00EB6E9C" w:rsidP="00EB6E9C">
      <w:pPr>
        <w:ind w:left="720"/>
        <w:rPr>
          <w:rFonts w:cstheme="minorHAnsi"/>
        </w:rPr>
      </w:pPr>
    </w:p>
    <w:p w14:paraId="614A2210" w14:textId="04591A29" w:rsidR="00EB6E9C" w:rsidRDefault="00EB6E9C" w:rsidP="00EB6E9C">
      <w:pPr>
        <w:ind w:left="720"/>
        <w:rPr>
          <w:rFonts w:cstheme="minorHAnsi"/>
        </w:rPr>
      </w:pPr>
    </w:p>
    <w:p w14:paraId="7409984D" w14:textId="77777777" w:rsidR="00EB6E9C" w:rsidRDefault="00EB6E9C" w:rsidP="00EB6E9C">
      <w:pPr>
        <w:ind w:left="720"/>
        <w:rPr>
          <w:rFonts w:cstheme="minorHAnsi"/>
        </w:rPr>
      </w:pPr>
    </w:p>
    <w:p w14:paraId="2F24AFAB" w14:textId="777C8449" w:rsidR="00EB6E9C" w:rsidRDefault="00EB6E9C" w:rsidP="00EB6E9C">
      <w:pPr>
        <w:ind w:left="720"/>
        <w:rPr>
          <w:rFonts w:cstheme="minorHAnsi"/>
        </w:rPr>
      </w:pPr>
    </w:p>
    <w:p w14:paraId="7EEBD3EF" w14:textId="382E7BEC" w:rsidR="0068293E" w:rsidRDefault="0068293E" w:rsidP="00EB6E9C">
      <w:pPr>
        <w:ind w:left="720"/>
        <w:rPr>
          <w:rFonts w:cstheme="minorHAnsi"/>
        </w:rPr>
      </w:pPr>
    </w:p>
    <w:p w14:paraId="6A54EF90" w14:textId="4F186B67" w:rsidR="0068293E" w:rsidRDefault="0068293E" w:rsidP="00EB6E9C">
      <w:pPr>
        <w:ind w:left="720"/>
        <w:rPr>
          <w:rFonts w:cstheme="minorHAnsi"/>
        </w:rPr>
      </w:pPr>
    </w:p>
    <w:p w14:paraId="76DD2675" w14:textId="1D1940C1" w:rsidR="006A3B92" w:rsidRDefault="006A3B92" w:rsidP="00EB6E9C">
      <w:pPr>
        <w:ind w:left="720"/>
        <w:rPr>
          <w:rFonts w:cstheme="minorHAnsi"/>
        </w:rPr>
      </w:pPr>
    </w:p>
    <w:p w14:paraId="6CD5F577" w14:textId="6736CFC3" w:rsidR="006A3B92" w:rsidRDefault="006A3B92" w:rsidP="00EB6E9C">
      <w:pPr>
        <w:ind w:left="720"/>
        <w:rPr>
          <w:rFonts w:cstheme="minorHAnsi"/>
        </w:rPr>
      </w:pPr>
    </w:p>
    <w:p w14:paraId="3CCD5DA8" w14:textId="77777777" w:rsidR="006A3B92" w:rsidRDefault="006A3B92" w:rsidP="00EB6E9C">
      <w:pPr>
        <w:ind w:left="720"/>
        <w:rPr>
          <w:rFonts w:cstheme="minorHAnsi"/>
        </w:rPr>
      </w:pPr>
    </w:p>
    <w:p w14:paraId="441D1132" w14:textId="21B69D5F" w:rsidR="00835908" w:rsidRDefault="00835908" w:rsidP="007100AC">
      <w:pPr>
        <w:pStyle w:val="Paragrafoelenco"/>
        <w:numPr>
          <w:ilvl w:val="0"/>
          <w:numId w:val="6"/>
        </w:numPr>
        <w:spacing w:before="240"/>
      </w:pPr>
      <w:r>
        <w:t xml:space="preserve">Un’altra query di particolare interesse è quella che calcola </w:t>
      </w:r>
      <w:hyperlink w:anchor="query" w:history="1">
        <w:r w:rsidRPr="0002133A">
          <w:rPr>
            <w:rStyle w:val="Collegamentoipertestuale"/>
          </w:rPr>
          <w:t xml:space="preserve">la </w:t>
        </w:r>
        <w:bookmarkStart w:id="45" w:name="SESTA_Q"/>
        <w:r w:rsidRPr="0002133A">
          <w:rPr>
            <w:rStyle w:val="Collegamentoipertestuale"/>
          </w:rPr>
          <w:t>percentuale</w:t>
        </w:r>
        <w:bookmarkEnd w:id="45"/>
        <w:r w:rsidRPr="0002133A">
          <w:rPr>
            <w:rStyle w:val="Collegamentoipertestuale"/>
          </w:rPr>
          <w:t xml:space="preserve"> dei casi in rapporto al numero di residenti per provincia nella finestra temporale</w:t>
        </w:r>
      </w:hyperlink>
      <w:r>
        <w:t xml:space="preserve"> coperta dal dataset</w:t>
      </w:r>
      <w:r w:rsidR="00F07BC0">
        <w:t>. Utilizzando ancora la vista materializzata della precedente interrogazione (</w:t>
      </w:r>
      <w:hyperlink w:anchor="vista_casi_complessivi" w:history="1">
        <w:r w:rsidR="00F07BC0" w:rsidRPr="00F07BC0">
          <w:rPr>
            <w:rStyle w:val="Collegamentoipertestuale"/>
          </w:rPr>
          <w:t>qui</w:t>
        </w:r>
      </w:hyperlink>
      <w:r w:rsidR="00F07BC0">
        <w:t>)</w:t>
      </w:r>
      <w:r w:rsidR="0063042D">
        <w:t xml:space="preserve">, si </w:t>
      </w:r>
      <w:r w:rsidR="00F83274">
        <w:t xml:space="preserve">procede ad utilizzare questo dato per </w:t>
      </w:r>
      <w:r w:rsidR="00BA3717">
        <w:t>generare il rapporto, in percentuale, dei casi per residenti per regione</w:t>
      </w:r>
      <w:r w:rsidR="0046694F">
        <w:t xml:space="preserve"> semplicemente facendo una join su nome provincia della vista materializzata e </w:t>
      </w:r>
      <w:r w:rsidR="00935A47">
        <w:t>della tabella province:</w:t>
      </w:r>
    </w:p>
    <w:p w14:paraId="3FC40C6B" w14:textId="0AA362B2" w:rsidR="001120A2" w:rsidRDefault="001120A2" w:rsidP="000801FB">
      <w:pPr>
        <w:shd w:val="clear" w:color="auto" w:fill="F0ECE6"/>
        <w:spacing w:before="240"/>
        <w:ind w:left="720"/>
      </w:pPr>
      <w:r w:rsidRPr="0004051F">
        <w:rPr>
          <w:rFonts w:ascii="JetBrains Mono" w:hAnsi="JetBrains Mono"/>
          <w:color w:val="CC7832"/>
        </w:rPr>
        <w:t xml:space="preserve">SELECT </w:t>
      </w:r>
      <w:r w:rsidR="00DE0B14">
        <w:rPr>
          <w:rFonts w:ascii="JetBrains Mono" w:hAnsi="JetBrains Mono"/>
          <w:color w:val="CC7832"/>
        </w:rPr>
        <w:t>P.</w:t>
      </w:r>
      <w:r w:rsidRPr="0004051F">
        <w:rPr>
          <w:rFonts w:ascii="JetBrains Mono" w:hAnsi="JetBrains Mono"/>
          <w:color w:val="9876AA"/>
        </w:rPr>
        <w:t>NOME_PROVINCIA</w:t>
      </w:r>
      <w:r w:rsidRPr="0004051F">
        <w:rPr>
          <w:rFonts w:ascii="JetBrains Mono" w:hAnsi="JetBrains Mono"/>
          <w:color w:val="CC7832"/>
        </w:rPr>
        <w:t xml:space="preserve">, </w:t>
      </w:r>
      <w:r w:rsidRPr="0004051F">
        <w:rPr>
          <w:rFonts w:ascii="JetBrains Mono" w:hAnsi="JetBrains Mono"/>
          <w:i/>
          <w:iCs/>
          <w:color w:val="FFC66D"/>
        </w:rPr>
        <w:t>ROUND</w:t>
      </w:r>
      <w:r w:rsidRPr="0004051F">
        <w:rPr>
          <w:rFonts w:ascii="JetBrains Mono" w:hAnsi="JetBrains Mono"/>
          <w:color w:val="A9B7C6"/>
        </w:rPr>
        <w:t>(((</w:t>
      </w:r>
      <w:r w:rsidRPr="0004051F">
        <w:rPr>
          <w:rFonts w:ascii="JetBrains Mono" w:hAnsi="JetBrains Mono"/>
          <w:color w:val="9876AA"/>
        </w:rPr>
        <w:t>CASI_</w:t>
      </w:r>
      <w:r w:rsidR="00A76F7B">
        <w:rPr>
          <w:rFonts w:ascii="JetBrains Mono" w:hAnsi="JetBrains Mono"/>
          <w:color w:val="9876AA"/>
        </w:rPr>
        <w:t>TOTALI</w:t>
      </w:r>
      <w:r w:rsidRPr="0004051F">
        <w:rPr>
          <w:rFonts w:ascii="JetBrains Mono" w:hAnsi="JetBrains Mono"/>
          <w:color w:val="A9B7C6"/>
        </w:rPr>
        <w:t>*</w:t>
      </w:r>
      <w:proofErr w:type="gramStart"/>
      <w:r w:rsidRPr="0004051F">
        <w:rPr>
          <w:rFonts w:ascii="JetBrains Mono" w:hAnsi="JetBrains Mono"/>
          <w:color w:val="6897BB"/>
        </w:rPr>
        <w:t>100</w:t>
      </w:r>
      <w:r w:rsidRPr="0004051F">
        <w:rPr>
          <w:rFonts w:ascii="JetBrains Mono" w:hAnsi="JetBrains Mono"/>
          <w:color w:val="A9B7C6"/>
        </w:rPr>
        <w:t>)/</w:t>
      </w:r>
      <w:proofErr w:type="gramEnd"/>
      <w:r w:rsidRPr="0004051F">
        <w:rPr>
          <w:rFonts w:ascii="JetBrains Mono" w:hAnsi="JetBrains Mono"/>
          <w:color w:val="9876AA"/>
        </w:rPr>
        <w:t>RESIDENTI</w:t>
      </w:r>
      <w:r w:rsidRPr="0004051F">
        <w:rPr>
          <w:rFonts w:ascii="JetBrains Mono" w:hAnsi="JetBrains Mono"/>
          <w:color w:val="A9B7C6"/>
        </w:rPr>
        <w:t>)</w:t>
      </w:r>
      <w:r w:rsidRPr="0004051F">
        <w:rPr>
          <w:rFonts w:ascii="JetBrains Mono" w:hAnsi="JetBrains Mono"/>
          <w:color w:val="CC7832"/>
        </w:rPr>
        <w:t>,</w:t>
      </w:r>
      <w:r w:rsidRPr="0004051F">
        <w:rPr>
          <w:rFonts w:ascii="JetBrains Mono" w:hAnsi="JetBrains Mono"/>
          <w:color w:val="6897BB"/>
        </w:rPr>
        <w:t>3</w:t>
      </w:r>
      <w:r w:rsidRPr="0004051F">
        <w:rPr>
          <w:rFonts w:ascii="JetBrains Mono" w:hAnsi="JetBrains Mono"/>
          <w:color w:val="A9B7C6"/>
        </w:rPr>
        <w:t xml:space="preserve">) </w:t>
      </w:r>
      <w:r w:rsidRPr="0004051F">
        <w:rPr>
          <w:rFonts w:ascii="JetBrains Mono" w:hAnsi="JetBrains Mono"/>
          <w:color w:val="CC7832"/>
        </w:rPr>
        <w:t xml:space="preserve">AS </w:t>
      </w:r>
      <w:r w:rsidRPr="0004051F">
        <w:rPr>
          <w:rFonts w:ascii="JetBrains Mono" w:hAnsi="JetBrains Mono"/>
          <w:color w:val="A9B7C6"/>
        </w:rPr>
        <w:t>RAPPORTO</w:t>
      </w:r>
      <w:r w:rsidRPr="0004051F">
        <w:rPr>
          <w:rFonts w:ascii="JetBrains Mono" w:hAnsi="JetBrains Mono"/>
          <w:color w:val="A9B7C6"/>
        </w:rPr>
        <w:br/>
      </w:r>
      <w:r w:rsidRPr="0004051F">
        <w:rPr>
          <w:rFonts w:ascii="JetBrains Mono" w:hAnsi="JetBrains Mono"/>
          <w:color w:val="CC7832"/>
        </w:rPr>
        <w:t xml:space="preserve">FROM   </w:t>
      </w:r>
      <w:r w:rsidRPr="0004051F">
        <w:rPr>
          <w:rFonts w:ascii="JetBrains Mono" w:hAnsi="JetBrains Mono"/>
          <w:color w:val="A9B7C6"/>
        </w:rPr>
        <w:t>PROVINC</w:t>
      </w:r>
      <w:r w:rsidR="00D027D9">
        <w:rPr>
          <w:rFonts w:ascii="JetBrains Mono" w:hAnsi="JetBrains Mono"/>
          <w:color w:val="A9B7C6"/>
        </w:rPr>
        <w:t>E</w:t>
      </w:r>
      <w:r w:rsidR="00DE0B14">
        <w:rPr>
          <w:rFonts w:ascii="JetBrains Mono" w:hAnsi="JetBrains Mono"/>
          <w:color w:val="A9B7C6"/>
        </w:rPr>
        <w:t xml:space="preserve"> P</w:t>
      </w:r>
      <w:r w:rsidRPr="0004051F">
        <w:rPr>
          <w:rFonts w:ascii="JetBrains Mono" w:hAnsi="JetBrains Mono"/>
          <w:color w:val="CC7832"/>
        </w:rPr>
        <w:t xml:space="preserve">, </w:t>
      </w:r>
      <w:r w:rsidRPr="0004051F">
        <w:rPr>
          <w:rFonts w:ascii="JetBrains Mono" w:hAnsi="JetBrains Mono"/>
          <w:color w:val="A9B7C6"/>
        </w:rPr>
        <w:t>PROGETTO.</w:t>
      </w:r>
      <w:r w:rsidR="00A76F7B">
        <w:rPr>
          <w:rFonts w:ascii="JetBrains Mono" w:hAnsi="JetBrains Mono"/>
          <w:color w:val="A9B7C6"/>
        </w:rPr>
        <w:t>TOTALE_COSTANTE</w:t>
      </w:r>
      <w:r w:rsidR="00DE0B14">
        <w:rPr>
          <w:rFonts w:ascii="JetBrains Mono" w:hAnsi="JetBrains Mono"/>
          <w:color w:val="A9B7C6"/>
        </w:rPr>
        <w:t xml:space="preserve"> T</w:t>
      </w:r>
      <w:r w:rsidRPr="0004051F">
        <w:rPr>
          <w:rFonts w:ascii="JetBrains Mono" w:hAnsi="JetBrains Mono"/>
          <w:color w:val="A9B7C6"/>
        </w:rPr>
        <w:br/>
      </w:r>
      <w:r w:rsidRPr="0004051F">
        <w:rPr>
          <w:rFonts w:ascii="JetBrains Mono" w:hAnsi="JetBrains Mono"/>
          <w:color w:val="CC7832"/>
        </w:rPr>
        <w:t xml:space="preserve">WHERE </w:t>
      </w:r>
      <w:r w:rsidRPr="0004051F">
        <w:rPr>
          <w:rFonts w:ascii="JetBrains Mono" w:hAnsi="JetBrains Mono"/>
          <w:color w:val="9876AA"/>
        </w:rPr>
        <w:t>NOME_PROVINCIA</w:t>
      </w:r>
      <w:r w:rsidRPr="0004051F">
        <w:rPr>
          <w:rFonts w:ascii="JetBrains Mono" w:hAnsi="JetBrains Mono"/>
          <w:color w:val="A9B7C6"/>
        </w:rPr>
        <w:t>=</w:t>
      </w:r>
      <w:r w:rsidR="00DE0B14" w:rsidRPr="00DE0B14">
        <w:rPr>
          <w:rFonts w:ascii="JetBrains Mono" w:hAnsi="JetBrains Mono"/>
          <w:color w:val="9876AA"/>
        </w:rPr>
        <w:t xml:space="preserve"> </w:t>
      </w:r>
      <w:r w:rsidR="00DE0B14">
        <w:rPr>
          <w:rFonts w:ascii="JetBrains Mono" w:hAnsi="JetBrains Mono"/>
          <w:color w:val="9876AA"/>
        </w:rPr>
        <w:t>T.</w:t>
      </w:r>
      <w:r w:rsidR="00DE0B14" w:rsidRPr="0004051F">
        <w:rPr>
          <w:rFonts w:ascii="JetBrains Mono" w:hAnsi="JetBrains Mono"/>
          <w:color w:val="9876AA"/>
        </w:rPr>
        <w:t>NOME_PROVINCIA</w:t>
      </w:r>
      <w:r w:rsidRPr="0004051F">
        <w:rPr>
          <w:rFonts w:ascii="JetBrains Mono" w:hAnsi="JetBrains Mono"/>
          <w:color w:val="9876AA"/>
        </w:rPr>
        <w:br/>
      </w:r>
      <w:r w:rsidRPr="0004051F">
        <w:rPr>
          <w:rFonts w:ascii="JetBrains Mono" w:hAnsi="JetBrains Mono"/>
          <w:color w:val="CC7832"/>
        </w:rPr>
        <w:t xml:space="preserve">ORDER BY </w:t>
      </w:r>
      <w:r w:rsidRPr="0004051F">
        <w:rPr>
          <w:rFonts w:ascii="JetBrains Mono" w:hAnsi="JetBrains Mono"/>
          <w:color w:val="9876AA"/>
        </w:rPr>
        <w:t>NOME_PROVINCIA</w:t>
      </w:r>
      <w:r w:rsidRPr="0004051F">
        <w:rPr>
          <w:rFonts w:ascii="JetBrains Mono" w:hAnsi="JetBrains Mono"/>
          <w:color w:val="CC7832"/>
        </w:rPr>
        <w:t xml:space="preserve">, </w:t>
      </w:r>
      <w:r w:rsidRPr="0004051F">
        <w:rPr>
          <w:rFonts w:ascii="JetBrains Mono" w:hAnsi="JetBrains Mono"/>
          <w:color w:val="A9B7C6"/>
        </w:rPr>
        <w:t>RAPPORTO</w:t>
      </w:r>
    </w:p>
    <w:p w14:paraId="720B176B" w14:textId="21426196" w:rsidR="0063042D" w:rsidRDefault="00806C2C" w:rsidP="0063042D">
      <w:pPr>
        <w:pStyle w:val="Paragrafoelenco"/>
      </w:pPr>
      <w:r>
        <w:t>Dai risultati si evince che la provincia con il maggior numero di casi</w:t>
      </w:r>
      <w:r w:rsidR="00112360">
        <w:t xml:space="preserve"> in rapporto al numero di abitanti è Cremona:</w:t>
      </w:r>
    </w:p>
    <w:p w14:paraId="282E89EA" w14:textId="3150437D" w:rsidR="00110CD8" w:rsidRDefault="00112360" w:rsidP="004323E9">
      <w:pPr>
        <w:pStyle w:val="Paragrafoelenco"/>
        <w:pBdr>
          <w:bottom w:val="single" w:sz="4" w:space="1" w:color="auto"/>
        </w:pBdr>
        <w:jc w:val="center"/>
      </w:pPr>
      <w:r w:rsidRPr="00112360">
        <w:rPr>
          <w:noProof/>
        </w:rPr>
        <w:drawing>
          <wp:inline distT="0" distB="0" distL="0" distR="0" wp14:anchorId="30BEC063" wp14:editId="28744224">
            <wp:extent cx="4319271" cy="3115159"/>
            <wp:effectExtent l="0" t="0" r="508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-857"/>
                    <a:stretch/>
                  </pic:blipFill>
                  <pic:spPr bwMode="auto">
                    <a:xfrm>
                      <a:off x="0" y="0"/>
                      <a:ext cx="4320094" cy="311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D3D2" w14:textId="77777777" w:rsidR="0074691B" w:rsidRDefault="0074691B" w:rsidP="004323E9">
      <w:pPr>
        <w:pStyle w:val="Paragrafoelenco"/>
        <w:pBdr>
          <w:bottom w:val="single" w:sz="4" w:space="1" w:color="auto"/>
        </w:pBdr>
        <w:jc w:val="center"/>
      </w:pPr>
    </w:p>
    <w:p w14:paraId="38E14E10" w14:textId="6C05A5A5" w:rsidR="0074691B" w:rsidRDefault="0074691B" w:rsidP="00665228">
      <w:pPr>
        <w:pStyle w:val="Paragrafoelenco"/>
        <w:pBdr>
          <w:bottom w:val="single" w:sz="4" w:space="1" w:color="auto"/>
        </w:pBdr>
      </w:pPr>
      <w:r>
        <w:t>Di seguito un grafico a mappa per illustrare meglio la situazione d’insie</w:t>
      </w:r>
      <w:r w:rsidR="00665228">
        <w:t>me dal quale è possibile trarre la conclusione che, a parità di residenti, le province più colpite sono state quelle del Nord Italia:</w:t>
      </w:r>
    </w:p>
    <w:p w14:paraId="5F112F4B" w14:textId="77777777" w:rsidR="0074691B" w:rsidRDefault="0074691B" w:rsidP="004323E9">
      <w:pPr>
        <w:pStyle w:val="Paragrafoelenco"/>
        <w:pBdr>
          <w:bottom w:val="single" w:sz="4" w:space="1" w:color="auto"/>
        </w:pBdr>
        <w:jc w:val="center"/>
      </w:pPr>
    </w:p>
    <w:p w14:paraId="32EC2CCF" w14:textId="05F836FD" w:rsidR="004323E9" w:rsidRDefault="0074691B" w:rsidP="00665228">
      <w:pPr>
        <w:pStyle w:val="Paragrafoelenco"/>
        <w:pBdr>
          <w:bottom w:val="single" w:sz="4" w:space="1" w:color="auto"/>
        </w:pBdr>
        <w:jc w:val="center"/>
      </w:pPr>
      <w:r>
        <w:rPr>
          <w:noProof/>
        </w:rPr>
        <mc:AlternateContent>
          <mc:Choice Requires="cx4">
            <w:drawing>
              <wp:inline distT="0" distB="0" distL="0" distR="0" wp14:anchorId="1405E8C7" wp14:editId="5E83C5C9">
                <wp:extent cx="4781227" cy="4091552"/>
                <wp:effectExtent l="0" t="0" r="635" b="4445"/>
                <wp:docPr id="11" name="Grafic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19C20F81-6DB7-48A3-AF1F-1412AC79D31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38"/>
                  </a:graphicData>
                </a:graphic>
              </wp:inline>
            </w:drawing>
          </mc:Choice>
          <mc:Fallback>
            <w:drawing>
              <wp:inline distT="0" distB="0" distL="0" distR="0" wp14:anchorId="1405E8C7" wp14:editId="5E83C5C9">
                <wp:extent cx="4781227" cy="4091552"/>
                <wp:effectExtent l="0" t="0" r="635" b="4445"/>
                <wp:docPr id="11" name="Grafic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19C20F81-6DB7-48A3-AF1F-1412AC79D312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Grafico 11">
                          <a:extLst>
                            <a:ext uri="{FF2B5EF4-FFF2-40B4-BE49-F238E27FC236}">
                              <a16:creationId xmlns:a16="http://schemas.microsoft.com/office/drawing/2014/main" id="{19C20F81-6DB7-48A3-AF1F-1412AC79D312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80915" cy="4091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4C0B75E" w14:textId="6061DE00" w:rsidR="00110CD8" w:rsidRDefault="00110CD8" w:rsidP="004323E9">
      <w:pPr>
        <w:pStyle w:val="Paragrafoelenco"/>
        <w:numPr>
          <w:ilvl w:val="0"/>
          <w:numId w:val="13"/>
        </w:numPr>
        <w:spacing w:after="160" w:line="259" w:lineRule="auto"/>
      </w:pPr>
      <w:r>
        <w:t xml:space="preserve">In questa query, rispetto alla precedente, viene </w:t>
      </w:r>
      <w:r w:rsidRPr="0015424E">
        <w:rPr>
          <w:color w:val="355D7E" w:themeColor="accent1" w:themeShade="80"/>
          <w:u w:val="single"/>
        </w:rPr>
        <w:t>aggiunta</w:t>
      </w:r>
      <w:r>
        <w:t xml:space="preserve"> anche </w:t>
      </w:r>
      <w:hyperlink w:anchor="query" w:history="1">
        <w:r w:rsidRPr="00110CD8">
          <w:rPr>
            <w:rStyle w:val="Collegamentoipertestuale"/>
          </w:rPr>
          <w:t xml:space="preserve">la percentuale di popolazione che ha un’età superiore ai </w:t>
        </w:r>
        <w:bookmarkStart w:id="46" w:name="vecchi"/>
        <w:r w:rsidRPr="00110CD8">
          <w:rPr>
            <w:rStyle w:val="Collegamentoipertestuale"/>
          </w:rPr>
          <w:t>65 anni</w:t>
        </w:r>
        <w:bookmarkEnd w:id="46"/>
      </w:hyperlink>
      <w:r>
        <w:t>, in modo che ad occhio sia possibile osservare se è presente una relazione tra questa e la percentuale dei casi rispetto ai residenti.</w:t>
      </w:r>
      <w:r>
        <w:br/>
        <w:t>L’ipotesi che possa esservi una correlazione tra le due, però, anche solo da un primo sguardo, non sembra avere fondamenta.</w:t>
      </w:r>
    </w:p>
    <w:p w14:paraId="258E9CB0" w14:textId="77777777" w:rsidR="00D20CEC" w:rsidRPr="00F556BB" w:rsidRDefault="00D20CEC" w:rsidP="00D20CEC">
      <w:pPr>
        <w:pStyle w:val="Paragrafoelenco"/>
        <w:spacing w:after="160" w:line="259" w:lineRule="auto"/>
        <w:rPr>
          <w:sz w:val="4"/>
          <w:szCs w:val="4"/>
        </w:rPr>
      </w:pPr>
    </w:p>
    <w:p w14:paraId="10474C92" w14:textId="30804382" w:rsidR="00110CD8" w:rsidRPr="00EC6E47" w:rsidRDefault="00110CD8" w:rsidP="00D20CEC">
      <w:pPr>
        <w:pStyle w:val="Paragrafoelenco"/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</w:pP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SELECT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P.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NOME_PROVINCIA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EC6E47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(((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CASI_TOTALI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*</w:t>
      </w:r>
      <w:proofErr w:type="gramStart"/>
      <w:r w:rsidRPr="00EC6E47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100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)/</w:t>
      </w:r>
      <w:proofErr w:type="gramEnd"/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RESIDENTI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EC6E47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3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RAPPORTO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P.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PERC_OVER_65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br/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FROM  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PROVINCE P 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JOIN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TOTALE_COSTANTE TC 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ON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P.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NOME_PROVINCIA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=TC.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NOME_PROVINCIA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br/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ORDER BY </w:t>
      </w:r>
      <w:r w:rsidRPr="00EC6E47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RAPPORTO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EC6E47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PERC_OVER_65</w:t>
      </w:r>
      <w:r w:rsidRPr="00EC6E47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;</w:t>
      </w:r>
    </w:p>
    <w:p w14:paraId="43AA94C3" w14:textId="77777777" w:rsidR="00EC6E47" w:rsidRPr="00EC6E47" w:rsidRDefault="00EC6E47" w:rsidP="00D20CEC">
      <w:pPr>
        <w:pStyle w:val="Paragrafoelenco"/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A9B7C6"/>
          <w:sz w:val="4"/>
          <w:szCs w:val="4"/>
          <w:lang w:eastAsia="en-GB"/>
        </w:rPr>
      </w:pPr>
    </w:p>
    <w:p w14:paraId="4D949260" w14:textId="6B707BC8" w:rsidR="00EC6E47" w:rsidRDefault="00110CD8" w:rsidP="00EC6E47">
      <w:pPr>
        <w:pStyle w:val="Paragrafoelenco"/>
      </w:pPr>
      <w:r>
        <w:t>Come è possibile vedere, è bastato aggiungere il campo PERC_OVER_65 alla SELECT query precedente per arrivare al risultato, in parte mostrato sotto:</w:t>
      </w:r>
    </w:p>
    <w:p w14:paraId="5549A144" w14:textId="77777777" w:rsidR="00003058" w:rsidRDefault="00003058" w:rsidP="00EC6E47">
      <w:pPr>
        <w:pStyle w:val="Paragrafoelenco"/>
      </w:pPr>
    </w:p>
    <w:p w14:paraId="7FF8CFE9" w14:textId="0AEC1171" w:rsidR="009C5A0C" w:rsidRDefault="00110CD8" w:rsidP="00EC6E47">
      <w:pPr>
        <w:pStyle w:val="Paragrafoelenco"/>
        <w:jc w:val="center"/>
      </w:pPr>
      <w:r>
        <w:rPr>
          <w:noProof/>
        </w:rPr>
        <w:drawing>
          <wp:inline distT="0" distB="0" distL="0" distR="0" wp14:anchorId="1EDB139F" wp14:editId="558C8131">
            <wp:extent cx="5067300" cy="2636520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088" t="34616" r="30431" b="23909"/>
                    <a:stretch/>
                  </pic:blipFill>
                  <pic:spPr bwMode="auto">
                    <a:xfrm>
                      <a:off x="0" y="0"/>
                      <a:ext cx="5092562" cy="264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4F49" w14:textId="77777777" w:rsidR="00003058" w:rsidRPr="00EC6E47" w:rsidRDefault="00003058" w:rsidP="00003058">
      <w:pPr>
        <w:pBdr>
          <w:bottom w:val="single" w:sz="4" w:space="1" w:color="auto"/>
        </w:pBdr>
      </w:pPr>
    </w:p>
    <w:p w14:paraId="0B0222AA" w14:textId="49C404CC" w:rsidR="00EB6E9C" w:rsidRDefault="003D393E" w:rsidP="00EB6E9C">
      <w:pPr>
        <w:pStyle w:val="Paragrafoelenco"/>
        <w:numPr>
          <w:ilvl w:val="0"/>
          <w:numId w:val="4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A</w:t>
      </w:r>
      <w:r w:rsidR="00EB6E9C">
        <w:rPr>
          <w:rFonts w:cstheme="minorHAnsi"/>
        </w:rPr>
        <w:t xml:space="preserve">ltro valore interessante da ricavare è quello della </w:t>
      </w:r>
      <w:hyperlink w:anchor="query" w:history="1">
        <w:r w:rsidR="00EB6E9C" w:rsidRPr="003C6A8E">
          <w:rPr>
            <w:rStyle w:val="Collegamentoipertestuale"/>
            <w:rFonts w:cstheme="minorHAnsi"/>
          </w:rPr>
          <w:t>media, p</w:t>
        </w:r>
        <w:r w:rsidR="00EB6E9C" w:rsidRPr="003C6A8E">
          <w:rPr>
            <w:rStyle w:val="Collegamentoipertestuale"/>
            <w:rFonts w:cstheme="minorHAnsi"/>
          </w:rPr>
          <w:t>e</w:t>
        </w:r>
        <w:r w:rsidR="00EB6E9C" w:rsidRPr="003C6A8E">
          <w:rPr>
            <w:rStyle w:val="Collegamentoipertestuale"/>
            <w:rFonts w:cstheme="minorHAnsi"/>
          </w:rPr>
          <w:t xml:space="preserve">r ogni regione, di tutti i valori relativi agli </w:t>
        </w:r>
        <w:bookmarkStart w:id="47" w:name="SETTIMA_Q"/>
        <w:r w:rsidR="00EB6E9C" w:rsidRPr="003C6A8E">
          <w:rPr>
            <w:rStyle w:val="Collegamentoipertestuale"/>
            <w:rFonts w:cstheme="minorHAnsi"/>
          </w:rPr>
          <w:t>spostamenti</w:t>
        </w:r>
        <w:bookmarkEnd w:id="47"/>
        <w:r w:rsidR="00EB6E9C" w:rsidRPr="003C6A8E">
          <w:rPr>
            <w:rStyle w:val="Collegamentoipertestuale"/>
            <w:rFonts w:cstheme="minorHAnsi"/>
          </w:rPr>
          <w:t xml:space="preserve"> </w:t>
        </w:r>
        <w:r w:rsidR="00314583" w:rsidRPr="003C6A8E">
          <w:rPr>
            <w:rStyle w:val="Collegamentoipertestuale"/>
            <w:rFonts w:cstheme="minorHAnsi"/>
          </w:rPr>
          <w:t>in tutta la finestra temporale</w:t>
        </w:r>
      </w:hyperlink>
      <w:r w:rsidR="00EB6E9C">
        <w:rPr>
          <w:rFonts w:cstheme="minorHAnsi"/>
        </w:rPr>
        <w:t>.</w:t>
      </w:r>
    </w:p>
    <w:p w14:paraId="33624D76" w14:textId="41722915" w:rsidR="002C7A73" w:rsidRDefault="0054308A" w:rsidP="00522A9A">
      <w:pPr>
        <w:pStyle w:val="PreformattatoHTML"/>
        <w:shd w:val="clear" w:color="auto" w:fill="F0ECE6"/>
        <w:ind w:left="720"/>
        <w:rPr>
          <w:rFonts w:ascii="JetBrains Mono" w:hAnsi="JetBrains Mono"/>
          <w:color w:val="CC7832"/>
          <w:sz w:val="22"/>
          <w:szCs w:val="22"/>
        </w:rPr>
      </w:pPr>
      <w:r w:rsidRPr="002C7A73">
        <w:rPr>
          <w:rFonts w:ascii="JetBrains Mono" w:hAnsi="JetBrains Mono"/>
          <w:color w:val="CC7832"/>
          <w:sz w:val="22"/>
          <w:szCs w:val="22"/>
        </w:rPr>
        <w:t xml:space="preserve">SELECT </w:t>
      </w:r>
      <w:r w:rsidRPr="002C7A73">
        <w:rPr>
          <w:rFonts w:ascii="JetBrains Mono" w:hAnsi="JetBrains Mono"/>
          <w:color w:val="A9B7C6"/>
          <w:sz w:val="22"/>
          <w:szCs w:val="22"/>
        </w:rPr>
        <w:t>R.NOME_REGIONE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color w:val="9876AA"/>
          <w:sz w:val="22"/>
          <w:szCs w:val="22"/>
        </w:rPr>
        <w:t>LUOGHI_LAVORO</w:t>
      </w:r>
      <w:r w:rsidRPr="002C7A73">
        <w:rPr>
          <w:rFonts w:ascii="JetBrains Mono" w:hAnsi="JetBrains Mono"/>
          <w:color w:val="A9B7C6"/>
          <w:sz w:val="22"/>
          <w:szCs w:val="22"/>
        </w:rPr>
        <w:t>)</w:t>
      </w:r>
      <w:r w:rsidRPr="002C7A73">
        <w:rPr>
          <w:rFonts w:ascii="JetBrains Mono" w:hAnsi="JetBrains Mono"/>
          <w:color w:val="CC7832"/>
          <w:sz w:val="22"/>
          <w:szCs w:val="22"/>
        </w:rPr>
        <w:t>,</w:t>
      </w:r>
      <w:r w:rsidRPr="002C7A73">
        <w:rPr>
          <w:rFonts w:ascii="JetBrains Mono" w:hAnsi="JetBrains Mono"/>
          <w:color w:val="6897BB"/>
          <w:sz w:val="22"/>
          <w:szCs w:val="22"/>
        </w:rPr>
        <w:t>2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2C7A73">
        <w:rPr>
          <w:rFonts w:ascii="JetBrains Mono" w:hAnsi="JetBrains Mono"/>
          <w:color w:val="A9B7C6"/>
          <w:sz w:val="22"/>
          <w:szCs w:val="22"/>
        </w:rPr>
        <w:t>MEDIA_LUOGHI_LAVORO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color w:val="9876AA"/>
          <w:sz w:val="22"/>
          <w:szCs w:val="22"/>
        </w:rPr>
        <w:t>LUOGHI_RESIDENZIALI</w:t>
      </w:r>
      <w:r w:rsidRPr="002C7A73">
        <w:rPr>
          <w:rFonts w:ascii="JetBrains Mono" w:hAnsi="JetBrains Mono"/>
          <w:color w:val="A9B7C6"/>
          <w:sz w:val="22"/>
          <w:szCs w:val="22"/>
        </w:rPr>
        <w:t>)</w:t>
      </w:r>
      <w:r w:rsidRPr="002C7A73">
        <w:rPr>
          <w:rFonts w:ascii="JetBrains Mono" w:hAnsi="JetBrains Mono"/>
          <w:color w:val="CC7832"/>
          <w:sz w:val="22"/>
          <w:szCs w:val="22"/>
        </w:rPr>
        <w:t>,</w:t>
      </w:r>
      <w:r w:rsidRPr="002C7A73">
        <w:rPr>
          <w:rFonts w:ascii="JetBrains Mono" w:hAnsi="JetBrains Mono"/>
          <w:color w:val="6897BB"/>
          <w:sz w:val="22"/>
          <w:szCs w:val="22"/>
        </w:rPr>
        <w:t>2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2C7A73">
        <w:rPr>
          <w:rFonts w:ascii="JetBrains Mono" w:hAnsi="JetBrains Mono"/>
          <w:color w:val="A9B7C6"/>
          <w:sz w:val="22"/>
          <w:szCs w:val="22"/>
        </w:rPr>
        <w:t>MEDIA_LUOGHI_RESIDENZIALI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color w:val="9876AA"/>
          <w:sz w:val="22"/>
          <w:szCs w:val="22"/>
        </w:rPr>
        <w:t>TRASPORTO_PUBBLICO</w:t>
      </w:r>
      <w:r w:rsidRPr="002C7A73">
        <w:rPr>
          <w:rFonts w:ascii="JetBrains Mono" w:hAnsi="JetBrains Mono"/>
          <w:color w:val="A9B7C6"/>
          <w:sz w:val="22"/>
          <w:szCs w:val="22"/>
        </w:rPr>
        <w:t>)</w:t>
      </w:r>
      <w:r w:rsidRPr="002C7A73">
        <w:rPr>
          <w:rFonts w:ascii="JetBrains Mono" w:hAnsi="JetBrains Mono"/>
          <w:color w:val="CC7832"/>
          <w:sz w:val="22"/>
          <w:szCs w:val="22"/>
        </w:rPr>
        <w:t>,</w:t>
      </w:r>
      <w:r w:rsidRPr="002C7A73">
        <w:rPr>
          <w:rFonts w:ascii="JetBrains Mono" w:hAnsi="JetBrains Mono"/>
          <w:color w:val="6897BB"/>
          <w:sz w:val="22"/>
          <w:szCs w:val="22"/>
        </w:rPr>
        <w:t>2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2C7A73">
        <w:rPr>
          <w:rFonts w:ascii="JetBrains Mono" w:hAnsi="JetBrains Mono"/>
          <w:color w:val="A9B7C6"/>
          <w:sz w:val="22"/>
          <w:szCs w:val="22"/>
        </w:rPr>
        <w:t>MEDIA_TRASPORTO_PUBBLICO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2C7A73">
        <w:rPr>
          <w:rFonts w:ascii="JetBrains Mono" w:hAnsi="JetBrains Mono"/>
          <w:color w:val="CC7832"/>
          <w:sz w:val="22"/>
          <w:szCs w:val="22"/>
        </w:rPr>
        <w:br/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color w:val="9876AA"/>
          <w:sz w:val="22"/>
          <w:szCs w:val="22"/>
        </w:rPr>
        <w:t>ALIMENTARI_FARMACIE</w:t>
      </w:r>
      <w:r w:rsidRPr="002C7A73">
        <w:rPr>
          <w:rFonts w:ascii="JetBrains Mono" w:hAnsi="JetBrains Mono"/>
          <w:color w:val="A9B7C6"/>
          <w:sz w:val="22"/>
          <w:szCs w:val="22"/>
        </w:rPr>
        <w:t>)</w:t>
      </w:r>
      <w:r w:rsidRPr="002C7A73">
        <w:rPr>
          <w:rFonts w:ascii="JetBrains Mono" w:hAnsi="JetBrains Mono"/>
          <w:color w:val="CC7832"/>
          <w:sz w:val="22"/>
          <w:szCs w:val="22"/>
        </w:rPr>
        <w:t>,</w:t>
      </w:r>
      <w:r w:rsidRPr="002C7A73">
        <w:rPr>
          <w:rFonts w:ascii="JetBrains Mono" w:hAnsi="JetBrains Mono"/>
          <w:color w:val="6897BB"/>
          <w:sz w:val="22"/>
          <w:szCs w:val="22"/>
        </w:rPr>
        <w:t>2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2C7A73">
        <w:rPr>
          <w:rFonts w:ascii="JetBrains Mono" w:hAnsi="JetBrains Mono"/>
          <w:color w:val="A9B7C6"/>
          <w:sz w:val="22"/>
          <w:szCs w:val="22"/>
        </w:rPr>
        <w:t>MEDIA_ALIMENTARI_FARMACIE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2C7A73">
        <w:rPr>
          <w:rFonts w:ascii="JetBrains Mono" w:hAnsi="JetBrains Mono"/>
          <w:color w:val="A9B7C6"/>
          <w:sz w:val="22"/>
          <w:szCs w:val="22"/>
        </w:rPr>
        <w:t>(</w:t>
      </w:r>
      <w:r w:rsidRPr="002C7A73">
        <w:rPr>
          <w:rFonts w:ascii="JetBrains Mono" w:hAnsi="JetBrains Mono"/>
          <w:color w:val="9876AA"/>
          <w:sz w:val="22"/>
          <w:szCs w:val="22"/>
        </w:rPr>
        <w:t>VENDITA_E_ATTIVITA_RICREATIVE</w:t>
      </w:r>
      <w:r w:rsidRPr="002C7A73">
        <w:rPr>
          <w:rFonts w:ascii="JetBrains Mono" w:hAnsi="JetBrains Mono"/>
          <w:color w:val="A9B7C6"/>
          <w:sz w:val="22"/>
          <w:szCs w:val="22"/>
        </w:rPr>
        <w:t>)</w:t>
      </w:r>
      <w:r w:rsidRPr="002C7A73">
        <w:rPr>
          <w:rFonts w:ascii="JetBrains Mono" w:hAnsi="JetBrains Mono"/>
          <w:color w:val="CC7832"/>
          <w:sz w:val="22"/>
          <w:szCs w:val="22"/>
        </w:rPr>
        <w:t>,</w:t>
      </w:r>
      <w:r w:rsidRPr="002C7A73">
        <w:rPr>
          <w:rFonts w:ascii="JetBrains Mono" w:hAnsi="JetBrains Mono"/>
          <w:color w:val="6897BB"/>
          <w:sz w:val="22"/>
          <w:szCs w:val="22"/>
        </w:rPr>
        <w:t>2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MEDIA_VENDITA_E_RICREATIVE </w:t>
      </w:r>
      <w:r w:rsidRPr="002C7A73">
        <w:rPr>
          <w:rFonts w:ascii="JetBrains Mono" w:hAnsi="JetBrains Mono"/>
          <w:color w:val="A9B7C6"/>
          <w:sz w:val="22"/>
          <w:szCs w:val="22"/>
        </w:rPr>
        <w:br/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SPOSTAMENTI S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JOIN 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REGIONI R </w:t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ON </w:t>
      </w:r>
      <w:r w:rsidRPr="002C7A73">
        <w:rPr>
          <w:rFonts w:ascii="JetBrains Mono" w:hAnsi="JetBrains Mono"/>
          <w:color w:val="A9B7C6"/>
          <w:sz w:val="22"/>
          <w:szCs w:val="22"/>
        </w:rPr>
        <w:t>S.</w:t>
      </w:r>
      <w:r w:rsidRPr="002C7A73">
        <w:rPr>
          <w:rFonts w:ascii="JetBrains Mono" w:hAnsi="JetBrains Mono"/>
          <w:color w:val="9876AA"/>
          <w:sz w:val="22"/>
          <w:szCs w:val="22"/>
        </w:rPr>
        <w:t>CODICE_REGIONE</w:t>
      </w:r>
      <w:r w:rsidRPr="002C7A73">
        <w:rPr>
          <w:rFonts w:ascii="JetBrains Mono" w:hAnsi="JetBrains Mono"/>
          <w:color w:val="A9B7C6"/>
          <w:sz w:val="22"/>
          <w:szCs w:val="22"/>
        </w:rPr>
        <w:t xml:space="preserve">=R.ID_REGIONE </w:t>
      </w:r>
      <w:r w:rsidRPr="002C7A73">
        <w:rPr>
          <w:rFonts w:ascii="JetBrains Mono" w:hAnsi="JetBrains Mono"/>
          <w:color w:val="A9B7C6"/>
          <w:sz w:val="22"/>
          <w:szCs w:val="22"/>
        </w:rPr>
        <w:br/>
      </w:r>
      <w:r w:rsidRPr="002C7A73">
        <w:rPr>
          <w:rFonts w:ascii="JetBrains Mono" w:hAnsi="JetBrains Mono"/>
          <w:color w:val="CC7832"/>
          <w:sz w:val="22"/>
          <w:szCs w:val="22"/>
        </w:rPr>
        <w:t xml:space="preserve">GROUP BY </w:t>
      </w:r>
      <w:r w:rsidRPr="002C7A73">
        <w:rPr>
          <w:rFonts w:ascii="JetBrains Mono" w:hAnsi="JetBrains Mono"/>
          <w:color w:val="A9B7C6"/>
          <w:sz w:val="22"/>
          <w:szCs w:val="22"/>
        </w:rPr>
        <w:t>R.NOME_REGIONE</w:t>
      </w:r>
      <w:r w:rsidRPr="002C7A73">
        <w:rPr>
          <w:rFonts w:ascii="JetBrains Mono" w:hAnsi="JetBrains Mono"/>
          <w:color w:val="CC7832"/>
          <w:sz w:val="22"/>
          <w:szCs w:val="22"/>
        </w:rPr>
        <w:t>;</w:t>
      </w:r>
    </w:p>
    <w:p w14:paraId="539EDC13" w14:textId="77777777" w:rsidR="00522A9A" w:rsidRPr="00522A9A" w:rsidRDefault="00522A9A" w:rsidP="00522A9A">
      <w:pPr>
        <w:pStyle w:val="PreformattatoHTML"/>
        <w:ind w:left="720"/>
        <w:rPr>
          <w:rStyle w:val="normaltextrun"/>
          <w:rFonts w:ascii="JetBrains Mono" w:hAnsi="JetBrains Mono"/>
          <w:color w:val="A9B7C6"/>
          <w:sz w:val="22"/>
          <w:szCs w:val="22"/>
        </w:rPr>
      </w:pPr>
    </w:p>
    <w:p w14:paraId="3A34C5C7" w14:textId="3CDCF8D7" w:rsidR="00EB6E9C" w:rsidRDefault="00EB6E9C" w:rsidP="00EB6E9C">
      <w:pPr>
        <w:ind w:left="720"/>
        <w:rPr>
          <w:rStyle w:val="normaltextrun"/>
          <w:rFonts w:cstheme="minorHAnsi"/>
          <w:shd w:val="clear" w:color="auto" w:fill="FFFFFF"/>
        </w:rPr>
      </w:pPr>
      <w:r>
        <w:rPr>
          <w:rStyle w:val="normaltextrun"/>
          <w:rFonts w:cstheme="minorHAnsi"/>
          <w:shd w:val="clear" w:color="auto" w:fill="FFFFFF"/>
        </w:rPr>
        <w:t>La query per ricavare i dati richiesti è piuttosto semplice: basta selezionare le medie desiderate e applicare la clausola GROUP BY rispetto al campo NOME_REGIONE in modo da suddividere i valori interessati dalla funzione per regione.</w:t>
      </w:r>
      <w:r w:rsidR="00EB328B">
        <w:rPr>
          <w:rStyle w:val="normaltextrun"/>
          <w:rFonts w:cstheme="minorHAnsi"/>
          <w:shd w:val="clear" w:color="auto" w:fill="FFFFFF"/>
        </w:rPr>
        <w:t xml:space="preserve"> </w:t>
      </w:r>
      <w:r>
        <w:rPr>
          <w:rStyle w:val="normaltextrun"/>
          <w:rFonts w:cstheme="minorHAnsi"/>
          <w:shd w:val="clear" w:color="auto" w:fill="FFFFFF"/>
        </w:rPr>
        <w:t>Parte del risultato della query (manca, per questione di spazio, le colonne riferite a MEDIA_ALIMENTARI_FARMACIE e MEDIA_VENDITA_E_RICREATIVE) è mostrato nella tabella sottostante:</w:t>
      </w:r>
    </w:p>
    <w:p w14:paraId="322FEB9D" w14:textId="66302BEE" w:rsidR="008F514C" w:rsidRDefault="00930B6F" w:rsidP="009C5A0C">
      <w:pPr>
        <w:ind w:left="720"/>
        <w:jc w:val="center"/>
        <w:rPr>
          <w:rStyle w:val="normaltextrun"/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7ED1CC80" wp14:editId="2FB139FD">
            <wp:extent cx="5317997" cy="914290"/>
            <wp:effectExtent l="0" t="0" r="0" b="63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5" t="22791" r="27122" b="55493"/>
                    <a:stretch/>
                  </pic:blipFill>
                  <pic:spPr bwMode="auto">
                    <a:xfrm>
                      <a:off x="0" y="0"/>
                      <a:ext cx="5318638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2685" w14:textId="3F3AFB04" w:rsidR="00FD567E" w:rsidRDefault="00FD567E" w:rsidP="009C5A0C">
      <w:pPr>
        <w:ind w:left="720"/>
        <w:jc w:val="center"/>
        <w:rPr>
          <w:rStyle w:val="normaltextrun"/>
          <w:rFonts w:cstheme="minorHAnsi"/>
          <w:shd w:val="clear" w:color="auto" w:fill="FFFFFF"/>
        </w:rPr>
      </w:pPr>
      <w:r>
        <w:rPr>
          <w:rStyle w:val="normaltextrun"/>
          <w:rFonts w:cstheme="minorHAnsi"/>
          <w:shd w:val="clear" w:color="auto" w:fill="FFFFFF"/>
        </w:rPr>
        <w:t xml:space="preserve">Di </w:t>
      </w:r>
      <w:r w:rsidR="00EB328B">
        <w:rPr>
          <w:rStyle w:val="normaltextrun"/>
          <w:rFonts w:cstheme="minorHAnsi"/>
          <w:shd w:val="clear" w:color="auto" w:fill="FFFFFF"/>
        </w:rPr>
        <w:t>peculiare</w:t>
      </w:r>
      <w:r>
        <w:rPr>
          <w:rStyle w:val="normaltextrun"/>
          <w:rFonts w:cstheme="minorHAnsi"/>
          <w:shd w:val="clear" w:color="auto" w:fill="FFFFFF"/>
        </w:rPr>
        <w:t xml:space="preserve"> impatto è il grafico associato a questi dati</w:t>
      </w:r>
      <w:r w:rsidR="00EB328B">
        <w:rPr>
          <w:rStyle w:val="normaltextrun"/>
          <w:rFonts w:cstheme="minorHAnsi"/>
          <w:shd w:val="clear" w:color="auto" w:fill="FFFFFF"/>
        </w:rPr>
        <w:t xml:space="preserve">. Da esso è </w:t>
      </w:r>
      <w:r w:rsidR="006C6D39">
        <w:rPr>
          <w:rStyle w:val="normaltextrun"/>
          <w:rFonts w:cstheme="minorHAnsi"/>
          <w:shd w:val="clear" w:color="auto" w:fill="FFFFFF"/>
        </w:rPr>
        <w:t>possibile notare a colpo d’occhio come gli spostamenti nelle zone residenziali siano l’unico valore positivo</w:t>
      </w:r>
      <w:r w:rsidR="00003058">
        <w:rPr>
          <w:rStyle w:val="normaltextrun"/>
          <w:rFonts w:cstheme="minorHAnsi"/>
          <w:shd w:val="clear" w:color="auto" w:fill="FFFFFF"/>
        </w:rPr>
        <w:t xml:space="preserve">. Si ricorda che questi dati forniscono </w:t>
      </w:r>
      <w:r w:rsidR="00003058">
        <w:t>la variazione percentuale</w:t>
      </w:r>
      <w:r w:rsidR="0035134D">
        <w:t xml:space="preserve"> rispetto al valore di riferimento standard (cioè un paio di mesi prima della comparsa dei primi contagi)</w:t>
      </w:r>
      <w:r w:rsidR="00003058">
        <w:t xml:space="preserve"> </w:t>
      </w:r>
      <w:r w:rsidR="0035134D">
        <w:t>degli spostamenti</w:t>
      </w:r>
      <w:r w:rsidR="00003058">
        <w:t xml:space="preserve"> </w:t>
      </w:r>
      <w:r w:rsidR="00003058">
        <w:t xml:space="preserve">in luoghi residenziali, di lavoro, </w:t>
      </w:r>
      <w:r w:rsidR="0035134D">
        <w:t>di trasporto pubblico, di alimentari e farmacie e di vendita al dettaglio di beni e di strutture per attività ricreative.</w:t>
      </w:r>
    </w:p>
    <w:p w14:paraId="3B71E63E" w14:textId="739BA4DE" w:rsidR="0035134D" w:rsidRDefault="00FD567E" w:rsidP="0035134D">
      <w:pPr>
        <w:pBdr>
          <w:bottom w:val="single" w:sz="4" w:space="1" w:color="auto"/>
        </w:pBdr>
        <w:ind w:left="720"/>
        <w:jc w:val="center"/>
        <w:rPr>
          <w:rStyle w:val="normaltextrun"/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50183077" wp14:editId="14C2CD95">
            <wp:extent cx="5909310" cy="3882325"/>
            <wp:effectExtent l="0" t="0" r="15240" b="4445"/>
            <wp:docPr id="34" name="Grafico 34">
              <a:extLst xmlns:a="http://schemas.openxmlformats.org/drawingml/2006/main">
                <a:ext uri="{FF2B5EF4-FFF2-40B4-BE49-F238E27FC236}">
                  <a16:creationId xmlns:a16="http://schemas.microsoft.com/office/drawing/2014/main" id="{AFAFFC56-D4B9-476B-8A53-30291152A0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510C1ED" w14:textId="45882F31" w:rsidR="0035134D" w:rsidRDefault="0035134D" w:rsidP="0035134D">
      <w:pPr>
        <w:pBdr>
          <w:bottom w:val="single" w:sz="4" w:space="1" w:color="auto"/>
        </w:pBdr>
        <w:ind w:left="720"/>
        <w:jc w:val="center"/>
        <w:rPr>
          <w:rStyle w:val="normaltextrun"/>
          <w:rFonts w:cstheme="minorHAnsi"/>
          <w:shd w:val="clear" w:color="auto" w:fill="FFFFFF"/>
        </w:rPr>
      </w:pPr>
    </w:p>
    <w:p w14:paraId="58D6141A" w14:textId="58510A59" w:rsidR="0035134D" w:rsidRDefault="0035134D" w:rsidP="0035134D">
      <w:pPr>
        <w:rPr>
          <w:rStyle w:val="normaltextrun"/>
          <w:rFonts w:cstheme="minorHAnsi"/>
          <w:shd w:val="clear" w:color="auto" w:fill="FFFFFF"/>
        </w:rPr>
      </w:pPr>
    </w:p>
    <w:p w14:paraId="3806CC7A" w14:textId="77DF3D7B" w:rsidR="0035134D" w:rsidRDefault="0035134D" w:rsidP="0035134D">
      <w:pPr>
        <w:rPr>
          <w:rStyle w:val="normaltextrun"/>
          <w:rFonts w:cstheme="minorHAnsi"/>
          <w:shd w:val="clear" w:color="auto" w:fill="FFFFFF"/>
        </w:rPr>
      </w:pPr>
    </w:p>
    <w:p w14:paraId="4A469DBB" w14:textId="121DE721" w:rsidR="0035134D" w:rsidRDefault="0035134D" w:rsidP="0035134D">
      <w:pPr>
        <w:rPr>
          <w:rStyle w:val="normaltextrun"/>
          <w:rFonts w:cstheme="minorHAnsi"/>
          <w:shd w:val="clear" w:color="auto" w:fill="FFFFFF"/>
        </w:rPr>
      </w:pPr>
    </w:p>
    <w:p w14:paraId="20388873" w14:textId="33D764BE" w:rsidR="0035134D" w:rsidRDefault="0035134D" w:rsidP="0035134D">
      <w:pPr>
        <w:rPr>
          <w:rStyle w:val="normaltextrun"/>
          <w:rFonts w:cstheme="minorHAnsi"/>
          <w:shd w:val="clear" w:color="auto" w:fill="FFFFFF"/>
        </w:rPr>
      </w:pPr>
    </w:p>
    <w:p w14:paraId="5DC81C5E" w14:textId="77777777" w:rsidR="0035134D" w:rsidRDefault="0035134D" w:rsidP="0035134D">
      <w:pPr>
        <w:rPr>
          <w:rStyle w:val="normaltextrun"/>
          <w:rFonts w:cstheme="minorHAnsi"/>
          <w:shd w:val="clear" w:color="auto" w:fill="FFFFFF"/>
        </w:rPr>
      </w:pPr>
    </w:p>
    <w:p w14:paraId="0C7C15BA" w14:textId="77777777" w:rsidR="0015771A" w:rsidRDefault="0009097D" w:rsidP="0009097D">
      <w:pPr>
        <w:pStyle w:val="Paragrafoelenco"/>
        <w:numPr>
          <w:ilvl w:val="0"/>
          <w:numId w:val="13"/>
        </w:numPr>
        <w:spacing w:after="160" w:line="259" w:lineRule="auto"/>
      </w:pPr>
      <w:r>
        <w:t xml:space="preserve">Di particolare interesse è anche </w:t>
      </w:r>
      <w:hyperlink w:anchor="query" w:history="1">
        <w:r w:rsidRPr="00F17BB1">
          <w:rPr>
            <w:rStyle w:val="Collegamentoipertestuale"/>
          </w:rPr>
          <w:t xml:space="preserve">ricavare i valori medi dei valori della tabella SPOSTAMENTI in determinate </w:t>
        </w:r>
        <w:bookmarkStart w:id="48" w:name="lockdown"/>
        <w:r w:rsidRPr="00F17BB1">
          <w:rPr>
            <w:rStyle w:val="Collegamentoipertestuale"/>
          </w:rPr>
          <w:t>sezioni</w:t>
        </w:r>
        <w:bookmarkEnd w:id="48"/>
        <w:r w:rsidRPr="00F17BB1">
          <w:rPr>
            <w:rStyle w:val="Collegamentoipertestuale"/>
          </w:rPr>
          <w:t xml:space="preserve"> dell’i</w:t>
        </w:r>
        <w:r w:rsidRPr="00F17BB1">
          <w:rPr>
            <w:rStyle w:val="Collegamentoipertestuale"/>
          </w:rPr>
          <w:t>n</w:t>
        </w:r>
        <w:r w:rsidRPr="00F17BB1">
          <w:rPr>
            <w:rStyle w:val="Collegamentoipertestuale"/>
          </w:rPr>
          <w:t>tervallo di interesse</w:t>
        </w:r>
      </w:hyperlink>
      <w:r w:rsidR="00027B0E">
        <w:rPr>
          <w:rStyle w:val="Collegamentoipertestuale"/>
        </w:rPr>
        <w:t>.</w:t>
      </w:r>
      <w:r>
        <w:t xml:space="preserve"> </w:t>
      </w:r>
      <w:r w:rsidR="00027B0E">
        <w:t>Si considera quindi la media relativa ai va</w:t>
      </w:r>
      <w:r w:rsidR="001019B4">
        <w:t>lori</w:t>
      </w:r>
      <w:r w:rsidR="00027B0E">
        <w:t>:</w:t>
      </w:r>
    </w:p>
    <w:p w14:paraId="6366FAC9" w14:textId="77777777" w:rsidR="0035134D" w:rsidRDefault="0035134D" w:rsidP="0035134D">
      <w:pPr>
        <w:pStyle w:val="Paragrafoelenco"/>
        <w:spacing w:after="160" w:line="259" w:lineRule="auto"/>
      </w:pPr>
    </w:p>
    <w:p w14:paraId="122126D2" w14:textId="423E2043" w:rsidR="0015771A" w:rsidRDefault="00434383" w:rsidP="0015771A">
      <w:pPr>
        <w:pStyle w:val="Paragrafoelenco"/>
        <w:numPr>
          <w:ilvl w:val="0"/>
          <w:numId w:val="14"/>
        </w:numPr>
        <w:spacing w:after="160" w:line="259" w:lineRule="auto"/>
      </w:pPr>
      <w:r>
        <w:t>dal</w:t>
      </w:r>
      <w:r w:rsidR="0009097D">
        <w:t xml:space="preserve"> 25/02</w:t>
      </w:r>
      <w:r>
        <w:t xml:space="preserve"> a</w:t>
      </w:r>
      <w:r w:rsidR="0009097D">
        <w:t xml:space="preserve">l 08/03, la cui corrispettiva vista è riferita come PRE_LOCKDOWN; </w:t>
      </w:r>
    </w:p>
    <w:p w14:paraId="17760856" w14:textId="692A0E49" w:rsidR="0015771A" w:rsidRDefault="00434383" w:rsidP="0015771A">
      <w:pPr>
        <w:pStyle w:val="Paragrafoelenco"/>
        <w:numPr>
          <w:ilvl w:val="0"/>
          <w:numId w:val="14"/>
        </w:numPr>
        <w:spacing w:after="160" w:line="259" w:lineRule="auto"/>
      </w:pPr>
      <w:r>
        <w:t>dal</w:t>
      </w:r>
      <w:r w:rsidR="0009097D">
        <w:t xml:space="preserve"> 09/03 </w:t>
      </w:r>
      <w:r>
        <w:t>a</w:t>
      </w:r>
      <w:r w:rsidR="0009097D">
        <w:t>l 13/04,</w:t>
      </w:r>
      <w:r>
        <w:t xml:space="preserve"> cioè dall’inizio del </w:t>
      </w:r>
      <w:proofErr w:type="spellStart"/>
      <w:r>
        <w:t>lockdown</w:t>
      </w:r>
      <w:proofErr w:type="spellEnd"/>
      <w:r>
        <w:t>, inseriti</w:t>
      </w:r>
      <w:r w:rsidR="0009097D">
        <w:t xml:space="preserve"> nella vista chiamata LOCKDOWN; </w:t>
      </w:r>
    </w:p>
    <w:p w14:paraId="36E08357" w14:textId="5C086F28" w:rsidR="0035134D" w:rsidRDefault="00434383" w:rsidP="0035134D">
      <w:pPr>
        <w:pStyle w:val="Paragrafoelenco"/>
        <w:numPr>
          <w:ilvl w:val="0"/>
          <w:numId w:val="14"/>
        </w:numPr>
        <w:spacing w:after="160" w:line="259" w:lineRule="auto"/>
      </w:pPr>
      <w:r>
        <w:t>dal</w:t>
      </w:r>
      <w:r w:rsidR="0009097D">
        <w:t xml:space="preserve"> 14/04 </w:t>
      </w:r>
      <w:r>
        <w:t xml:space="preserve">al </w:t>
      </w:r>
      <w:r w:rsidR="0009097D">
        <w:t xml:space="preserve">03/05 </w:t>
      </w:r>
      <w:r>
        <w:t xml:space="preserve">cioè dal </w:t>
      </w:r>
      <w:r>
        <w:t>giorno di ripresa di alcune delle attività commerciali e</w:t>
      </w:r>
      <w:r>
        <w:t xml:space="preserve"> la </w:t>
      </w:r>
      <w:r w:rsidR="0009097D">
        <w:t xml:space="preserve">fine della raccolta dei dati, </w:t>
      </w:r>
      <w:r>
        <w:t>inseriti n</w:t>
      </w:r>
      <w:r w:rsidR="0009097D">
        <w:t xml:space="preserve">ella vista </w:t>
      </w:r>
      <w:r w:rsidR="003A5F10">
        <w:t>POST</w:t>
      </w:r>
      <w:r w:rsidR="0009097D">
        <w:t>_LOCKDOWN, nome scelto più per affinità rispetto agli altri che per accuratezza.</w:t>
      </w:r>
    </w:p>
    <w:p w14:paraId="789AFFBF" w14:textId="539176A8" w:rsidR="0009097D" w:rsidRDefault="0009097D" w:rsidP="00F6302E">
      <w:pPr>
        <w:pStyle w:val="Paragrafoelenco"/>
      </w:pPr>
      <w:r>
        <w:t>I valori trovati permetteranno di poter effettuare un confronto veloce della situazione delle attività (economiche e non) in ogni regione sotto i vari decreti e restrizioni imposte nei periodi selezionati.</w:t>
      </w:r>
    </w:p>
    <w:p w14:paraId="2B445F0D" w14:textId="77777777" w:rsidR="005A1458" w:rsidRDefault="005A1458" w:rsidP="00F6302E">
      <w:pPr>
        <w:pStyle w:val="Paragrafoelenco"/>
      </w:pPr>
    </w:p>
    <w:p w14:paraId="6D522B5C" w14:textId="64D0FE9C" w:rsidR="0009097D" w:rsidRPr="00F6302E" w:rsidRDefault="0009097D" w:rsidP="00667CB3">
      <w:pPr>
        <w:pStyle w:val="Paragrafoelenco"/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</w:pP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CREATE MATERIALIZED VIEW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PRE_LOCKDOWN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AS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br/>
        <w:t xml:space="preserve">SELECT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R.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NOME_REGIONE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AVG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LUOGHI_LAVORO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2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LAVORO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AVG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LUOGHI_RESIDENZIALI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2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RESIDENZIALI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br/>
        <w:t xml:space="preserve">       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AVG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TRASPORTO_PUBBLICO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2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TRASPORTI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, 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AVG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ALIMENTARI_FARMACIE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2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ALIMENTARI_E_FARMACIE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br/>
        <w:t xml:space="preserve">       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ROUND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lang w:eastAsia="en-GB"/>
        </w:rPr>
        <w:t>AVG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(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VENDITA_E_ATTIVITA_RICREATIVE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)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,</w:t>
      </w:r>
      <w:r w:rsidRPr="00F6302E">
        <w:rPr>
          <w:rFonts w:ascii="JetBrains Mono" w:eastAsia="Times New Roman" w:hAnsi="JetBrains Mono" w:cs="Courier New"/>
          <w:color w:val="6897BB"/>
          <w:sz w:val="22"/>
          <w:szCs w:val="22"/>
          <w:lang w:eastAsia="en-GB"/>
        </w:rPr>
        <w:t>2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)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AS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VENDITA_E_RICREATIVE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br/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FROM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REGIONI R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JOIN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 xml:space="preserve">SPOSTAMENTI S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ON 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CODICE_REGIONE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=R.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ID_REGIONE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br/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WHERE 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 xml:space="preserve">DATA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BETWEEN DATE</w:t>
      </w:r>
      <w:r w:rsidRPr="00F6302E">
        <w:rPr>
          <w:rFonts w:ascii="JetBrains Mono" w:eastAsia="Times New Roman" w:hAnsi="JetBrains Mono" w:cs="Courier New"/>
          <w:color w:val="6A8759"/>
          <w:sz w:val="22"/>
          <w:szCs w:val="22"/>
          <w:lang w:eastAsia="en-GB"/>
        </w:rPr>
        <w:t xml:space="preserve">'2020-02-25' 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AND DATE</w:t>
      </w:r>
      <w:r w:rsidRPr="00F6302E">
        <w:rPr>
          <w:rFonts w:ascii="JetBrains Mono" w:eastAsia="Times New Roman" w:hAnsi="JetBrains Mono" w:cs="Courier New"/>
          <w:color w:val="6A8759"/>
          <w:sz w:val="22"/>
          <w:szCs w:val="22"/>
          <w:lang w:eastAsia="en-GB"/>
        </w:rPr>
        <w:t>'2020-03-08'</w:t>
      </w:r>
      <w:r w:rsidRPr="00F6302E">
        <w:rPr>
          <w:rFonts w:ascii="JetBrains Mono" w:eastAsia="Times New Roman" w:hAnsi="JetBrains Mono" w:cs="Courier New"/>
          <w:color w:val="6A8759"/>
          <w:sz w:val="22"/>
          <w:szCs w:val="22"/>
          <w:lang w:eastAsia="en-GB"/>
        </w:rPr>
        <w:br/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 xml:space="preserve">GROUP BY </w:t>
      </w:r>
      <w:r w:rsidRPr="00F6302E">
        <w:rPr>
          <w:rFonts w:ascii="JetBrains Mono" w:eastAsia="Times New Roman" w:hAnsi="JetBrains Mono" w:cs="Courier New"/>
          <w:color w:val="A9B7C6"/>
          <w:sz w:val="22"/>
          <w:szCs w:val="22"/>
          <w:lang w:eastAsia="en-GB"/>
        </w:rPr>
        <w:t>R.</w:t>
      </w:r>
      <w:r w:rsidRPr="00F6302E">
        <w:rPr>
          <w:rFonts w:ascii="JetBrains Mono" w:eastAsia="Times New Roman" w:hAnsi="JetBrains Mono" w:cs="Courier New"/>
          <w:color w:val="9876AA"/>
          <w:sz w:val="22"/>
          <w:szCs w:val="22"/>
          <w:lang w:eastAsia="en-GB"/>
        </w:rPr>
        <w:t>NOME_REGIONE</w:t>
      </w:r>
      <w:r w:rsidRPr="00F6302E">
        <w:rPr>
          <w:rFonts w:ascii="JetBrains Mono" w:eastAsia="Times New Roman" w:hAnsi="JetBrains Mono" w:cs="Courier New"/>
          <w:color w:val="CC7832"/>
          <w:sz w:val="22"/>
          <w:szCs w:val="22"/>
          <w:lang w:eastAsia="en-GB"/>
        </w:rPr>
        <w:t>;</w:t>
      </w:r>
    </w:p>
    <w:p w14:paraId="0456603C" w14:textId="1A19E9E7" w:rsidR="0009097D" w:rsidRDefault="0009097D" w:rsidP="0009097D">
      <w:pPr>
        <w:pStyle w:val="Paragrafoelenco"/>
      </w:pPr>
    </w:p>
    <w:p w14:paraId="00B6A25C" w14:textId="68EE2748" w:rsidR="0009097D" w:rsidRDefault="00667CB3" w:rsidP="0009097D">
      <w:pPr>
        <w:pStyle w:val="Paragrafoelenco"/>
        <w:rPr>
          <w:rStyle w:val="normaltextrun"/>
          <w:rFonts w:cstheme="minorHAnsi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2343" behindDoc="1" locked="0" layoutInCell="1" allowOverlap="1" wp14:anchorId="797F5E9D" wp14:editId="61829F8D">
            <wp:simplePos x="0" y="0"/>
            <wp:positionH relativeFrom="margin">
              <wp:align>center</wp:align>
            </wp:positionH>
            <wp:positionV relativeFrom="paragraph">
              <wp:posOffset>1211464</wp:posOffset>
            </wp:positionV>
            <wp:extent cx="550545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525" y="21375"/>
                <wp:lineTo x="21525" y="0"/>
                <wp:lineTo x="0" y="0"/>
              </wp:wrapPolygon>
            </wp:wrapTight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3" t="8109" r="12212" b="54469"/>
                    <a:stretch/>
                  </pic:blipFill>
                  <pic:spPr bwMode="auto">
                    <a:xfrm>
                      <a:off x="0" y="0"/>
                      <a:ext cx="55054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097D">
        <w:t>Si sceglie, per evitare ridondanze, di mostrare la creazione di solo una delle viste proposte: l’unico elemento a variare sono infatti le date indicate nella condizione WHERE.</w:t>
      </w:r>
      <w:r w:rsidR="0009097D">
        <w:br/>
        <w:t>Si noti che la struttura di quest’ultima è molto simile a quella della query indicata nel punto precedente, ad eccezione dell’aggiunta proprio della condizione WHERE che specifica l’arco temporale da considerare nel momento delle media.</w:t>
      </w:r>
      <w:r w:rsidRPr="00667CB3">
        <w:rPr>
          <w:rStyle w:val="normaltextrun"/>
          <w:rFonts w:cstheme="minorHAnsi"/>
          <w:shd w:val="clear" w:color="auto" w:fill="FFFFFF"/>
        </w:rPr>
        <w:t xml:space="preserve"> </w:t>
      </w:r>
      <w:r w:rsidRPr="00312946">
        <w:rPr>
          <w:rStyle w:val="normaltextrun"/>
          <w:rFonts w:cstheme="minorHAnsi"/>
          <w:shd w:val="clear" w:color="auto" w:fill="FFFFFF"/>
        </w:rPr>
        <w:t>Parte del risultato della</w:t>
      </w:r>
      <w:r>
        <w:rPr>
          <w:rStyle w:val="normaltextrun"/>
          <w:rFonts w:cstheme="minorHAnsi"/>
          <w:shd w:val="clear" w:color="auto" w:fill="FFFFFF"/>
        </w:rPr>
        <w:t xml:space="preserve"> vista</w:t>
      </w:r>
      <w:r w:rsidRPr="00312946">
        <w:rPr>
          <w:rStyle w:val="normaltextrun"/>
          <w:rFonts w:cstheme="minorHAnsi"/>
          <w:shd w:val="clear" w:color="auto" w:fill="FFFFFF"/>
        </w:rPr>
        <w:t xml:space="preserve"> (manca, per questione di spazio, l</w:t>
      </w:r>
      <w:r>
        <w:rPr>
          <w:rStyle w:val="normaltextrun"/>
          <w:rFonts w:cstheme="minorHAnsi"/>
          <w:shd w:val="clear" w:color="auto" w:fill="FFFFFF"/>
        </w:rPr>
        <w:t>a</w:t>
      </w:r>
      <w:r w:rsidRPr="00312946">
        <w:rPr>
          <w:rStyle w:val="normaltextrun"/>
          <w:rFonts w:cstheme="minorHAnsi"/>
          <w:shd w:val="clear" w:color="auto" w:fill="FFFFFF"/>
        </w:rPr>
        <w:t xml:space="preserve"> colonn</w:t>
      </w:r>
      <w:r>
        <w:rPr>
          <w:rStyle w:val="normaltextrun"/>
          <w:rFonts w:cstheme="minorHAnsi"/>
          <w:shd w:val="clear" w:color="auto" w:fill="FFFFFF"/>
        </w:rPr>
        <w:t>a</w:t>
      </w:r>
      <w:r w:rsidRPr="00312946">
        <w:rPr>
          <w:rStyle w:val="normaltextrun"/>
          <w:rFonts w:cstheme="minorHAnsi"/>
          <w:shd w:val="clear" w:color="auto" w:fill="FFFFFF"/>
        </w:rPr>
        <w:t xml:space="preserve"> riferit</w:t>
      </w:r>
      <w:r>
        <w:rPr>
          <w:rStyle w:val="normaltextrun"/>
          <w:rFonts w:cstheme="minorHAnsi"/>
          <w:shd w:val="clear" w:color="auto" w:fill="FFFFFF"/>
        </w:rPr>
        <w:t>a</w:t>
      </w:r>
      <w:r w:rsidRPr="00312946">
        <w:rPr>
          <w:rStyle w:val="normaltextrun"/>
          <w:rFonts w:cstheme="minorHAnsi"/>
          <w:shd w:val="clear" w:color="auto" w:fill="FFFFFF"/>
        </w:rPr>
        <w:t xml:space="preserve"> a VENDITA_E_RICREATIVE) è mostrato </w:t>
      </w:r>
      <w:r w:rsidR="00F6302E">
        <w:rPr>
          <w:rStyle w:val="normaltextrun"/>
          <w:rFonts w:cstheme="minorHAnsi"/>
          <w:shd w:val="clear" w:color="auto" w:fill="FFFFFF"/>
        </w:rPr>
        <w:t>di seguito:</w:t>
      </w:r>
      <w:r w:rsidR="0009097D">
        <w:br/>
      </w:r>
    </w:p>
    <w:p w14:paraId="6B138D99" w14:textId="06D94E18" w:rsidR="0009097D" w:rsidRDefault="0009097D" w:rsidP="00930B6F">
      <w:pPr>
        <w:ind w:left="720"/>
        <w:jc w:val="center"/>
        <w:rPr>
          <w:rStyle w:val="normaltextrun"/>
          <w:rFonts w:cstheme="minorHAnsi"/>
          <w:shd w:val="clear" w:color="auto" w:fill="FFFFFF"/>
        </w:rPr>
      </w:pPr>
    </w:p>
    <w:p w14:paraId="21622819" w14:textId="77777777" w:rsidR="0009097D" w:rsidRDefault="0009097D" w:rsidP="0009097D">
      <w:pPr>
        <w:ind w:left="360"/>
        <w:rPr>
          <w:rStyle w:val="normaltextrun"/>
          <w:rFonts w:cstheme="minorHAnsi"/>
          <w:shd w:val="clear" w:color="auto" w:fill="FFFFFF"/>
        </w:rPr>
      </w:pPr>
    </w:p>
    <w:p w14:paraId="67CC042B" w14:textId="77777777" w:rsidR="0009097D" w:rsidRDefault="0009097D" w:rsidP="0009097D">
      <w:pPr>
        <w:ind w:left="360"/>
        <w:rPr>
          <w:rStyle w:val="normaltextrun"/>
          <w:rFonts w:cstheme="minorHAnsi"/>
          <w:shd w:val="clear" w:color="auto" w:fill="FFFFFF"/>
        </w:rPr>
      </w:pPr>
    </w:p>
    <w:p w14:paraId="6D176D7A" w14:textId="77777777" w:rsidR="0009097D" w:rsidRDefault="0009097D" w:rsidP="0009097D">
      <w:pPr>
        <w:ind w:left="360"/>
        <w:rPr>
          <w:rStyle w:val="normaltextrun"/>
          <w:rFonts w:cstheme="minorHAnsi"/>
          <w:shd w:val="clear" w:color="auto" w:fill="FFFFFF"/>
        </w:rPr>
      </w:pPr>
    </w:p>
    <w:p w14:paraId="46ACCC52" w14:textId="77777777" w:rsidR="00961951" w:rsidRDefault="00961951" w:rsidP="00961951">
      <w:pPr>
        <w:rPr>
          <w:rStyle w:val="normaltextrun"/>
          <w:rFonts w:cstheme="minorHAnsi"/>
          <w:shd w:val="clear" w:color="auto" w:fill="FFFFFF"/>
        </w:rPr>
      </w:pPr>
    </w:p>
    <w:p w14:paraId="712A61AF" w14:textId="680E6EA7" w:rsidR="008F514C" w:rsidRDefault="00961951" w:rsidP="00961951">
      <w:pPr>
        <w:rPr>
          <w:rStyle w:val="normaltextrun"/>
          <w:rFonts w:cstheme="minorHAnsi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791FE5E9" wp14:editId="7B083347">
            <wp:simplePos x="0" y="0"/>
            <wp:positionH relativeFrom="margin">
              <wp:align>left</wp:align>
            </wp:positionH>
            <wp:positionV relativeFrom="paragraph">
              <wp:posOffset>5833637</wp:posOffset>
            </wp:positionV>
            <wp:extent cx="6850251" cy="2966720"/>
            <wp:effectExtent l="0" t="0" r="8255" b="5080"/>
            <wp:wrapNone/>
            <wp:docPr id="37" name="Grafico 37">
              <a:extLst xmlns:a="http://schemas.openxmlformats.org/drawingml/2006/main">
                <a:ext uri="{FF2B5EF4-FFF2-40B4-BE49-F238E27FC236}">
                  <a16:creationId xmlns:a16="http://schemas.microsoft.com/office/drawing/2014/main" id="{00E093B8-228F-4378-A4F9-989FB631079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B5A">
        <w:rPr>
          <w:noProof/>
        </w:rPr>
        <w:drawing>
          <wp:inline distT="0" distB="0" distL="0" distR="0" wp14:anchorId="6AA7F661" wp14:editId="53FD89C0">
            <wp:extent cx="6881247" cy="3239135"/>
            <wp:effectExtent l="0" t="0" r="15240" b="18415"/>
            <wp:docPr id="35" name="Grafico 35">
              <a:extLst xmlns:a="http://schemas.openxmlformats.org/drawingml/2006/main">
                <a:ext uri="{FF2B5EF4-FFF2-40B4-BE49-F238E27FC236}">
                  <a16:creationId xmlns:a16="http://schemas.microsoft.com/office/drawing/2014/main" id="{27DB1B6F-1F53-4782-88E8-B33FCBEB52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  <w:r w:rsidR="00CF5FDF">
        <w:rPr>
          <w:noProof/>
        </w:rPr>
        <w:drawing>
          <wp:inline distT="0" distB="0" distL="0" distR="0" wp14:anchorId="6A53AEB5" wp14:editId="04A41F4F">
            <wp:extent cx="6865620" cy="2526223"/>
            <wp:effectExtent l="0" t="0" r="11430" b="7620"/>
            <wp:docPr id="36" name="Grafico 36">
              <a:extLst xmlns:a="http://schemas.openxmlformats.org/drawingml/2006/main">
                <a:ext uri="{FF2B5EF4-FFF2-40B4-BE49-F238E27FC236}">
                  <a16:creationId xmlns:a16="http://schemas.microsoft.com/office/drawing/2014/main" id="{A72AB30B-C258-4CFE-98DA-3E7A055062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64AAA55B" w14:textId="3106AC58" w:rsidR="009C5A0C" w:rsidRDefault="009C5A0C" w:rsidP="008F514C">
      <w:pPr>
        <w:ind w:left="360"/>
        <w:rPr>
          <w:rStyle w:val="normaltextrun"/>
          <w:rFonts w:cstheme="minorHAnsi"/>
          <w:shd w:val="clear" w:color="auto" w:fill="FFFFFF"/>
        </w:rPr>
      </w:pPr>
    </w:p>
    <w:p w14:paraId="49E3CEBB" w14:textId="299A2ACE" w:rsidR="008F514C" w:rsidRDefault="008F514C" w:rsidP="0060044C">
      <w:pPr>
        <w:rPr>
          <w:rStyle w:val="normaltextrun"/>
          <w:rFonts w:cstheme="minorHAnsi"/>
          <w:shd w:val="clear" w:color="auto" w:fill="FFFFFF"/>
        </w:rPr>
      </w:pPr>
    </w:p>
    <w:p w14:paraId="1A68EACB" w14:textId="53D236B5" w:rsidR="00961951" w:rsidRDefault="00961951" w:rsidP="0060044C">
      <w:pPr>
        <w:rPr>
          <w:rStyle w:val="normaltextrun"/>
          <w:rFonts w:cstheme="minorHAnsi"/>
          <w:shd w:val="clear" w:color="auto" w:fill="FFFFFF"/>
        </w:rPr>
      </w:pPr>
    </w:p>
    <w:p w14:paraId="4289AB00" w14:textId="3671F265" w:rsidR="00961951" w:rsidRDefault="00961951" w:rsidP="0060044C">
      <w:pPr>
        <w:rPr>
          <w:rStyle w:val="normaltextrun"/>
          <w:rFonts w:cstheme="minorHAnsi"/>
          <w:shd w:val="clear" w:color="auto" w:fill="FFFFFF"/>
        </w:rPr>
      </w:pPr>
    </w:p>
    <w:p w14:paraId="4C6CECE6" w14:textId="09C91617" w:rsidR="00961951" w:rsidRDefault="00961951" w:rsidP="0060044C">
      <w:pPr>
        <w:rPr>
          <w:rStyle w:val="normaltextrun"/>
          <w:rFonts w:cstheme="minorHAnsi"/>
          <w:shd w:val="clear" w:color="auto" w:fill="FFFFFF"/>
        </w:rPr>
      </w:pPr>
    </w:p>
    <w:p w14:paraId="02611E5E" w14:textId="62D69D7D" w:rsidR="00961951" w:rsidRDefault="00961951" w:rsidP="0060044C">
      <w:pPr>
        <w:rPr>
          <w:rStyle w:val="normaltextrun"/>
          <w:rFonts w:cstheme="minorHAnsi"/>
          <w:shd w:val="clear" w:color="auto" w:fill="FFFFFF"/>
        </w:rPr>
      </w:pPr>
    </w:p>
    <w:p w14:paraId="5E64BE18" w14:textId="77777777" w:rsidR="00961951" w:rsidRDefault="00961951" w:rsidP="0060044C">
      <w:pPr>
        <w:rPr>
          <w:rStyle w:val="normaltextrun"/>
          <w:rFonts w:cstheme="minorHAnsi"/>
          <w:shd w:val="clear" w:color="auto" w:fill="FFFFFF"/>
        </w:rPr>
      </w:pPr>
    </w:p>
    <w:p w14:paraId="48659B12" w14:textId="45B4DEC8" w:rsidR="00E01037" w:rsidRDefault="00E01037" w:rsidP="00667CB3">
      <w:pPr>
        <w:pStyle w:val="Paragrafoelenco"/>
        <w:numPr>
          <w:ilvl w:val="0"/>
          <w:numId w:val="6"/>
        </w:numPr>
        <w:rPr>
          <w:rStyle w:val="normaltextrun"/>
          <w:rFonts w:cstheme="minorHAnsi"/>
          <w:shd w:val="clear" w:color="auto" w:fill="FFFFFF"/>
        </w:rPr>
      </w:pPr>
      <w:r w:rsidRPr="00667CB3">
        <w:rPr>
          <w:rStyle w:val="normaltextrun"/>
          <w:rFonts w:cstheme="minorHAnsi"/>
          <w:shd w:val="clear" w:color="auto" w:fill="FFFFFF"/>
        </w:rPr>
        <w:t>In questa query è stat</w:t>
      </w:r>
      <w:r w:rsidR="00667CB3">
        <w:rPr>
          <w:rStyle w:val="normaltextrun"/>
          <w:rFonts w:cstheme="minorHAnsi"/>
          <w:shd w:val="clear" w:color="auto" w:fill="FFFFFF"/>
        </w:rPr>
        <w:t>o</w:t>
      </w:r>
      <w:r w:rsidRPr="00667CB3">
        <w:rPr>
          <w:rStyle w:val="normaltextrun"/>
          <w:rFonts w:cstheme="minorHAnsi"/>
          <w:shd w:val="clear" w:color="auto" w:fill="FFFFFF"/>
        </w:rPr>
        <w:t xml:space="preserve"> oggetto di interess</w:t>
      </w:r>
      <w:r w:rsidR="00161CD9" w:rsidRPr="00667CB3">
        <w:rPr>
          <w:rStyle w:val="normaltextrun"/>
          <w:rFonts w:cstheme="minorHAnsi"/>
          <w:shd w:val="clear" w:color="auto" w:fill="FFFFFF"/>
        </w:rPr>
        <w:t>e</w:t>
      </w:r>
      <w:r w:rsidRPr="00667CB3">
        <w:rPr>
          <w:rStyle w:val="normaltextrun"/>
          <w:rFonts w:cstheme="minorHAnsi"/>
          <w:shd w:val="clear" w:color="auto" w:fill="FFFFFF"/>
        </w:rPr>
        <w:t xml:space="preserve"> </w:t>
      </w:r>
      <w:hyperlink w:anchor="query" w:history="1">
        <w:r w:rsidRPr="00667CB3">
          <w:rPr>
            <w:rStyle w:val="Collegamentoipertestuale"/>
            <w:rFonts w:cstheme="minorHAnsi"/>
            <w:shd w:val="clear" w:color="auto" w:fill="FFFFFF"/>
          </w:rPr>
          <w:t xml:space="preserve">la correlazione tra i casi di </w:t>
        </w:r>
        <w:proofErr w:type="spellStart"/>
        <w:r w:rsidRPr="00667CB3">
          <w:rPr>
            <w:rStyle w:val="Collegamentoipertestuale"/>
            <w:rFonts w:cstheme="minorHAnsi"/>
            <w:shd w:val="clear" w:color="auto" w:fill="FFFFFF"/>
          </w:rPr>
          <w:t>covid</w:t>
        </w:r>
        <w:proofErr w:type="spellEnd"/>
        <w:r w:rsidRPr="00667CB3">
          <w:rPr>
            <w:rStyle w:val="Collegamentoipertestuale"/>
            <w:rFonts w:cstheme="minorHAnsi"/>
            <w:shd w:val="clear" w:color="auto" w:fill="FFFFFF"/>
          </w:rPr>
          <w:t xml:space="preserve"> registrati nel consueto arco temporale e l</w:t>
        </w:r>
        <w:r w:rsidR="00CD28DE" w:rsidRPr="00667CB3">
          <w:rPr>
            <w:rStyle w:val="Collegamentoipertestuale"/>
            <w:rFonts w:cstheme="minorHAnsi"/>
            <w:shd w:val="clear" w:color="auto" w:fill="FFFFFF"/>
          </w:rPr>
          <w:t>’</w:t>
        </w:r>
        <w:r w:rsidRPr="00667CB3">
          <w:rPr>
            <w:rStyle w:val="Collegamentoipertestuale"/>
            <w:rFonts w:cstheme="minorHAnsi"/>
            <w:shd w:val="clear" w:color="auto" w:fill="FFFFFF"/>
          </w:rPr>
          <w:t>inquinamento</w:t>
        </w:r>
        <w:r w:rsidR="00CD28DE" w:rsidRPr="00667CB3">
          <w:rPr>
            <w:rStyle w:val="Collegamentoipertestuale"/>
            <w:rFonts w:cstheme="minorHAnsi"/>
            <w:shd w:val="clear" w:color="auto" w:fill="FFFFFF"/>
          </w:rPr>
          <w:t xml:space="preserve"> medio</w:t>
        </w:r>
        <w:r w:rsidRPr="00667CB3">
          <w:rPr>
            <w:rStyle w:val="Collegamentoipertestuale"/>
            <w:rFonts w:cstheme="minorHAnsi"/>
            <w:shd w:val="clear" w:color="auto" w:fill="FFFFFF"/>
          </w:rPr>
          <w:t xml:space="preserve"> dell’aria da</w:t>
        </w:r>
        <w:bookmarkStart w:id="49" w:name="polveri_sottili"/>
        <w:r w:rsidRPr="00667CB3">
          <w:rPr>
            <w:rStyle w:val="Collegamentoipertestuale"/>
            <w:rFonts w:cstheme="minorHAnsi"/>
            <w:shd w:val="clear" w:color="auto" w:fill="FFFFFF"/>
          </w:rPr>
          <w:t xml:space="preserve"> polveri sottili</w:t>
        </w:r>
        <w:bookmarkEnd w:id="49"/>
      </w:hyperlink>
      <w:r w:rsidRPr="00667CB3">
        <w:rPr>
          <w:rStyle w:val="normaltextrun"/>
          <w:rFonts w:cstheme="minorHAnsi"/>
          <w:shd w:val="clear" w:color="auto" w:fill="FFFFFF"/>
        </w:rPr>
        <w:t xml:space="preserve"> (PM 2.5). Infatti, si stanno conducendo studi secondo i quali </w:t>
      </w:r>
      <w:r w:rsidR="00C92296" w:rsidRPr="00667CB3">
        <w:rPr>
          <w:rStyle w:val="normaltextrun"/>
          <w:rFonts w:cstheme="minorHAnsi"/>
          <w:shd w:val="clear" w:color="auto" w:fill="FFFFFF"/>
        </w:rPr>
        <w:t xml:space="preserve">l’elevata esposizione cronica al particolato atmosferico </w:t>
      </w:r>
      <w:r w:rsidR="001857EC" w:rsidRPr="00667CB3">
        <w:rPr>
          <w:rStyle w:val="normaltextrun"/>
          <w:rFonts w:cstheme="minorHAnsi"/>
          <w:shd w:val="clear" w:color="auto" w:fill="FFFFFF"/>
        </w:rPr>
        <w:t xml:space="preserve">rende </w:t>
      </w:r>
      <w:r w:rsidR="00B22D63" w:rsidRPr="00667CB3">
        <w:rPr>
          <w:rStyle w:val="normaltextrun"/>
          <w:rFonts w:cstheme="minorHAnsi"/>
          <w:shd w:val="clear" w:color="auto" w:fill="FFFFFF"/>
        </w:rPr>
        <w:t xml:space="preserve">le persone più vulnerabili </w:t>
      </w:r>
      <w:r w:rsidR="007862F6" w:rsidRPr="00667CB3">
        <w:rPr>
          <w:rStyle w:val="normaltextrun"/>
          <w:rFonts w:cstheme="minorHAnsi"/>
          <w:shd w:val="clear" w:color="auto" w:fill="FFFFFF"/>
        </w:rPr>
        <w:t>nei confronti del virus</w:t>
      </w:r>
      <w:r w:rsidR="004B37EC" w:rsidRPr="00667CB3">
        <w:rPr>
          <w:rStyle w:val="normaltextrun"/>
          <w:rFonts w:cstheme="minorHAnsi"/>
          <w:shd w:val="clear" w:color="auto" w:fill="FFFFFF"/>
        </w:rPr>
        <w:t>.</w:t>
      </w:r>
    </w:p>
    <w:p w14:paraId="46D37AF8" w14:textId="77777777" w:rsidR="00F17BB1" w:rsidRPr="00667CB3" w:rsidRDefault="00F17BB1" w:rsidP="00F17BB1">
      <w:pPr>
        <w:pStyle w:val="Paragrafoelenco"/>
        <w:rPr>
          <w:rStyle w:val="normaltextrun"/>
          <w:rFonts w:cstheme="minorHAnsi"/>
          <w:shd w:val="clear" w:color="auto" w:fill="FFFFFF"/>
        </w:rPr>
      </w:pPr>
    </w:p>
    <w:p w14:paraId="34F57E28" w14:textId="5B256C34" w:rsidR="007F1FAE" w:rsidRPr="002F0DD9" w:rsidRDefault="002329FD" w:rsidP="00F17BB1">
      <w:pPr>
        <w:pStyle w:val="Paragrafoelenco"/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  <w:sz w:val="22"/>
          <w:szCs w:val="22"/>
        </w:rPr>
      </w:pP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SELECT 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NOME_REGIONE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, </w:t>
      </w:r>
      <w:r w:rsidRPr="002F0DD9">
        <w:rPr>
          <w:rFonts w:ascii="JetBrains Mono" w:eastAsia="Times New Roman" w:hAnsi="JetBrains Mono" w:cs="Courier New"/>
          <w:i/>
          <w:iCs/>
          <w:color w:val="FFC66D"/>
          <w:sz w:val="22"/>
          <w:szCs w:val="22"/>
          <w:shd w:val="clear" w:color="auto" w:fill="F0ECE6"/>
          <w:lang w:eastAsia="it-IT"/>
        </w:rPr>
        <w:t>SUM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(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TOT_CASI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) </w:t>
      </w:r>
      <w:proofErr w:type="spellStart"/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SommaCasiPerReg</w:t>
      </w:r>
      <w:proofErr w:type="spellEnd"/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, 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INQUINAMENTO_ARIA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br/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from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REGIONI 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join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PROVINCE P 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on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REGIONI.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 xml:space="preserve">ID_REGIONE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= P.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 xml:space="preserve">COD_REGIONE 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join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CASI_PROVINCE CP 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on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P.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 xml:space="preserve">ID_PROVINCIA </w:t>
      </w:r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= CP.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ID_PROV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br/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group by 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NOME_REGIONE</w:t>
      </w:r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, 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t>INQUINAMENTO_ARIA</w:t>
      </w:r>
      <w:r w:rsidRPr="002F0DD9">
        <w:rPr>
          <w:rFonts w:ascii="JetBrains Mono" w:eastAsia="Times New Roman" w:hAnsi="JetBrains Mono" w:cs="Courier New"/>
          <w:color w:val="9876AA"/>
          <w:sz w:val="22"/>
          <w:szCs w:val="22"/>
          <w:shd w:val="clear" w:color="auto" w:fill="F0ECE6"/>
          <w:lang w:eastAsia="it-IT"/>
        </w:rPr>
        <w:br/>
      </w:r>
      <w:proofErr w:type="spellStart"/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>order</w:t>
      </w:r>
      <w:proofErr w:type="spellEnd"/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 xml:space="preserve"> by </w:t>
      </w:r>
      <w:proofErr w:type="spellStart"/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>SommaCasiPerReg</w:t>
      </w:r>
      <w:proofErr w:type="spellEnd"/>
      <w:r w:rsidRPr="002F0DD9">
        <w:rPr>
          <w:rFonts w:ascii="JetBrains Mono" w:eastAsia="Times New Roman" w:hAnsi="JetBrains Mono" w:cs="Courier New"/>
          <w:color w:val="A9B7C6"/>
          <w:sz w:val="22"/>
          <w:szCs w:val="22"/>
          <w:shd w:val="clear" w:color="auto" w:fill="F0ECE6"/>
          <w:lang w:eastAsia="it-IT"/>
        </w:rPr>
        <w:t xml:space="preserve"> </w:t>
      </w:r>
      <w:proofErr w:type="spellStart"/>
      <w:r w:rsidRPr="002F0DD9">
        <w:rPr>
          <w:rFonts w:ascii="JetBrains Mono" w:eastAsia="Times New Roman" w:hAnsi="JetBrains Mono" w:cs="Courier New"/>
          <w:color w:val="CC7832"/>
          <w:sz w:val="22"/>
          <w:szCs w:val="22"/>
          <w:shd w:val="clear" w:color="auto" w:fill="F0ECE6"/>
          <w:lang w:eastAsia="it-IT"/>
        </w:rPr>
        <w:t>desc</w:t>
      </w:r>
      <w:proofErr w:type="spellEnd"/>
      <w:r w:rsidR="007F1FAE" w:rsidRPr="002F0DD9">
        <w:rPr>
          <w:noProof/>
          <w:sz w:val="22"/>
          <w:szCs w:val="22"/>
          <w:shd w:val="clear" w:color="auto" w:fill="F0ECE6"/>
        </w:rPr>
        <w:t xml:space="preserve"> </w:t>
      </w:r>
    </w:p>
    <w:p w14:paraId="4051EB5B" w14:textId="77777777" w:rsidR="007E6FE6" w:rsidRDefault="007E6FE6" w:rsidP="00F17BB1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14:paraId="151B76DF" w14:textId="391EEF07" w:rsidR="007F1FAE" w:rsidRDefault="00F53C68" w:rsidP="007F1FAE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t>A causa del</w:t>
      </w:r>
      <w:r w:rsidR="00717A73">
        <w:rPr>
          <w:noProof/>
        </w:rPr>
        <w:t xml:space="preserve">l’utilizzo della funzione di raggruppamento SUM(TOT_CASI) è necessaria la presenza </w:t>
      </w:r>
      <w:r w:rsidR="004578D6">
        <w:rPr>
          <w:noProof/>
        </w:rPr>
        <w:t>della clausola group by che raggruppa i dati per Regione</w:t>
      </w:r>
      <w:r w:rsidR="00C27A7C">
        <w:rPr>
          <w:noProof/>
        </w:rPr>
        <w:t xml:space="preserve">. Per </w:t>
      </w:r>
      <w:r w:rsidR="00485A50">
        <w:rPr>
          <w:noProof/>
        </w:rPr>
        <w:t xml:space="preserve">mettere in evidenza </w:t>
      </w:r>
      <w:r w:rsidR="00C759A7">
        <w:rPr>
          <w:noProof/>
        </w:rPr>
        <w:t>quanto detto sopra, si è deciso di ordinare le tuple per i casi complessivi per Regione</w:t>
      </w:r>
      <w:r w:rsidR="004865DE">
        <w:rPr>
          <w:noProof/>
        </w:rPr>
        <w:t xml:space="preserve"> grazie </w:t>
      </w:r>
      <w:r w:rsidR="00916D81">
        <w:rPr>
          <w:noProof/>
        </w:rPr>
        <w:t>anche all’uso del comando desc</w:t>
      </w:r>
      <w:r w:rsidR="00727246">
        <w:rPr>
          <w:noProof/>
        </w:rPr>
        <w:t xml:space="preserve"> che li ordina in modalità decrescente</w:t>
      </w:r>
      <w:r w:rsidR="0075728F">
        <w:rPr>
          <w:noProof/>
        </w:rPr>
        <w:t>.  Questo è parte del risultato della query</w:t>
      </w:r>
      <w:r w:rsidR="000B3B4D">
        <w:rPr>
          <w:noProof/>
        </w:rPr>
        <w:t xml:space="preserve"> (che parrebbe</w:t>
      </w:r>
      <w:r w:rsidR="00965091">
        <w:rPr>
          <w:noProof/>
        </w:rPr>
        <w:t xml:space="preserve"> confermare la tesi)</w:t>
      </w:r>
      <w:r w:rsidR="0075728F">
        <w:rPr>
          <w:noProof/>
        </w:rPr>
        <w:t>:</w:t>
      </w:r>
    </w:p>
    <w:p w14:paraId="464F60F4" w14:textId="77777777" w:rsidR="00F6302E" w:rsidRDefault="00F6302E" w:rsidP="007F1FAE">
      <w:pPr>
        <w:pStyle w:val="Paragrafoelenc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14:paraId="43FD384C" w14:textId="04BD035E" w:rsidR="00F01737" w:rsidRDefault="007F1FAE" w:rsidP="007F1FAE">
      <w:pPr>
        <w:pStyle w:val="Paragrafoelenco"/>
        <w:shd w:val="clear" w:color="auto" w:fill="F0EC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F1FAE">
        <w:rPr>
          <w:rFonts w:ascii="JetBrains Mono" w:eastAsia="Times New Roman" w:hAnsi="JetBrains Mono" w:cs="Courier New"/>
          <w:noProof/>
          <w:color w:val="CC7832"/>
          <w:sz w:val="20"/>
          <w:szCs w:val="20"/>
          <w:lang w:eastAsia="it-IT"/>
        </w:rPr>
        <w:drawing>
          <wp:inline distT="0" distB="0" distL="0" distR="0" wp14:anchorId="2353F1EF" wp14:editId="5D600C7E">
            <wp:extent cx="6195996" cy="21999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4815" cy="22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737">
        <w:br w:type="page"/>
      </w:r>
    </w:p>
    <w:p w14:paraId="063A350F" w14:textId="6E5AE00D" w:rsidR="00C07094" w:rsidRDefault="00C07094" w:rsidP="00F01737">
      <w:pPr>
        <w:pStyle w:val="Titolo1"/>
      </w:pPr>
      <w:bookmarkStart w:id="50" w:name="_Toc43419475"/>
      <w:r>
        <w:t>PL/SQL</w:t>
      </w:r>
      <w:bookmarkEnd w:id="50"/>
    </w:p>
    <w:p w14:paraId="2F5232DB" w14:textId="0D384557" w:rsidR="00C07094" w:rsidRPr="00C07094" w:rsidRDefault="00AF0041" w:rsidP="008544C4">
      <w:pPr>
        <w:pStyle w:val="Titolo2"/>
      </w:pPr>
      <w:bookmarkStart w:id="51" w:name="_Toc43419476"/>
      <w:r>
        <w:t xml:space="preserve">6.1. </w:t>
      </w:r>
      <w:r w:rsidR="00C07094" w:rsidRPr="00C07094">
        <w:t xml:space="preserve">Specifica in PL/SQL di </w:t>
      </w:r>
      <w:proofErr w:type="spellStart"/>
      <w:r w:rsidR="00C07094" w:rsidRPr="00C07094">
        <w:t>Stored</w:t>
      </w:r>
      <w:proofErr w:type="spellEnd"/>
      <w:r w:rsidR="00C07094" w:rsidRPr="00C07094">
        <w:t xml:space="preserve"> Procedure</w:t>
      </w:r>
      <w:bookmarkEnd w:id="51"/>
    </w:p>
    <w:p w14:paraId="116FBDC8" w14:textId="77777777" w:rsidR="00230B08" w:rsidRDefault="00230B08" w:rsidP="00230B08">
      <w:pPr>
        <w:pStyle w:val="Paragrafoelenco"/>
        <w:numPr>
          <w:ilvl w:val="0"/>
          <w:numId w:val="8"/>
        </w:numPr>
        <w:spacing w:after="160" w:line="259" w:lineRule="auto"/>
      </w:pPr>
      <w:r>
        <w:t xml:space="preserve">La prima procedura proposta </w:t>
      </w:r>
      <w:r w:rsidRPr="002D3FF2">
        <w:t>stampa semplicemente a video i risultati trovati nella prima query indicata nel paragrafo 5</w:t>
      </w:r>
      <w:r>
        <w:t>.</w:t>
      </w:r>
    </w:p>
    <w:p w14:paraId="0BC6FFF0" w14:textId="77777777" w:rsidR="00D74E26" w:rsidRPr="001A0662" w:rsidRDefault="00D74E26" w:rsidP="00D74E26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22"/>
          <w:szCs w:val="22"/>
        </w:rPr>
      </w:pPr>
      <w:r w:rsidRPr="001A0662">
        <w:rPr>
          <w:rFonts w:ascii="JetBrains Mono" w:hAnsi="JetBrains Mono"/>
          <w:color w:val="CC7832"/>
          <w:sz w:val="22"/>
          <w:szCs w:val="22"/>
        </w:rPr>
        <w:t xml:space="preserve">CREATE PROCEDURE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 xml:space="preserve">MEDIA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IS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CURSOR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CURSORE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IS SELECT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color w:val="9876AA"/>
          <w:sz w:val="22"/>
          <w:szCs w:val="22"/>
        </w:rPr>
        <w:t>DECEDUTI</w:t>
      </w:r>
      <w:r w:rsidRPr="001A0662">
        <w:rPr>
          <w:rFonts w:ascii="JetBrains Mono" w:hAnsi="JetBrains Mono"/>
          <w:color w:val="A9B7C6"/>
          <w:sz w:val="22"/>
          <w:szCs w:val="22"/>
        </w:rPr>
        <w:t>)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1A0662">
        <w:rPr>
          <w:rFonts w:ascii="JetBrains Mono" w:hAnsi="JetBrains Mono"/>
          <w:color w:val="6897BB"/>
          <w:sz w:val="22"/>
          <w:szCs w:val="22"/>
        </w:rPr>
        <w:t>2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1A0662">
        <w:rPr>
          <w:rFonts w:ascii="JetBrains Mono" w:hAnsi="JetBrains Mono"/>
          <w:color w:val="A9B7C6"/>
          <w:sz w:val="22"/>
          <w:szCs w:val="22"/>
        </w:rPr>
        <w:t>MEDIA_DECEDUTI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NOME_REGIONE </w:t>
      </w:r>
      <w:r w:rsidRPr="001A0662">
        <w:rPr>
          <w:rFonts w:ascii="JetBrains Mono" w:hAnsi="JetBrains Mono"/>
          <w:color w:val="A9B7C6"/>
          <w:sz w:val="22"/>
          <w:szCs w:val="22"/>
        </w:rPr>
        <w:br/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CASI_REGIONI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JOIN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REGIONI R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on </w:t>
      </w:r>
      <w:r w:rsidRPr="001A0662">
        <w:rPr>
          <w:rFonts w:ascii="JetBrains Mono" w:hAnsi="JetBrains Mono"/>
          <w:color w:val="A9B7C6"/>
          <w:sz w:val="22"/>
          <w:szCs w:val="22"/>
        </w:rPr>
        <w:t>CASI_REGIONI.</w:t>
      </w:r>
      <w:r w:rsidRPr="001A0662">
        <w:rPr>
          <w:rFonts w:ascii="JetBrains Mono" w:hAnsi="JetBrains Mono"/>
          <w:color w:val="9876AA"/>
          <w:sz w:val="22"/>
          <w:szCs w:val="22"/>
        </w:rPr>
        <w:t xml:space="preserve">CODICE_REGIONE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= ID_REGIONE </w:t>
      </w:r>
      <w:r w:rsidRPr="001A0662">
        <w:rPr>
          <w:rFonts w:ascii="JetBrains Mono" w:hAnsi="JetBrains Mono"/>
          <w:color w:val="A9B7C6"/>
          <w:sz w:val="22"/>
          <w:szCs w:val="22"/>
        </w:rPr>
        <w:br/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GROUP BY </w:t>
      </w:r>
      <w:r w:rsidRPr="001A0662">
        <w:rPr>
          <w:rFonts w:ascii="JetBrains Mono" w:hAnsi="JetBrains Mono"/>
          <w:color w:val="A9B7C6"/>
          <w:sz w:val="22"/>
          <w:szCs w:val="22"/>
        </w:rPr>
        <w:t>NOME_REGIONE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</w:t>
      </w:r>
      <w:r w:rsidRPr="001A0662">
        <w:rPr>
          <w:rFonts w:ascii="JetBrains Mono" w:hAnsi="JetBrains Mono"/>
          <w:color w:val="A9B7C6"/>
          <w:sz w:val="22"/>
          <w:szCs w:val="22"/>
        </w:rPr>
        <w:t>CU CURSORE%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ROWTYPE;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BEGIN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OPEN </w:t>
      </w:r>
      <w:r w:rsidRPr="001A0662">
        <w:rPr>
          <w:rFonts w:ascii="JetBrains Mono" w:hAnsi="JetBrains Mono"/>
          <w:color w:val="A9B7C6"/>
          <w:sz w:val="22"/>
          <w:szCs w:val="22"/>
        </w:rPr>
        <w:t>CURSORE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LOOP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FETCH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CURSORE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INTO </w:t>
      </w:r>
      <w:r w:rsidRPr="001A0662">
        <w:rPr>
          <w:rFonts w:ascii="JetBrains Mono" w:hAnsi="JetBrains Mono"/>
          <w:color w:val="A9B7C6"/>
          <w:sz w:val="22"/>
          <w:szCs w:val="22"/>
        </w:rPr>
        <w:t>CU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EXIT WHEN </w:t>
      </w:r>
      <w:r w:rsidRPr="001A0662">
        <w:rPr>
          <w:rFonts w:ascii="JetBrains Mono" w:hAnsi="JetBrains Mono"/>
          <w:color w:val="A9B7C6"/>
          <w:sz w:val="22"/>
          <w:szCs w:val="22"/>
        </w:rPr>
        <w:t>CURSORE%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NOTFOUND; </w:t>
      </w:r>
      <w:r w:rsidRPr="001A0662">
        <w:rPr>
          <w:rFonts w:ascii="JetBrains Mono" w:hAnsi="JetBrains Mono"/>
          <w:color w:val="CC7832"/>
          <w:sz w:val="22"/>
          <w:szCs w:val="22"/>
        </w:rPr>
        <w:br/>
      </w:r>
      <w:r w:rsidRPr="001A0662">
        <w:rPr>
          <w:rFonts w:ascii="JetBrains Mono" w:hAnsi="JetBrains Mono"/>
          <w:color w:val="A9B7C6"/>
          <w:sz w:val="22"/>
          <w:szCs w:val="22"/>
        </w:rPr>
        <w:t>DBMS_OUTPUT.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PUT_LINE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color w:val="6A8759"/>
          <w:sz w:val="22"/>
          <w:szCs w:val="22"/>
        </w:rPr>
        <w:t xml:space="preserve">'Nome regione: '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||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RPAD</w:t>
      </w:r>
      <w:r w:rsidRPr="001A0662">
        <w:rPr>
          <w:rFonts w:ascii="JetBrains Mono" w:hAnsi="JetBrains Mono"/>
          <w:color w:val="A9B7C6"/>
          <w:sz w:val="22"/>
          <w:szCs w:val="22"/>
        </w:rPr>
        <w:t>(CU.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6A8759"/>
          <w:sz w:val="22"/>
          <w:szCs w:val="22"/>
        </w:rPr>
        <w:t>,</w:t>
      </w:r>
      <w:r w:rsidRPr="001A0662">
        <w:rPr>
          <w:rFonts w:ascii="JetBrains Mono" w:hAnsi="JetBrains Mono"/>
          <w:color w:val="6897BB"/>
          <w:sz w:val="22"/>
          <w:szCs w:val="22"/>
        </w:rPr>
        <w:t>25</w:t>
      </w:r>
      <w:r w:rsidRPr="001A0662">
        <w:rPr>
          <w:rFonts w:ascii="JetBrains Mono" w:hAnsi="JetBrains Mono"/>
          <w:color w:val="A9B7C6"/>
          <w:sz w:val="22"/>
          <w:szCs w:val="22"/>
        </w:rPr>
        <w:t>) ||</w:t>
      </w:r>
      <w:r w:rsidRPr="001A0662">
        <w:rPr>
          <w:rFonts w:ascii="JetBrains Mono" w:hAnsi="JetBrains Mono"/>
          <w:color w:val="6A8759"/>
          <w:sz w:val="22"/>
          <w:szCs w:val="22"/>
        </w:rPr>
        <w:t xml:space="preserve">'Media per regione: ' </w:t>
      </w:r>
      <w:r w:rsidRPr="001A0662">
        <w:rPr>
          <w:rFonts w:ascii="JetBrains Mono" w:hAnsi="JetBrains Mono"/>
          <w:color w:val="A9B7C6"/>
          <w:sz w:val="22"/>
          <w:szCs w:val="22"/>
        </w:rPr>
        <w:t>|| CU.</w:t>
      </w:r>
      <w:r w:rsidRPr="001A0662">
        <w:rPr>
          <w:rFonts w:ascii="JetBrains Mono" w:hAnsi="JetBrains Mono"/>
          <w:color w:val="9876AA"/>
          <w:sz w:val="22"/>
          <w:szCs w:val="22"/>
        </w:rPr>
        <w:t>MEDIA_DECEDUTI</w:t>
      </w:r>
      <w:r w:rsidRPr="001A0662">
        <w:rPr>
          <w:rFonts w:ascii="JetBrains Mono" w:hAnsi="JetBrains Mono"/>
          <w:color w:val="A9B7C6"/>
          <w:sz w:val="22"/>
          <w:szCs w:val="22"/>
        </w:rPr>
        <w:t>)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END LOOP;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CLOSE </w:t>
      </w:r>
      <w:r w:rsidRPr="001A0662">
        <w:rPr>
          <w:rFonts w:ascii="JetBrains Mono" w:hAnsi="JetBrains Mono"/>
          <w:color w:val="A9B7C6"/>
          <w:sz w:val="22"/>
          <w:szCs w:val="22"/>
        </w:rPr>
        <w:t>CURSORE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END; </w:t>
      </w:r>
    </w:p>
    <w:p w14:paraId="40974AAE" w14:textId="77777777" w:rsidR="00D74E26" w:rsidRDefault="00D74E26" w:rsidP="00230B08">
      <w:pPr>
        <w:ind w:left="720"/>
        <w:rPr>
          <w:rStyle w:val="eop"/>
          <w:rFonts w:cstheme="minorHAnsi"/>
        </w:rPr>
      </w:pPr>
    </w:p>
    <w:p w14:paraId="0358B444" w14:textId="167C7B6A" w:rsidR="00230B08" w:rsidRDefault="00230B08" w:rsidP="00230B08">
      <w:pPr>
        <w:ind w:left="720"/>
      </w:pPr>
      <w:r>
        <w:rPr>
          <w:rStyle w:val="eop"/>
          <w:rFonts w:cstheme="minorHAnsi"/>
        </w:rPr>
        <w:t>La funzione si occupa di caricare il risultato della query in un cursore e, attraverso un ciclo, esporre in maniera più chiara i risultati.</w:t>
      </w:r>
      <w:r>
        <w:rPr>
          <w:rStyle w:val="eop"/>
          <w:rFonts w:cstheme="minorHAnsi"/>
        </w:rPr>
        <w:br/>
      </w:r>
      <w:r>
        <w:t>Si noti che per permettere il corretto funzionamento di DBMS_OUTPUT.PUT_</w:t>
      </w:r>
      <w:proofErr w:type="gramStart"/>
      <w:r>
        <w:t>LINE(</w:t>
      </w:r>
      <w:proofErr w:type="gramEnd"/>
      <w:r>
        <w:t xml:space="preserve">), è stato necessario utilizzare il comando </w:t>
      </w:r>
      <w:proofErr w:type="spellStart"/>
      <w:r w:rsidRPr="000C6E11">
        <w:rPr>
          <w:i/>
          <w:iCs/>
        </w:rPr>
        <w:t>Enable</w:t>
      </w:r>
      <w:proofErr w:type="spellEnd"/>
      <w:r w:rsidRPr="000C6E11">
        <w:rPr>
          <w:i/>
          <w:iCs/>
        </w:rPr>
        <w:t xml:space="preserve"> DBMSOUTPUT</w:t>
      </w:r>
      <w:r>
        <w:rPr>
          <w:i/>
          <w:iCs/>
        </w:rPr>
        <w:t xml:space="preserve"> </w:t>
      </w:r>
      <w:r>
        <w:t>sulla console.</w:t>
      </w:r>
      <w:r>
        <w:br/>
        <w:t>Si presenta, di seguito, parte del risultato ottenuto.</w:t>
      </w:r>
    </w:p>
    <w:p w14:paraId="7D084B53" w14:textId="77777777" w:rsidR="00230B08" w:rsidRDefault="00230B08" w:rsidP="00230B08">
      <w:pPr>
        <w:ind w:left="720"/>
        <w:rPr>
          <w:rFonts w:cstheme="minorHAnsi"/>
        </w:rPr>
      </w:pPr>
    </w:p>
    <w:p w14:paraId="423E98F4" w14:textId="0A5B02CE" w:rsidR="00230B08" w:rsidRDefault="00865B4A" w:rsidP="00EF6222">
      <w:pPr>
        <w:ind w:left="72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8E1DA59" wp14:editId="6087493D">
            <wp:extent cx="3521710" cy="1485900"/>
            <wp:effectExtent l="0" t="0" r="254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5" t="70465" r="17406" b="5198"/>
                    <a:stretch/>
                  </pic:blipFill>
                  <pic:spPr bwMode="auto">
                    <a:xfrm>
                      <a:off x="0" y="0"/>
                      <a:ext cx="35217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8E65" w14:textId="77777777" w:rsidR="00230B08" w:rsidRDefault="00230B08" w:rsidP="00230B08">
      <w:pPr>
        <w:ind w:left="720"/>
        <w:rPr>
          <w:rFonts w:cstheme="minorHAnsi"/>
        </w:rPr>
      </w:pPr>
    </w:p>
    <w:p w14:paraId="7029BD03" w14:textId="69149A21" w:rsidR="00230B08" w:rsidRDefault="00230B08" w:rsidP="00230B08">
      <w:pPr>
        <w:ind w:left="720"/>
        <w:rPr>
          <w:rFonts w:cstheme="minorHAnsi"/>
        </w:rPr>
      </w:pPr>
    </w:p>
    <w:p w14:paraId="5669CC36" w14:textId="77777777" w:rsidR="00416F70" w:rsidRDefault="00416F70" w:rsidP="00230B08">
      <w:pPr>
        <w:ind w:left="720"/>
        <w:rPr>
          <w:rFonts w:cstheme="minorHAnsi"/>
        </w:rPr>
      </w:pPr>
    </w:p>
    <w:p w14:paraId="5224AEE0" w14:textId="51A8AB2E" w:rsidR="00230B08" w:rsidRPr="00230B08" w:rsidRDefault="00230B08" w:rsidP="00230B08">
      <w:pPr>
        <w:pStyle w:val="Paragrafoelenco"/>
        <w:numPr>
          <w:ilvl w:val="0"/>
          <w:numId w:val="8"/>
        </w:numPr>
        <w:spacing w:after="160" w:line="259" w:lineRule="auto"/>
        <w:rPr>
          <w:rFonts w:cstheme="minorHAnsi"/>
        </w:rPr>
      </w:pPr>
      <w:r w:rsidRPr="00230B08">
        <w:rPr>
          <w:rFonts w:cstheme="minorHAnsi"/>
        </w:rPr>
        <w:t xml:space="preserve">Questa procedura, basata, sempre sulla stessa query, permette di </w:t>
      </w:r>
      <w:r w:rsidRPr="00F71EA8">
        <w:rPr>
          <w:rFonts w:cstheme="minorHAnsi"/>
          <w:u w:val="single"/>
        </w:rPr>
        <w:t>selezionare la particolare regione di cui si è interessati a conoscere la media dei deceduti</w:t>
      </w:r>
      <w:r w:rsidRPr="00230B08">
        <w:rPr>
          <w:rFonts w:cstheme="minorHAnsi"/>
        </w:rPr>
        <w:t>.</w:t>
      </w:r>
    </w:p>
    <w:p w14:paraId="0493D762" w14:textId="77777777" w:rsidR="001A0662" w:rsidRPr="001A0662" w:rsidRDefault="001A0662" w:rsidP="001A0662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  <w:sz w:val="22"/>
          <w:szCs w:val="22"/>
        </w:rPr>
      </w:pPr>
      <w:r w:rsidRPr="001A0662">
        <w:rPr>
          <w:rFonts w:ascii="JetBrains Mono" w:hAnsi="JetBrains Mono"/>
          <w:color w:val="A9B7C6"/>
          <w:sz w:val="22"/>
          <w:szCs w:val="22"/>
        </w:rPr>
        <w:t xml:space="preserve">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CREATE PROCEDURE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 xml:space="preserve">MEDIA_REGIONE_EX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br/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(REG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IN </w:t>
      </w:r>
      <w:r w:rsidRPr="001A0662">
        <w:rPr>
          <w:rFonts w:ascii="JetBrains Mono" w:hAnsi="JetBrains Mono"/>
          <w:color w:val="A9B7C6"/>
          <w:sz w:val="22"/>
          <w:szCs w:val="22"/>
        </w:rPr>
        <w:t>REGIONI.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A9B7C6"/>
          <w:sz w:val="22"/>
          <w:szCs w:val="22"/>
        </w:rPr>
        <w:t>%</w:t>
      </w:r>
      <w:r w:rsidRPr="001A0662">
        <w:rPr>
          <w:rFonts w:ascii="JetBrains Mono" w:hAnsi="JetBrains Mono"/>
          <w:color w:val="CC7832"/>
          <w:sz w:val="22"/>
          <w:szCs w:val="22"/>
        </w:rPr>
        <w:t>TYPE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IS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ECC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EXCEPTION;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CURSOR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CURSORE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IS SELECT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ROUND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AVG</w:t>
      </w:r>
      <w:r w:rsidRPr="001A0662">
        <w:rPr>
          <w:rFonts w:ascii="JetBrains Mono" w:hAnsi="JetBrains Mono"/>
          <w:color w:val="A9B7C6"/>
          <w:sz w:val="22"/>
          <w:szCs w:val="22"/>
        </w:rPr>
        <w:t>(DECEDUTI)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1A0662">
        <w:rPr>
          <w:rFonts w:ascii="JetBrains Mono" w:hAnsi="JetBrains Mono"/>
          <w:color w:val="6897BB"/>
          <w:sz w:val="22"/>
          <w:szCs w:val="22"/>
        </w:rPr>
        <w:t>2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AS </w:t>
      </w:r>
      <w:r w:rsidRPr="001A0662">
        <w:rPr>
          <w:rFonts w:ascii="JetBrains Mono" w:hAnsi="JetBrains Mono"/>
          <w:color w:val="A9B7C6"/>
          <w:sz w:val="22"/>
          <w:szCs w:val="22"/>
        </w:rPr>
        <w:t>MEDIA_DECEDUTI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, 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 </w:t>
      </w:r>
      <w:r w:rsidRPr="001A0662">
        <w:rPr>
          <w:rFonts w:ascii="JetBrains Mono" w:hAnsi="JetBrains Mono"/>
          <w:color w:val="A9B7C6"/>
          <w:sz w:val="22"/>
          <w:szCs w:val="22"/>
        </w:rPr>
        <w:br/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FROM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CASI_REGIONI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JOIN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REGIONI R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on </w:t>
      </w:r>
      <w:r w:rsidRPr="001A0662">
        <w:rPr>
          <w:rFonts w:ascii="JetBrains Mono" w:hAnsi="JetBrains Mono"/>
          <w:color w:val="A9B7C6"/>
          <w:sz w:val="22"/>
          <w:szCs w:val="22"/>
        </w:rPr>
        <w:t>CASI_REGIONI.</w:t>
      </w:r>
      <w:r w:rsidRPr="001A0662">
        <w:rPr>
          <w:rFonts w:ascii="JetBrains Mono" w:hAnsi="JetBrains Mono"/>
          <w:color w:val="9876AA"/>
          <w:sz w:val="22"/>
          <w:szCs w:val="22"/>
        </w:rPr>
        <w:t>CODICE_REGIONE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 = </w:t>
      </w:r>
      <w:r w:rsidRPr="001A0662">
        <w:rPr>
          <w:rFonts w:ascii="JetBrains Mono" w:hAnsi="JetBrains Mono"/>
          <w:color w:val="9876AA"/>
          <w:sz w:val="22"/>
          <w:szCs w:val="22"/>
        </w:rPr>
        <w:t>ID_REGIONE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 </w:t>
      </w:r>
      <w:r w:rsidRPr="001A0662">
        <w:rPr>
          <w:rFonts w:ascii="JetBrains Mono" w:hAnsi="JetBrains Mono"/>
          <w:color w:val="A9B7C6"/>
          <w:sz w:val="22"/>
          <w:szCs w:val="22"/>
        </w:rPr>
        <w:br/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GROUP BY 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 </w:t>
      </w:r>
      <w:r w:rsidRPr="001A0662">
        <w:rPr>
          <w:rFonts w:ascii="JetBrains Mono" w:hAnsi="JetBrains Mono"/>
          <w:color w:val="A9B7C6"/>
          <w:sz w:val="22"/>
          <w:szCs w:val="22"/>
        </w:rPr>
        <w:br/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HAVING 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A9B7C6"/>
          <w:sz w:val="22"/>
          <w:szCs w:val="22"/>
        </w:rPr>
        <w:t>=</w:t>
      </w:r>
      <w:r w:rsidRPr="001A0662">
        <w:rPr>
          <w:rFonts w:ascii="JetBrains Mono" w:hAnsi="JetBrains Mono"/>
          <w:color w:val="9876AA"/>
          <w:sz w:val="22"/>
          <w:szCs w:val="22"/>
        </w:rPr>
        <w:t>REG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</w:t>
      </w:r>
      <w:r w:rsidRPr="001A0662">
        <w:rPr>
          <w:rFonts w:ascii="JetBrains Mono" w:hAnsi="JetBrains Mono"/>
          <w:color w:val="A9B7C6"/>
          <w:sz w:val="22"/>
          <w:szCs w:val="22"/>
        </w:rPr>
        <w:t>CU CURSORE%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ROWTYPE;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BEGIN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    IF 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(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(REG != </w:t>
      </w:r>
      <w:r w:rsidRPr="001A0662">
        <w:rPr>
          <w:rFonts w:ascii="JetBrains Mono" w:hAnsi="JetBrains Mono"/>
          <w:color w:val="6A8759"/>
          <w:sz w:val="22"/>
          <w:szCs w:val="22"/>
        </w:rPr>
        <w:t>'Campania'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(REG != </w:t>
      </w:r>
      <w:r w:rsidRPr="001A0662">
        <w:rPr>
          <w:rFonts w:ascii="JetBrains Mono" w:hAnsi="JetBrains Mono"/>
          <w:color w:val="6A8759"/>
          <w:sz w:val="22"/>
          <w:szCs w:val="22"/>
        </w:rPr>
        <w:t>'Piemonte'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'Valle d</w:t>
      </w:r>
      <w:r w:rsidRPr="001A0662">
        <w:rPr>
          <w:rFonts w:ascii="JetBrains Mono" w:hAnsi="JetBrains Mono"/>
          <w:color w:val="A9B7C6"/>
          <w:sz w:val="22"/>
          <w:szCs w:val="22"/>
        </w:rPr>
        <w:t>''</w:t>
      </w:r>
      <w:r w:rsidRPr="001A0662">
        <w:rPr>
          <w:rFonts w:ascii="JetBrains Mono" w:hAnsi="JetBrains Mono"/>
          <w:color w:val="6A8759"/>
          <w:sz w:val="22"/>
          <w:szCs w:val="22"/>
        </w:rPr>
        <w:t>Aosta'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'Lombardia'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'Veneto'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'Friuli Venezia Giulia'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'Liguria'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'Emilia-Romagna'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'Toscana'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'Umbria'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'Marche'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'Lazio'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'Abruzzo'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'Molise'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'Puglia'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'Basilicata'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'Calabria'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'Sicilia'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'Sardegna'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'P.A. Bolzano'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AND </w:t>
      </w:r>
      <w:r w:rsidRPr="001A0662">
        <w:rPr>
          <w:rFonts w:ascii="JetBrains Mono" w:hAnsi="JetBrains Mono"/>
          <w:color w:val="A9B7C6"/>
          <w:sz w:val="22"/>
          <w:szCs w:val="22"/>
        </w:rPr>
        <w:t>(REG !=</w:t>
      </w:r>
      <w:r w:rsidRPr="001A0662">
        <w:rPr>
          <w:rFonts w:ascii="JetBrains Mono" w:hAnsi="JetBrains Mono"/>
          <w:color w:val="6A8759"/>
          <w:sz w:val="22"/>
          <w:szCs w:val="22"/>
        </w:rPr>
        <w:t>'P.A. Trento'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) </w:t>
      </w:r>
      <w:r w:rsidRPr="001A0662">
        <w:rPr>
          <w:rFonts w:ascii="JetBrains Mono" w:hAnsi="JetBrains Mono"/>
          <w:color w:val="A9B7C6"/>
          <w:sz w:val="22"/>
          <w:szCs w:val="22"/>
        </w:rPr>
        <w:br/>
        <w:t xml:space="preserve">       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THEN RAISE </w:t>
      </w:r>
      <w:r w:rsidRPr="001A0662">
        <w:rPr>
          <w:rFonts w:ascii="JetBrains Mono" w:hAnsi="JetBrains Mono"/>
          <w:color w:val="A9B7C6"/>
          <w:sz w:val="22"/>
          <w:szCs w:val="22"/>
        </w:rPr>
        <w:t>ECC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    END IF;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OPEN </w:t>
      </w:r>
      <w:r w:rsidRPr="001A0662">
        <w:rPr>
          <w:rFonts w:ascii="JetBrains Mono" w:hAnsi="JetBrains Mono"/>
          <w:color w:val="A9B7C6"/>
          <w:sz w:val="22"/>
          <w:szCs w:val="22"/>
        </w:rPr>
        <w:t>CURSORE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LOOP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FETCH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CURSORE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INTO </w:t>
      </w:r>
      <w:r w:rsidRPr="001A0662">
        <w:rPr>
          <w:rFonts w:ascii="JetBrains Mono" w:hAnsi="JetBrains Mono"/>
          <w:color w:val="A9B7C6"/>
          <w:sz w:val="22"/>
          <w:szCs w:val="22"/>
        </w:rPr>
        <w:t>CU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EXIT WHEN </w:t>
      </w:r>
      <w:r w:rsidRPr="001A0662">
        <w:rPr>
          <w:rFonts w:ascii="JetBrains Mono" w:hAnsi="JetBrains Mono"/>
          <w:color w:val="A9B7C6"/>
          <w:sz w:val="22"/>
          <w:szCs w:val="22"/>
        </w:rPr>
        <w:t>CURSORE%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NOTFOUND; </w:t>
      </w:r>
      <w:r w:rsidRPr="001A0662">
        <w:rPr>
          <w:rFonts w:ascii="JetBrains Mono" w:hAnsi="JetBrains Mono"/>
          <w:color w:val="CC7832"/>
          <w:sz w:val="22"/>
          <w:szCs w:val="22"/>
        </w:rPr>
        <w:br/>
      </w:r>
      <w:r w:rsidRPr="001A0662">
        <w:rPr>
          <w:rFonts w:ascii="JetBrains Mono" w:hAnsi="JetBrains Mono"/>
          <w:color w:val="A9B7C6"/>
          <w:sz w:val="22"/>
          <w:szCs w:val="22"/>
        </w:rPr>
        <w:t>DBMS_OUTPUT.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PUT_LINE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color w:val="6A8759"/>
          <w:sz w:val="22"/>
          <w:szCs w:val="22"/>
        </w:rPr>
        <w:t xml:space="preserve">'Nome regione: '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|| 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RPAD</w:t>
      </w:r>
      <w:r w:rsidRPr="001A0662">
        <w:rPr>
          <w:rFonts w:ascii="JetBrains Mono" w:hAnsi="JetBrains Mono"/>
          <w:color w:val="A9B7C6"/>
          <w:sz w:val="22"/>
          <w:szCs w:val="22"/>
        </w:rPr>
        <w:t>(CU.</w:t>
      </w:r>
      <w:r w:rsidRPr="001A0662">
        <w:rPr>
          <w:rFonts w:ascii="JetBrains Mono" w:hAnsi="JetBrains Mono"/>
          <w:color w:val="9876AA"/>
          <w:sz w:val="22"/>
          <w:szCs w:val="22"/>
        </w:rPr>
        <w:t>NOME_REGIONE</w:t>
      </w:r>
      <w:r w:rsidRPr="001A0662">
        <w:rPr>
          <w:rFonts w:ascii="JetBrains Mono" w:hAnsi="JetBrains Mono"/>
          <w:color w:val="CC7832"/>
          <w:sz w:val="22"/>
          <w:szCs w:val="22"/>
        </w:rPr>
        <w:t>,</w:t>
      </w:r>
      <w:r w:rsidRPr="001A0662">
        <w:rPr>
          <w:rFonts w:ascii="JetBrains Mono" w:hAnsi="JetBrains Mono"/>
          <w:color w:val="6897BB"/>
          <w:sz w:val="22"/>
          <w:szCs w:val="22"/>
        </w:rPr>
        <w:t>25</w:t>
      </w:r>
      <w:r w:rsidRPr="001A0662">
        <w:rPr>
          <w:rFonts w:ascii="JetBrains Mono" w:hAnsi="JetBrains Mono"/>
          <w:color w:val="A9B7C6"/>
          <w:sz w:val="22"/>
          <w:szCs w:val="22"/>
        </w:rPr>
        <w:t>) ||</w:t>
      </w:r>
      <w:r w:rsidRPr="001A0662">
        <w:rPr>
          <w:rFonts w:ascii="JetBrains Mono" w:hAnsi="JetBrains Mono"/>
          <w:color w:val="6A8759"/>
          <w:sz w:val="22"/>
          <w:szCs w:val="22"/>
        </w:rPr>
        <w:t xml:space="preserve">'Media per regione: ' </w:t>
      </w:r>
      <w:r w:rsidRPr="001A0662">
        <w:rPr>
          <w:rFonts w:ascii="JetBrains Mono" w:hAnsi="JetBrains Mono"/>
          <w:color w:val="A9B7C6"/>
          <w:sz w:val="22"/>
          <w:szCs w:val="22"/>
        </w:rPr>
        <w:t>|| CU.</w:t>
      </w:r>
      <w:r w:rsidRPr="001A0662">
        <w:rPr>
          <w:rFonts w:ascii="JetBrains Mono" w:hAnsi="JetBrains Mono"/>
          <w:color w:val="9876AA"/>
          <w:sz w:val="22"/>
          <w:szCs w:val="22"/>
        </w:rPr>
        <w:t>MEDIA_DECEDUTI</w:t>
      </w:r>
      <w:r w:rsidRPr="001A0662">
        <w:rPr>
          <w:rFonts w:ascii="JetBrains Mono" w:hAnsi="JetBrains Mono"/>
          <w:color w:val="A9B7C6"/>
          <w:sz w:val="22"/>
          <w:szCs w:val="22"/>
        </w:rPr>
        <w:t>)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END LOOP;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CLOSE </w:t>
      </w:r>
      <w:r w:rsidRPr="001A0662">
        <w:rPr>
          <w:rFonts w:ascii="JetBrains Mono" w:hAnsi="JetBrains Mono"/>
          <w:color w:val="A9B7C6"/>
          <w:sz w:val="22"/>
          <w:szCs w:val="22"/>
        </w:rPr>
        <w:t>CURSORE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    EXCEPTION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 xml:space="preserve">        WHEN </w:t>
      </w:r>
      <w:r w:rsidRPr="001A0662">
        <w:rPr>
          <w:rFonts w:ascii="JetBrains Mono" w:hAnsi="JetBrains Mono"/>
          <w:color w:val="A9B7C6"/>
          <w:sz w:val="22"/>
          <w:szCs w:val="22"/>
        </w:rPr>
        <w:t xml:space="preserve">ECC 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THEN </w:t>
      </w:r>
      <w:r w:rsidRPr="001A0662">
        <w:rPr>
          <w:rFonts w:ascii="JetBrains Mono" w:hAnsi="JetBrains Mono"/>
          <w:color w:val="A9B7C6"/>
          <w:sz w:val="22"/>
          <w:szCs w:val="22"/>
        </w:rPr>
        <w:t>DBMS_OUTPUT.</w:t>
      </w:r>
      <w:r w:rsidRPr="001A0662">
        <w:rPr>
          <w:rFonts w:ascii="JetBrains Mono" w:hAnsi="JetBrains Mono"/>
          <w:i/>
          <w:iCs/>
          <w:color w:val="FFC66D"/>
          <w:sz w:val="22"/>
          <w:szCs w:val="22"/>
        </w:rPr>
        <w:t>PUT_LINE</w:t>
      </w:r>
      <w:r w:rsidRPr="001A0662">
        <w:rPr>
          <w:rFonts w:ascii="JetBrains Mono" w:hAnsi="JetBrains Mono"/>
          <w:color w:val="A9B7C6"/>
          <w:sz w:val="22"/>
          <w:szCs w:val="22"/>
        </w:rPr>
        <w:t>(</w:t>
      </w:r>
      <w:r w:rsidRPr="001A0662">
        <w:rPr>
          <w:rFonts w:ascii="JetBrains Mono" w:hAnsi="JetBrains Mono"/>
          <w:color w:val="6A8759"/>
          <w:sz w:val="22"/>
          <w:szCs w:val="22"/>
        </w:rPr>
        <w:t xml:space="preserve">'Si prega di inserire un argomento </w:t>
      </w:r>
      <w:proofErr w:type="spellStart"/>
      <w:r w:rsidRPr="001A0662">
        <w:rPr>
          <w:rFonts w:ascii="JetBrains Mono" w:hAnsi="JetBrains Mono"/>
          <w:color w:val="6A8759"/>
          <w:sz w:val="22"/>
          <w:szCs w:val="22"/>
        </w:rPr>
        <w:t>valido'</w:t>
      </w:r>
      <w:proofErr w:type="spellEnd"/>
      <w:r w:rsidRPr="001A0662">
        <w:rPr>
          <w:rFonts w:ascii="JetBrains Mono" w:hAnsi="JetBrains Mono"/>
          <w:color w:val="A9B7C6"/>
          <w:sz w:val="22"/>
          <w:szCs w:val="22"/>
        </w:rPr>
        <w:t>)</w:t>
      </w:r>
      <w:r w:rsidRPr="001A0662">
        <w:rPr>
          <w:rFonts w:ascii="JetBrains Mono" w:hAnsi="JetBrains Mono"/>
          <w:color w:val="CC7832"/>
          <w:sz w:val="22"/>
          <w:szCs w:val="22"/>
        </w:rPr>
        <w:t xml:space="preserve">; </w:t>
      </w:r>
      <w:r w:rsidRPr="001A0662">
        <w:rPr>
          <w:rFonts w:ascii="JetBrains Mono" w:hAnsi="JetBrains Mono"/>
          <w:color w:val="CC7832"/>
          <w:sz w:val="22"/>
          <w:szCs w:val="22"/>
        </w:rPr>
        <w:br/>
        <w:t>END;</w:t>
      </w:r>
    </w:p>
    <w:p w14:paraId="2FF4DB9F" w14:textId="114B0C7F" w:rsidR="001A0662" w:rsidRDefault="00BC2193" w:rsidP="00230B08">
      <w:pPr>
        <w:ind w:left="720"/>
      </w:pPr>
      <w:r>
        <w:rPr>
          <w:noProof/>
        </w:rPr>
        <w:drawing>
          <wp:anchor distT="0" distB="0" distL="114300" distR="114300" simplePos="0" relativeHeight="251665415" behindDoc="0" locked="0" layoutInCell="1" allowOverlap="1" wp14:anchorId="101C4D17" wp14:editId="2316AD09">
            <wp:simplePos x="0" y="0"/>
            <wp:positionH relativeFrom="column">
              <wp:posOffset>3618747</wp:posOffset>
            </wp:positionH>
            <wp:positionV relativeFrom="paragraph">
              <wp:posOffset>1585843</wp:posOffset>
            </wp:positionV>
            <wp:extent cx="2417222" cy="1607359"/>
            <wp:effectExtent l="0" t="0" r="2540" b="0"/>
            <wp:wrapNone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222" cy="1607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EB9">
        <w:rPr>
          <w:noProof/>
        </w:rPr>
        <w:drawing>
          <wp:anchor distT="0" distB="0" distL="114300" distR="114300" simplePos="0" relativeHeight="251664391" behindDoc="0" locked="0" layoutInCell="1" allowOverlap="1" wp14:anchorId="60436F9A" wp14:editId="6A46B806">
            <wp:simplePos x="0" y="0"/>
            <wp:positionH relativeFrom="column">
              <wp:posOffset>410479</wp:posOffset>
            </wp:positionH>
            <wp:positionV relativeFrom="paragraph">
              <wp:posOffset>1603371</wp:posOffset>
            </wp:positionV>
            <wp:extent cx="2430145" cy="1614805"/>
            <wp:effectExtent l="0" t="0" r="8255" b="4445"/>
            <wp:wrapNone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8"/>
                    <a:stretch/>
                  </pic:blipFill>
                  <pic:spPr bwMode="auto">
                    <a:xfrm>
                      <a:off x="0" y="0"/>
                      <a:ext cx="2430145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B08">
        <w:rPr>
          <w:rStyle w:val="normaltextrun"/>
          <w:rFonts w:cstheme="minorHAnsi"/>
        </w:rPr>
        <w:t>La procedura richiede quindi la presenza di un parametro di ingresso, il cui riferimento formale è REG, che permette l’inserimento da parte dell’utente della regione.</w:t>
      </w:r>
      <w:r w:rsidR="00230B08">
        <w:rPr>
          <w:rStyle w:val="normaltextrun"/>
          <w:rFonts w:cstheme="minorHAnsi"/>
        </w:rPr>
        <w:br/>
        <w:t>La possibilità di inserire manualmente un parametro rende però necessario che sia possibile controllare cosa viene inserito ed agire di conseguenza: viene dunque definita e gestita un’eccezione, ECC, che si attiva nel momento in cui la stringa inserita non corrisponda a nessuna di quelle che indichino i nomi delle regioni e che mette in output un messaggio di errore.</w:t>
      </w:r>
      <w:r w:rsidR="00230B08">
        <w:rPr>
          <w:rStyle w:val="normaltextrun"/>
          <w:rFonts w:cstheme="minorHAnsi"/>
        </w:rPr>
        <w:br/>
      </w:r>
      <w:r w:rsidR="00230B08">
        <w:t>Si presenta, di seguito, il risultato ottenuto nel caso in cui la stringa in input sia valida, e nel caso in cui non lo sia.</w:t>
      </w:r>
      <w:r w:rsidR="00A70EB9">
        <w:t xml:space="preserve"> </w:t>
      </w:r>
      <w:r w:rsidR="00A70EB9" w:rsidRPr="00A70EB9">
        <w:rPr>
          <w:noProof/>
        </w:rPr>
        <w:t xml:space="preserve"> </w:t>
      </w:r>
    </w:p>
    <w:p w14:paraId="6BD8ED2D" w14:textId="04D8EEBA" w:rsidR="00230B08" w:rsidRPr="002420EB" w:rsidRDefault="001A0662" w:rsidP="00230B08">
      <w:pPr>
        <w:ind w:left="720"/>
      </w:pPr>
      <w:r w:rsidRPr="001A0662">
        <w:rPr>
          <w:noProof/>
        </w:rPr>
        <w:t xml:space="preserve"> </w:t>
      </w:r>
    </w:p>
    <w:p w14:paraId="7C0FBD52" w14:textId="24A0D2FC" w:rsidR="00230B08" w:rsidRDefault="00230B08" w:rsidP="00230B08">
      <w:pPr>
        <w:ind w:left="720"/>
        <w:rPr>
          <w:rFonts w:cstheme="minorHAnsi"/>
        </w:rPr>
      </w:pPr>
    </w:p>
    <w:p w14:paraId="02DEFB3D" w14:textId="163F323F" w:rsidR="00230B08" w:rsidRDefault="00230B08" w:rsidP="00230B08">
      <w:pPr>
        <w:ind w:left="720"/>
        <w:rPr>
          <w:rFonts w:cstheme="minorHAnsi"/>
        </w:rPr>
      </w:pPr>
    </w:p>
    <w:p w14:paraId="27319983" w14:textId="246AA28D" w:rsidR="00033D85" w:rsidRDefault="00416F70" w:rsidP="00416F70">
      <w:pPr>
        <w:rPr>
          <w:rFonts w:cstheme="minorHAnsi"/>
        </w:rPr>
      </w:pPr>
      <w:bookmarkStart w:id="52" w:name="_GoBack"/>
      <w:r>
        <w:rPr>
          <w:noProof/>
        </w:rPr>
        <w:drawing>
          <wp:anchor distT="0" distB="0" distL="114300" distR="114300" simplePos="0" relativeHeight="251664896" behindDoc="0" locked="0" layoutInCell="1" allowOverlap="1" wp14:anchorId="4DCCCA76" wp14:editId="35508702">
            <wp:simplePos x="0" y="0"/>
            <wp:positionH relativeFrom="column">
              <wp:posOffset>3550170</wp:posOffset>
            </wp:positionH>
            <wp:positionV relativeFrom="paragraph">
              <wp:posOffset>673562</wp:posOffset>
            </wp:positionV>
            <wp:extent cx="2603037" cy="186705"/>
            <wp:effectExtent l="0" t="0" r="6985" b="3810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3" t="85447" r="31199" b="11194"/>
                    <a:stretch/>
                  </pic:blipFill>
                  <pic:spPr bwMode="auto">
                    <a:xfrm>
                      <a:off x="0" y="0"/>
                      <a:ext cx="2603037" cy="18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"/>
      <w:r>
        <w:rPr>
          <w:noProof/>
        </w:rPr>
        <w:drawing>
          <wp:anchor distT="0" distB="0" distL="114300" distR="114300" simplePos="0" relativeHeight="251656704" behindDoc="0" locked="0" layoutInCell="1" allowOverlap="1" wp14:anchorId="4D5CFC36" wp14:editId="50F6C449">
            <wp:simplePos x="0" y="0"/>
            <wp:positionH relativeFrom="margin">
              <wp:posOffset>289502</wp:posOffset>
            </wp:positionH>
            <wp:positionV relativeFrom="paragraph">
              <wp:posOffset>645853</wp:posOffset>
            </wp:positionV>
            <wp:extent cx="2765425" cy="182245"/>
            <wp:effectExtent l="0" t="0" r="0" b="8255"/>
            <wp:wrapNone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18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D3C26" w14:textId="13091960" w:rsidR="00230B08" w:rsidRDefault="00230B08" w:rsidP="00230B08">
      <w:pPr>
        <w:pStyle w:val="Paragrafoelenco"/>
        <w:numPr>
          <w:ilvl w:val="0"/>
          <w:numId w:val="8"/>
        </w:numPr>
        <w:spacing w:after="160" w:line="259" w:lineRule="auto"/>
        <w:rPr>
          <w:rFonts w:cstheme="minorHAnsi"/>
        </w:rPr>
      </w:pPr>
      <w:r>
        <w:rPr>
          <w:rFonts w:cstheme="minorHAnsi"/>
        </w:rPr>
        <w:t>La procedura presentata indica, per ogni giorno e per ogni provincia, la percentuale, tra tutti gli ospedalizzati a causa del COVID19, dei pazienti in terapia intensiva, il che potrebbe fornire dati interessanti sulla gravità dei casi per ogni provincia.</w:t>
      </w:r>
    </w:p>
    <w:p w14:paraId="32107AFD" w14:textId="30D413B4" w:rsidR="006129DC" w:rsidRDefault="006129DC" w:rsidP="006129DC">
      <w:pPr>
        <w:pStyle w:val="PreformattatoHTML"/>
        <w:shd w:val="clear" w:color="auto" w:fill="F0ECE6"/>
        <w:ind w:left="720"/>
        <w:rPr>
          <w:rFonts w:ascii="JetBrains Mono" w:hAnsi="JetBrains Mono"/>
          <w:color w:val="A9B7C6"/>
        </w:rPr>
      </w:pPr>
      <w:r>
        <w:rPr>
          <w:rFonts w:ascii="JetBrains Mono" w:hAnsi="JetBrains Mono"/>
          <w:color w:val="CC7832"/>
        </w:rPr>
        <w:t xml:space="preserve">CREATE PROCEDURE </w:t>
      </w:r>
      <w:r>
        <w:rPr>
          <w:rFonts w:ascii="JetBrains Mono" w:hAnsi="JetBrains Mono"/>
          <w:i/>
          <w:iCs/>
          <w:color w:val="FFC66D"/>
        </w:rPr>
        <w:t xml:space="preserve">PERCENTUALE_INTENSIVA </w:t>
      </w:r>
      <w:r>
        <w:rPr>
          <w:rFonts w:ascii="JetBrains Mono" w:hAnsi="JetBrains Mono"/>
          <w:color w:val="CC7832"/>
        </w:rPr>
        <w:t>IS</w:t>
      </w:r>
      <w:r>
        <w:rPr>
          <w:rFonts w:ascii="JetBrains Mono" w:hAnsi="JetBrains Mono"/>
          <w:color w:val="CC7832"/>
        </w:rPr>
        <w:br/>
        <w:t xml:space="preserve">CURSOR </w:t>
      </w:r>
      <w:r>
        <w:rPr>
          <w:rFonts w:ascii="JetBrains Mono" w:hAnsi="JetBrains Mono"/>
          <w:color w:val="A9B7C6"/>
        </w:rPr>
        <w:t xml:space="preserve">CURSORE </w:t>
      </w:r>
      <w:r>
        <w:rPr>
          <w:rFonts w:ascii="JetBrains Mono" w:hAnsi="JetBrains Mono"/>
          <w:color w:val="CC7832"/>
        </w:rPr>
        <w:t xml:space="preserve">IS SELECT </w:t>
      </w:r>
      <w:r>
        <w:rPr>
          <w:rFonts w:ascii="JetBrains Mono" w:hAnsi="JetBrains Mono"/>
          <w:color w:val="A9B7C6"/>
        </w:rPr>
        <w:t>R.</w:t>
      </w:r>
      <w:r w:rsidRPr="006129DC">
        <w:rPr>
          <w:rFonts w:ascii="JetBrains Mono" w:hAnsi="JetBrains Mono"/>
          <w:color w:val="9876AA"/>
          <w:sz w:val="22"/>
          <w:szCs w:val="22"/>
        </w:rPr>
        <w:t>NOME_REGIONE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DATA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TERAPIA_INTENSIVA</w:t>
      </w:r>
      <w:r>
        <w:rPr>
          <w:rFonts w:ascii="JetBrains Mono" w:hAnsi="JetBrains Mono"/>
          <w:color w:val="A9B7C6"/>
        </w:rPr>
        <w:br/>
        <w:t xml:space="preserve">       </w:t>
      </w:r>
      <w:r>
        <w:rPr>
          <w:rFonts w:ascii="JetBrains Mono" w:hAnsi="JetBrains Mono"/>
          <w:color w:val="CC7832"/>
        </w:rPr>
        <w:t xml:space="preserve">FROM </w:t>
      </w:r>
      <w:r>
        <w:rPr>
          <w:rFonts w:ascii="JetBrains Mono" w:hAnsi="JetBrains Mono"/>
          <w:color w:val="A9B7C6"/>
        </w:rPr>
        <w:t xml:space="preserve">CASI_REGIONI </w:t>
      </w:r>
      <w:r>
        <w:rPr>
          <w:rFonts w:ascii="JetBrains Mono" w:hAnsi="JetBrains Mono"/>
          <w:color w:val="CC7832"/>
        </w:rPr>
        <w:t xml:space="preserve">C JOIN </w:t>
      </w:r>
      <w:r>
        <w:rPr>
          <w:rFonts w:ascii="JetBrains Mono" w:hAnsi="JetBrains Mono"/>
          <w:color w:val="A9B7C6"/>
        </w:rPr>
        <w:t xml:space="preserve">REGIONI R </w:t>
      </w:r>
      <w:r>
        <w:rPr>
          <w:rFonts w:ascii="JetBrains Mono" w:hAnsi="JetBrains Mono"/>
          <w:color w:val="CC7832"/>
        </w:rPr>
        <w:t>on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CODICE_REGIONE</w:t>
      </w:r>
      <w:r>
        <w:rPr>
          <w:rFonts w:ascii="JetBrains Mono" w:hAnsi="JetBrains Mono"/>
          <w:color w:val="A9B7C6"/>
        </w:rPr>
        <w:t xml:space="preserve"> = R.</w:t>
      </w:r>
      <w:r w:rsidRPr="006129DC">
        <w:rPr>
          <w:rFonts w:ascii="JetBrains Mono" w:hAnsi="JetBrains Mono"/>
          <w:color w:val="9876AA"/>
          <w:sz w:val="22"/>
          <w:szCs w:val="22"/>
        </w:rPr>
        <w:t>ID_REGIONE</w:t>
      </w:r>
      <w:r>
        <w:rPr>
          <w:rFonts w:ascii="JetBrains Mono" w:hAnsi="JetBrains Mono"/>
          <w:color w:val="A9B7C6"/>
        </w:rPr>
        <w:br/>
        <w:t xml:space="preserve">        </w:t>
      </w:r>
      <w:r>
        <w:rPr>
          <w:rFonts w:ascii="JetBrains Mono" w:hAnsi="JetBrains Mono"/>
          <w:color w:val="CC7832"/>
        </w:rPr>
        <w:t xml:space="preserve">GROUP BY </w:t>
      </w:r>
      <w:r>
        <w:rPr>
          <w:rFonts w:ascii="JetBrains Mono" w:hAnsi="JetBrains Mono"/>
          <w:color w:val="A9B7C6"/>
        </w:rPr>
        <w:t>R.</w:t>
      </w:r>
      <w:r w:rsidRPr="006129DC">
        <w:rPr>
          <w:rFonts w:ascii="JetBrains Mono" w:hAnsi="JetBrains Mono"/>
          <w:color w:val="9876AA"/>
          <w:sz w:val="22"/>
          <w:szCs w:val="22"/>
        </w:rPr>
        <w:t>NOME_REGIONE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DATA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TERAPIA_INTENSIVA</w:t>
      </w:r>
      <w:r>
        <w:rPr>
          <w:rFonts w:ascii="JetBrains Mono" w:hAnsi="JetBrains Mono"/>
          <w:color w:val="CC7832"/>
        </w:rPr>
        <w:t>, C</w:t>
      </w:r>
      <w:r>
        <w:rPr>
          <w:rFonts w:ascii="JetBrains Mono" w:hAnsi="JetBrains Mono"/>
          <w:color w:val="A9B7C6"/>
        </w:rPr>
        <w:t>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A9B7C6"/>
        </w:rPr>
        <w:t>CU CURSORE%</w:t>
      </w:r>
      <w:r>
        <w:rPr>
          <w:rFonts w:ascii="JetBrains Mono" w:hAnsi="JetBrains Mono"/>
          <w:color w:val="CC7832"/>
        </w:rPr>
        <w:t>ROWTYPE;</w:t>
      </w:r>
      <w:r>
        <w:rPr>
          <w:rFonts w:ascii="JetBrains Mono" w:hAnsi="JetBrains Mono"/>
          <w:color w:val="CC7832"/>
        </w:rPr>
        <w:br/>
        <w:t xml:space="preserve">    BEGIN</w:t>
      </w:r>
      <w:r>
        <w:rPr>
          <w:rFonts w:ascii="JetBrains Mono" w:hAnsi="JetBrains Mono"/>
          <w:color w:val="CC7832"/>
        </w:rPr>
        <w:br/>
        <w:t xml:space="preserve">OPEN </w:t>
      </w:r>
      <w:r>
        <w:rPr>
          <w:rFonts w:ascii="JetBrains Mono" w:hAnsi="JetBrains Mono"/>
          <w:color w:val="A9B7C6"/>
        </w:rPr>
        <w:t>CURSORE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  <w:t>LOOP</w:t>
      </w:r>
      <w:r>
        <w:rPr>
          <w:rFonts w:ascii="JetBrains Mono" w:hAnsi="JetBrains Mono"/>
          <w:color w:val="CC7832"/>
        </w:rPr>
        <w:br/>
        <w:t xml:space="preserve">FETCH </w:t>
      </w:r>
      <w:r>
        <w:rPr>
          <w:rFonts w:ascii="JetBrains Mono" w:hAnsi="JetBrains Mono"/>
          <w:color w:val="A9B7C6"/>
        </w:rPr>
        <w:t xml:space="preserve">CURSORE </w:t>
      </w:r>
      <w:r>
        <w:rPr>
          <w:rFonts w:ascii="JetBrains Mono" w:hAnsi="JetBrains Mono"/>
          <w:color w:val="CC7832"/>
        </w:rPr>
        <w:t xml:space="preserve">INTO </w:t>
      </w:r>
      <w:r>
        <w:rPr>
          <w:rFonts w:ascii="JetBrains Mono" w:hAnsi="JetBrains Mono"/>
          <w:color w:val="A9B7C6"/>
        </w:rPr>
        <w:t>CU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  <w:t xml:space="preserve">EXIT WHEN </w:t>
      </w:r>
      <w:r>
        <w:rPr>
          <w:rFonts w:ascii="JetBrains Mono" w:hAnsi="JetBrains Mono"/>
          <w:color w:val="A9B7C6"/>
        </w:rPr>
        <w:t>CURSORE%</w:t>
      </w:r>
      <w:r>
        <w:rPr>
          <w:rFonts w:ascii="JetBrains Mono" w:hAnsi="JetBrains Mono"/>
          <w:color w:val="CC7832"/>
        </w:rPr>
        <w:t>NOTFOUND;</w:t>
      </w:r>
      <w:r>
        <w:rPr>
          <w:rFonts w:ascii="JetBrains Mono" w:hAnsi="JetBrains Mono"/>
          <w:color w:val="CC7832"/>
        </w:rPr>
        <w:br/>
        <w:t xml:space="preserve">IF 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A9B7C6"/>
        </w:rPr>
        <w:t>=</w:t>
      </w:r>
      <w:r>
        <w:rPr>
          <w:rFonts w:ascii="JetBrains Mono" w:hAnsi="JetBrains Mono"/>
          <w:color w:val="6897BB"/>
        </w:rPr>
        <w:t>0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A9B7C6"/>
        </w:rPr>
        <w:br/>
        <w:t xml:space="preserve">    </w:t>
      </w:r>
      <w:r>
        <w:rPr>
          <w:rFonts w:ascii="JetBrains Mono" w:hAnsi="JetBrains Mono"/>
          <w:color w:val="CC7832"/>
        </w:rPr>
        <w:t xml:space="preserve">THEN </w:t>
      </w:r>
      <w:r>
        <w:rPr>
          <w:rFonts w:ascii="JetBrains Mono" w:hAnsi="JetBrains Mono"/>
          <w:color w:val="A9B7C6"/>
        </w:rPr>
        <w:t>DBMS_OUTPUT.</w:t>
      </w:r>
      <w:r>
        <w:rPr>
          <w:rFonts w:ascii="JetBrains Mono" w:hAnsi="JetBrains Mono"/>
          <w:i/>
          <w:iCs/>
          <w:color w:val="FFC66D"/>
        </w:rPr>
        <w:t>PUT_LINE</w:t>
      </w:r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>'Nome regione:'</w:t>
      </w:r>
      <w:r>
        <w:rPr>
          <w:rFonts w:ascii="JetBrains Mono" w:hAnsi="JetBrains Mono"/>
          <w:color w:val="6A8759"/>
        </w:rPr>
        <w:br/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NOME_REGIONE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25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6A8759"/>
        </w:rPr>
        <w:t xml:space="preserve">'Data: ' 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(CU.DATA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20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A9B7C6"/>
        </w:rPr>
        <w:br/>
        <w:t xml:space="preserve">  </w:t>
      </w:r>
      <w:r>
        <w:rPr>
          <w:rFonts w:ascii="JetBrains Mono" w:hAnsi="JetBrains Mono"/>
          <w:color w:val="6A8759"/>
        </w:rPr>
        <w:t>'Persone in terapia intensiva: '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TERAPIA_INTENSIVA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10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A9B7C6"/>
        </w:rPr>
        <w:br/>
        <w:t xml:space="preserve">  </w:t>
      </w:r>
      <w:r>
        <w:rPr>
          <w:rFonts w:ascii="JetBrains Mono" w:hAnsi="JetBrains Mono"/>
          <w:color w:val="6A8759"/>
        </w:rPr>
        <w:t xml:space="preserve">'Totale persone ospedalizzate: ' 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10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A9B7C6"/>
        </w:rPr>
        <w:br/>
        <w:t xml:space="preserve">  </w:t>
      </w:r>
      <w:r>
        <w:rPr>
          <w:rFonts w:ascii="JetBrains Mono" w:hAnsi="JetBrains Mono"/>
          <w:color w:val="6A8759"/>
        </w:rPr>
        <w:t>'Non è possibile calcolare la percentuale'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CC7832"/>
        </w:rPr>
        <w:br/>
        <w:t xml:space="preserve">    ELSE </w:t>
      </w:r>
      <w:r>
        <w:rPr>
          <w:rFonts w:ascii="JetBrains Mono" w:hAnsi="JetBrains Mono"/>
          <w:color w:val="A9B7C6"/>
        </w:rPr>
        <w:t>DBMS_OUTPUT.</w:t>
      </w:r>
      <w:r>
        <w:rPr>
          <w:rFonts w:ascii="JetBrains Mono" w:hAnsi="JetBrains Mono"/>
          <w:i/>
          <w:iCs/>
          <w:color w:val="FFC66D"/>
        </w:rPr>
        <w:t>PUT_LINE</w:t>
      </w:r>
      <w:r>
        <w:rPr>
          <w:rFonts w:ascii="JetBrains Mono" w:hAnsi="JetBrains Mono"/>
          <w:color w:val="A9B7C6"/>
        </w:rPr>
        <w:t>(</w:t>
      </w:r>
      <w:r>
        <w:rPr>
          <w:rFonts w:ascii="JetBrains Mono" w:hAnsi="JetBrains Mono"/>
          <w:color w:val="6A8759"/>
        </w:rPr>
        <w:t xml:space="preserve">'Nome regione: ' 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NOME_REGIONE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25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6A8759"/>
        </w:rPr>
        <w:t xml:space="preserve">'Data: ' 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DATA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20</w:t>
      </w:r>
      <w:r>
        <w:rPr>
          <w:rFonts w:ascii="JetBrains Mono" w:hAnsi="JetBrains Mono"/>
          <w:color w:val="A9B7C6"/>
        </w:rPr>
        <w:t>)||</w:t>
      </w:r>
      <w:r>
        <w:rPr>
          <w:rFonts w:ascii="JetBrains Mono" w:hAnsi="JetBrains Mono"/>
          <w:color w:val="A9B7C6"/>
        </w:rPr>
        <w:br/>
        <w:t xml:space="preserve">   </w:t>
      </w:r>
      <w:r>
        <w:rPr>
          <w:rFonts w:ascii="JetBrains Mono" w:hAnsi="JetBrains Mono"/>
          <w:color w:val="6A8759"/>
        </w:rPr>
        <w:t>'Persone in terapia intensiva: '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TERAPIA_INTENSIVA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10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A9B7C6"/>
        </w:rPr>
        <w:br/>
        <w:t xml:space="preserve">   </w:t>
      </w:r>
      <w:r>
        <w:rPr>
          <w:rFonts w:ascii="JetBrains Mono" w:hAnsi="JetBrains Mono"/>
          <w:color w:val="6A8759"/>
        </w:rPr>
        <w:t xml:space="preserve">'Totale persone ospedalizzate: ' 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RPAD</w:t>
      </w:r>
      <w:r>
        <w:rPr>
          <w:rFonts w:ascii="JetBrains Mono" w:hAnsi="JetBrains Mono"/>
          <w:color w:val="A9B7C6"/>
        </w:rPr>
        <w:t>(CU.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10</w:t>
      </w:r>
      <w:r>
        <w:rPr>
          <w:rFonts w:ascii="JetBrains Mono" w:hAnsi="JetBrains Mono"/>
          <w:color w:val="A9B7C6"/>
        </w:rPr>
        <w:t>) ||</w:t>
      </w:r>
      <w:r>
        <w:rPr>
          <w:rFonts w:ascii="JetBrains Mono" w:hAnsi="JetBrains Mono"/>
          <w:color w:val="A9B7C6"/>
        </w:rPr>
        <w:br/>
        <w:t xml:space="preserve">   </w:t>
      </w:r>
      <w:r>
        <w:rPr>
          <w:rFonts w:ascii="JetBrains Mono" w:hAnsi="JetBrains Mono"/>
          <w:color w:val="6A8759"/>
        </w:rPr>
        <w:t>'Percentuale in terapia intensiva degli ospedalizzati: '</w:t>
      </w:r>
      <w:r>
        <w:rPr>
          <w:rFonts w:ascii="JetBrains Mono" w:hAnsi="JetBrains Mono"/>
          <w:color w:val="A9B7C6"/>
        </w:rPr>
        <w:t xml:space="preserve">|| </w:t>
      </w:r>
      <w:r>
        <w:rPr>
          <w:rFonts w:ascii="JetBrains Mono" w:hAnsi="JetBrains Mono"/>
          <w:i/>
          <w:iCs/>
          <w:color w:val="FFC66D"/>
        </w:rPr>
        <w:t>ROUND</w:t>
      </w:r>
      <w:r>
        <w:rPr>
          <w:rFonts w:ascii="JetBrains Mono" w:hAnsi="JetBrains Mono"/>
          <w:color w:val="A9B7C6"/>
        </w:rPr>
        <w:t>(((</w:t>
      </w:r>
      <w:r>
        <w:rPr>
          <w:rFonts w:ascii="JetBrains Mono" w:hAnsi="JetBrains Mono"/>
          <w:color w:val="6897BB"/>
        </w:rPr>
        <w:t>100</w:t>
      </w:r>
      <w:r>
        <w:rPr>
          <w:rFonts w:ascii="JetBrains Mono" w:hAnsi="JetBrains Mono"/>
          <w:color w:val="A9B7C6"/>
        </w:rPr>
        <w:t>*CU.</w:t>
      </w:r>
      <w:r w:rsidRPr="006129DC">
        <w:rPr>
          <w:rFonts w:ascii="JetBrains Mono" w:hAnsi="JetBrains Mono"/>
          <w:color w:val="9876AA"/>
          <w:sz w:val="22"/>
          <w:szCs w:val="22"/>
        </w:rPr>
        <w:t>TERAPIA_INTENSIVA</w:t>
      </w:r>
      <w:r>
        <w:rPr>
          <w:rFonts w:ascii="JetBrains Mono" w:hAnsi="JetBrains Mono"/>
          <w:color w:val="A9B7C6"/>
        </w:rPr>
        <w:t>)/CU.</w:t>
      </w:r>
      <w:r w:rsidRPr="006129DC">
        <w:rPr>
          <w:rFonts w:ascii="JetBrains Mono" w:hAnsi="JetBrains Mono"/>
          <w:color w:val="9876AA"/>
          <w:sz w:val="22"/>
          <w:szCs w:val="22"/>
        </w:rPr>
        <w:t>TOTALE_OSPEDALIZZATI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CC7832"/>
        </w:rPr>
        <w:t>,</w:t>
      </w:r>
      <w:r>
        <w:rPr>
          <w:rFonts w:ascii="JetBrains Mono" w:hAnsi="JetBrains Mono"/>
          <w:color w:val="6897BB"/>
        </w:rPr>
        <w:t>2</w:t>
      </w:r>
      <w:r>
        <w:rPr>
          <w:rFonts w:ascii="JetBrains Mono" w:hAnsi="JetBrains Mono"/>
          <w:color w:val="A9B7C6"/>
        </w:rPr>
        <w:t xml:space="preserve">) || </w:t>
      </w:r>
      <w:r>
        <w:rPr>
          <w:rFonts w:ascii="JetBrains Mono" w:hAnsi="JetBrains Mono"/>
          <w:color w:val="6A8759"/>
        </w:rPr>
        <w:t>'%'</w:t>
      </w:r>
      <w:r>
        <w:rPr>
          <w:rFonts w:ascii="JetBrains Mono" w:hAnsi="JetBrains Mono"/>
          <w:color w:val="A9B7C6"/>
        </w:rPr>
        <w:t>)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  <w:t>END IF;</w:t>
      </w:r>
      <w:r>
        <w:rPr>
          <w:rFonts w:ascii="JetBrains Mono" w:hAnsi="JetBrains Mono"/>
          <w:color w:val="CC7832"/>
        </w:rPr>
        <w:br/>
        <w:t>END LOOP;</w:t>
      </w:r>
      <w:r>
        <w:rPr>
          <w:rFonts w:ascii="JetBrains Mono" w:hAnsi="JetBrains Mono"/>
          <w:color w:val="CC7832"/>
        </w:rPr>
        <w:br/>
        <w:t xml:space="preserve">CLOSE </w:t>
      </w:r>
      <w:r>
        <w:rPr>
          <w:rFonts w:ascii="JetBrains Mono" w:hAnsi="JetBrains Mono"/>
          <w:color w:val="A9B7C6"/>
        </w:rPr>
        <w:t>CURSORE</w:t>
      </w:r>
      <w:r>
        <w:rPr>
          <w:rFonts w:ascii="JetBrains Mono" w:hAnsi="JetBrains Mono"/>
          <w:color w:val="CC7832"/>
        </w:rPr>
        <w:t>;</w:t>
      </w:r>
      <w:r>
        <w:rPr>
          <w:rFonts w:ascii="JetBrains Mono" w:hAnsi="JetBrains Mono"/>
          <w:color w:val="CC7832"/>
        </w:rPr>
        <w:br/>
        <w:t>END;</w:t>
      </w:r>
    </w:p>
    <w:p w14:paraId="7369170A" w14:textId="509DD222" w:rsidR="00EF6222" w:rsidRDefault="00230B08" w:rsidP="00230B08">
      <w:pPr>
        <w:ind w:left="720"/>
        <w:rPr>
          <w:noProof/>
        </w:rPr>
      </w:pPr>
      <w:r w:rsidRPr="004A255D">
        <w:rPr>
          <w:rStyle w:val="normaltextrun"/>
          <w:rFonts w:cstheme="minorHAnsi"/>
          <w:shd w:val="clear" w:color="auto" w:fill="FFFFFF"/>
        </w:rPr>
        <w:t>Anche</w:t>
      </w:r>
      <w:r>
        <w:rPr>
          <w:rStyle w:val="normaltextrun"/>
          <w:rFonts w:cstheme="minorHAnsi"/>
          <w:shd w:val="clear" w:color="auto" w:fill="FFFFFF"/>
        </w:rPr>
        <w:t xml:space="preserve"> in questo caso, per analizzare i dati è necessario l’uso di un cursore, che recupera i valori di NOME_REGIONE, DATA, TERAPIA_INTENSIVA, TOTALE_OSPEDALIZZATI e li manipola per calcolare la percentuale desiderata. </w:t>
      </w:r>
      <w:r>
        <w:rPr>
          <w:rStyle w:val="normaltextrun"/>
          <w:rFonts w:cstheme="minorHAnsi"/>
          <w:shd w:val="clear" w:color="auto" w:fill="FFFFFF"/>
        </w:rPr>
        <w:br/>
        <w:t xml:space="preserve">La variazione giornaliera del TOTALE_OSPEDALIZZATI fa </w:t>
      </w:r>
      <w:proofErr w:type="spellStart"/>
      <w:r>
        <w:rPr>
          <w:rStyle w:val="normaltextrun"/>
          <w:rFonts w:cstheme="minorHAnsi"/>
          <w:shd w:val="clear" w:color="auto" w:fill="FFFFFF"/>
        </w:rPr>
        <w:t>si</w:t>
      </w:r>
      <w:proofErr w:type="spellEnd"/>
      <w:r>
        <w:rPr>
          <w:rStyle w:val="normaltextrun"/>
          <w:rFonts w:cstheme="minorHAnsi"/>
          <w:shd w:val="clear" w:color="auto" w:fill="FFFFFF"/>
        </w:rPr>
        <w:t xml:space="preserve"> che sia necessario implementare un costrutto </w:t>
      </w:r>
      <w:proofErr w:type="spellStart"/>
      <w:r w:rsidRPr="0019626A">
        <w:rPr>
          <w:rStyle w:val="normaltextrun"/>
          <w:rFonts w:cstheme="minorHAnsi"/>
          <w:i/>
          <w:iCs/>
          <w:shd w:val="clear" w:color="auto" w:fill="FFFFFF"/>
        </w:rPr>
        <w:t>if</w:t>
      </w:r>
      <w:proofErr w:type="spellEnd"/>
      <w:r>
        <w:rPr>
          <w:rStyle w:val="normaltextrun"/>
          <w:rFonts w:cstheme="minorHAnsi"/>
          <w:shd w:val="clear" w:color="auto" w:fill="FFFFFF"/>
        </w:rPr>
        <w:t xml:space="preserve"> che gestisca il caso in cui TOTALE_OSPEDALIZZATI sia nullo, in modo da non avere istanze in cui capiti una divisione per zero. L’</w:t>
      </w:r>
      <w:proofErr w:type="spellStart"/>
      <w:r w:rsidRPr="00A42A3F">
        <w:rPr>
          <w:rStyle w:val="normaltextrun"/>
          <w:rFonts w:cstheme="minorHAnsi"/>
          <w:i/>
          <w:iCs/>
          <w:shd w:val="clear" w:color="auto" w:fill="FFFFFF"/>
        </w:rPr>
        <w:t>if</w:t>
      </w:r>
      <w:proofErr w:type="spellEnd"/>
      <w:r>
        <w:rPr>
          <w:rStyle w:val="normaltextrun"/>
          <w:rFonts w:cstheme="minorHAnsi"/>
          <w:i/>
          <w:iCs/>
          <w:shd w:val="clear" w:color="auto" w:fill="FFFFFF"/>
        </w:rPr>
        <w:t xml:space="preserve"> </w:t>
      </w:r>
      <w:r>
        <w:rPr>
          <w:rStyle w:val="normaltextrun"/>
          <w:rFonts w:cstheme="minorHAnsi"/>
          <w:shd w:val="clear" w:color="auto" w:fill="FFFFFF"/>
        </w:rPr>
        <w:t xml:space="preserve">si assicura, quindi, che nel caso TOTALE_OSPEDALIZZATI=0 venga presentato il messaggio </w:t>
      </w:r>
      <w:r w:rsidRPr="00A42A3F">
        <w:rPr>
          <w:rStyle w:val="normaltextrun"/>
          <w:rFonts w:cstheme="minorHAnsi"/>
          <w:shd w:val="clear" w:color="auto" w:fill="FFFFFF"/>
        </w:rPr>
        <w:t>'Non è possibile calcolare la percentuale'</w:t>
      </w:r>
      <w:r>
        <w:rPr>
          <w:rStyle w:val="normaltextrun"/>
          <w:rFonts w:cstheme="minorHAnsi"/>
          <w:shd w:val="clear" w:color="auto" w:fill="FFFFFF"/>
        </w:rPr>
        <w:t xml:space="preserve"> al posto del valore percentuale.</w:t>
      </w:r>
      <w:r w:rsidR="00EF6222">
        <w:rPr>
          <w:rStyle w:val="normaltextrun"/>
          <w:rFonts w:cstheme="minorHAnsi"/>
          <w:shd w:val="clear" w:color="auto" w:fill="FFFFFF"/>
        </w:rPr>
        <w:t xml:space="preserve"> </w:t>
      </w:r>
      <w:r>
        <w:t>Si presenta, di seguito, parte del risultato ottenuto.</w:t>
      </w:r>
      <w:r w:rsidR="0023078F" w:rsidRPr="0023078F">
        <w:rPr>
          <w:noProof/>
        </w:rPr>
        <w:t xml:space="preserve"> </w:t>
      </w:r>
    </w:p>
    <w:p w14:paraId="1861E672" w14:textId="6850E95C" w:rsidR="001212DF" w:rsidRDefault="001212DF" w:rsidP="002479BE">
      <w:pPr>
        <w:ind w:left="720"/>
      </w:pPr>
      <w:r>
        <w:rPr>
          <w:noProof/>
        </w:rPr>
        <w:drawing>
          <wp:anchor distT="0" distB="0" distL="114300" distR="114300" simplePos="0" relativeHeight="251666439" behindDoc="0" locked="0" layoutInCell="1" allowOverlap="1" wp14:anchorId="0D303B11" wp14:editId="24A399F5">
            <wp:simplePos x="0" y="0"/>
            <wp:positionH relativeFrom="margin">
              <wp:align>center</wp:align>
            </wp:positionH>
            <wp:positionV relativeFrom="paragraph">
              <wp:posOffset>86443</wp:posOffset>
            </wp:positionV>
            <wp:extent cx="4594194" cy="1937190"/>
            <wp:effectExtent l="0" t="0" r="0" b="6350"/>
            <wp:wrapNone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16420" r="19067" b="39924"/>
                    <a:stretch/>
                  </pic:blipFill>
                  <pic:spPr bwMode="auto">
                    <a:xfrm>
                      <a:off x="0" y="0"/>
                      <a:ext cx="4594194" cy="193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58AC96" w14:textId="58CB5753" w:rsidR="001212DF" w:rsidRDefault="001212DF" w:rsidP="002479BE">
      <w:pPr>
        <w:ind w:left="720"/>
      </w:pPr>
    </w:p>
    <w:p w14:paraId="19F8EE13" w14:textId="07424A72" w:rsidR="001212DF" w:rsidRDefault="001212DF" w:rsidP="002479BE">
      <w:pPr>
        <w:ind w:left="720"/>
      </w:pPr>
    </w:p>
    <w:p w14:paraId="7F24B8B7" w14:textId="28257420" w:rsidR="001212DF" w:rsidRDefault="001212DF" w:rsidP="002479BE">
      <w:pPr>
        <w:ind w:left="720"/>
      </w:pPr>
    </w:p>
    <w:p w14:paraId="0467225B" w14:textId="1C26CADD" w:rsidR="008544C4" w:rsidRDefault="008544C4">
      <w:r>
        <w:br w:type="page"/>
      </w:r>
    </w:p>
    <w:p w14:paraId="0011E2EB" w14:textId="04E2139A" w:rsidR="0022122F" w:rsidRDefault="008544C4" w:rsidP="008544C4">
      <w:pPr>
        <w:pStyle w:val="Titolo2"/>
        <w:numPr>
          <w:ilvl w:val="1"/>
          <w:numId w:val="3"/>
        </w:numPr>
      </w:pPr>
      <w:bookmarkStart w:id="53" w:name="_Toc43419477"/>
      <w:r w:rsidRPr="00C07094">
        <w:t>Specifica in PL/SQL di</w:t>
      </w:r>
      <w:r>
        <w:t xml:space="preserve"> Trigger</w:t>
      </w:r>
      <w:bookmarkEnd w:id="53"/>
    </w:p>
    <w:p w14:paraId="5153DB82" w14:textId="573C9045" w:rsidR="005D591F" w:rsidRPr="009B5792" w:rsidRDefault="005D591F" w:rsidP="009B5792">
      <w:pPr>
        <w:pStyle w:val="paragraph"/>
        <w:spacing w:before="0" w:beforeAutospacing="0" w:after="240" w:afterAutospacing="0"/>
        <w:textAlignment w:val="baseline"/>
        <w:rPr>
          <w:rFonts w:ascii="Calibri" w:hAnsi="Calibri" w:cs="Segoe UI"/>
        </w:rPr>
      </w:pPr>
      <w:r w:rsidRPr="009B5792">
        <w:rPr>
          <w:rStyle w:val="normaltextrun"/>
          <w:rFonts w:ascii="Calibri" w:hAnsi="Calibri" w:cs="Courier New"/>
        </w:rPr>
        <w:t>Il trigger inserisce i valori presi dall’</w:t>
      </w:r>
      <w:proofErr w:type="spellStart"/>
      <w:r w:rsidRPr="009B5792">
        <w:rPr>
          <w:rStyle w:val="normaltextrun"/>
          <w:rFonts w:ascii="Calibri" w:hAnsi="Calibri" w:cs="Courier New"/>
        </w:rPr>
        <w:t>insert</w:t>
      </w:r>
      <w:proofErr w:type="spellEnd"/>
      <w:r w:rsidRPr="009B5792">
        <w:rPr>
          <w:rStyle w:val="normaltextrun"/>
          <w:rFonts w:ascii="Calibri" w:hAnsi="Calibri" w:cs="Courier New"/>
        </w:rPr>
        <w:t> nella Master nella tabella CASI_PROVINCE</w:t>
      </w:r>
      <w:r w:rsidR="009B5792" w:rsidRPr="009B5792">
        <w:rPr>
          <w:rStyle w:val="normaltextrun"/>
          <w:rFonts w:ascii="Calibri" w:hAnsi="Calibri" w:cs="Courier New"/>
        </w:rPr>
        <w:t>.</w:t>
      </w:r>
    </w:p>
    <w:p w14:paraId="1918ED36" w14:textId="77777777" w:rsidR="005D591F" w:rsidRDefault="005D591F" w:rsidP="005D591F">
      <w:pPr>
        <w:pStyle w:val="paragraph"/>
        <w:shd w:val="clear" w:color="auto" w:fill="F0ECE6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JetBrains Mono" w:hAnsi="JetBrains Mono" w:cs="Segoe UI"/>
          <w:color w:val="CC7832"/>
        </w:rPr>
        <w:t>create trigger </w:t>
      </w:r>
      <w:r>
        <w:rPr>
          <w:rStyle w:val="normaltextrun"/>
          <w:rFonts w:ascii="JetBrains Mono" w:hAnsi="JetBrains Mono" w:cs="Segoe UI"/>
          <w:color w:val="A9B7C6"/>
        </w:rPr>
        <w:t>TRIG</w:t>
      </w:r>
      <w:r>
        <w:rPr>
          <w:rStyle w:val="scxw113416933"/>
          <w:rFonts w:ascii="JetBrains Mono" w:eastAsiaTheme="majorEastAsia" w:hAnsi="JetBrains Mono" w:cs="Segoe UI"/>
          <w:color w:val="A9B7C6"/>
        </w:rPr>
        <w:t> </w:t>
      </w:r>
      <w:r>
        <w:rPr>
          <w:rFonts w:ascii="JetBrains Mono" w:hAnsi="JetBrains Mono" w:cs="Segoe UI"/>
          <w:color w:val="A9B7C6"/>
        </w:rPr>
        <w:br/>
      </w:r>
      <w:r>
        <w:rPr>
          <w:rStyle w:val="normaltextrun"/>
          <w:rFonts w:ascii="JetBrains Mono" w:hAnsi="JetBrains Mono" w:cs="Segoe UI"/>
          <w:color w:val="A9B7C6"/>
        </w:rPr>
        <w:t>    </w:t>
      </w:r>
      <w:r>
        <w:rPr>
          <w:rStyle w:val="normaltextrun"/>
          <w:rFonts w:ascii="JetBrains Mono" w:hAnsi="JetBrains Mono" w:cs="Segoe UI"/>
          <w:color w:val="CC7832"/>
        </w:rPr>
        <w:t>after </w:t>
      </w:r>
      <w:proofErr w:type="spellStart"/>
      <w:r>
        <w:rPr>
          <w:rStyle w:val="normaltextrun"/>
          <w:rFonts w:ascii="JetBrains Mono" w:hAnsi="JetBrains Mono" w:cs="Segoe UI"/>
          <w:color w:val="CC7832"/>
        </w:rPr>
        <w:t>insert</w:t>
      </w:r>
      <w:proofErr w:type="spellEnd"/>
      <w:r>
        <w:rPr>
          <w:rStyle w:val="scxw113416933"/>
          <w:rFonts w:ascii="JetBrains Mono" w:eastAsiaTheme="majorEastAsia" w:hAnsi="JetBrains Mono" w:cs="Segoe UI"/>
          <w:color w:val="CC7832"/>
        </w:rPr>
        <w:t> </w:t>
      </w:r>
      <w:r>
        <w:rPr>
          <w:rFonts w:ascii="JetBrains Mono" w:hAnsi="JetBrains Mono" w:cs="Segoe UI"/>
          <w:color w:val="CC7832"/>
        </w:rPr>
        <w:br/>
      </w:r>
      <w:r>
        <w:rPr>
          <w:rStyle w:val="normaltextrun"/>
          <w:rFonts w:ascii="JetBrains Mono" w:hAnsi="JetBrains Mono" w:cs="Segoe UI"/>
          <w:color w:val="CC7832"/>
        </w:rPr>
        <w:t>    on </w:t>
      </w:r>
      <w:r>
        <w:rPr>
          <w:rStyle w:val="normaltextrun"/>
          <w:rFonts w:ascii="JetBrains Mono" w:hAnsi="JetBrains Mono" w:cs="Segoe UI"/>
          <w:color w:val="A9B7C6"/>
        </w:rPr>
        <w:t>TABELLA_MASTER</w:t>
      </w:r>
      <w:r>
        <w:rPr>
          <w:rStyle w:val="scxw113416933"/>
          <w:rFonts w:ascii="JetBrains Mono" w:eastAsiaTheme="majorEastAsia" w:hAnsi="JetBrains Mono" w:cs="Segoe UI"/>
          <w:color w:val="A9B7C6"/>
        </w:rPr>
        <w:t> </w:t>
      </w:r>
      <w:r>
        <w:rPr>
          <w:rFonts w:ascii="JetBrains Mono" w:hAnsi="JetBrains Mono" w:cs="Segoe UI"/>
          <w:color w:val="A9B7C6"/>
        </w:rPr>
        <w:br/>
      </w:r>
      <w:r>
        <w:rPr>
          <w:rStyle w:val="normaltextrun"/>
          <w:rFonts w:ascii="JetBrains Mono" w:hAnsi="JetBrains Mono" w:cs="Segoe UI"/>
          <w:color w:val="A9B7C6"/>
        </w:rPr>
        <w:t>    </w:t>
      </w:r>
      <w:r>
        <w:rPr>
          <w:rStyle w:val="normaltextrun"/>
          <w:rFonts w:ascii="JetBrains Mono" w:hAnsi="JetBrains Mono" w:cs="Segoe UI"/>
          <w:color w:val="CC7832"/>
        </w:rPr>
        <w:t>for </w:t>
      </w:r>
      <w:proofErr w:type="spellStart"/>
      <w:r>
        <w:rPr>
          <w:rStyle w:val="normaltextrun"/>
          <w:rFonts w:ascii="JetBrains Mono" w:hAnsi="JetBrains Mono" w:cs="Segoe UI"/>
          <w:color w:val="CC7832"/>
        </w:rPr>
        <w:t>each</w:t>
      </w:r>
      <w:proofErr w:type="spellEnd"/>
      <w:r>
        <w:rPr>
          <w:rStyle w:val="normaltextrun"/>
          <w:rFonts w:ascii="JetBrains Mono" w:hAnsi="JetBrains Mono" w:cs="Segoe UI"/>
          <w:color w:val="CC7832"/>
        </w:rPr>
        <w:t> </w:t>
      </w:r>
      <w:proofErr w:type="spellStart"/>
      <w:r>
        <w:rPr>
          <w:rStyle w:val="normaltextrun"/>
          <w:rFonts w:ascii="JetBrains Mono" w:hAnsi="JetBrains Mono" w:cs="Segoe UI"/>
          <w:color w:val="CC7832"/>
        </w:rPr>
        <w:t>row</w:t>
      </w:r>
      <w:proofErr w:type="spellEnd"/>
      <w:r>
        <w:rPr>
          <w:rStyle w:val="scxw113416933"/>
          <w:rFonts w:ascii="JetBrains Mono" w:eastAsiaTheme="majorEastAsia" w:hAnsi="JetBrains Mono" w:cs="Segoe UI"/>
          <w:color w:val="CC7832"/>
        </w:rPr>
        <w:t> </w:t>
      </w:r>
      <w:r>
        <w:rPr>
          <w:rFonts w:ascii="JetBrains Mono" w:hAnsi="JetBrains Mono" w:cs="Segoe UI"/>
          <w:color w:val="CC7832"/>
        </w:rPr>
        <w:br/>
      </w:r>
      <w:r>
        <w:rPr>
          <w:rStyle w:val="normaltextrun"/>
          <w:rFonts w:ascii="JetBrains Mono" w:hAnsi="JetBrains Mono" w:cs="Segoe UI"/>
          <w:color w:val="CC7832"/>
        </w:rPr>
        <w:t>BEGIN</w:t>
      </w:r>
      <w:r>
        <w:rPr>
          <w:rStyle w:val="scxw113416933"/>
          <w:rFonts w:ascii="JetBrains Mono" w:eastAsiaTheme="majorEastAsia" w:hAnsi="JetBrains Mono" w:cs="Segoe UI"/>
          <w:color w:val="CC7832"/>
        </w:rPr>
        <w:t> </w:t>
      </w:r>
      <w:r>
        <w:rPr>
          <w:rFonts w:ascii="JetBrains Mono" w:hAnsi="JetBrains Mono" w:cs="Segoe UI"/>
          <w:color w:val="CC7832"/>
        </w:rPr>
        <w:br/>
      </w:r>
      <w:r>
        <w:rPr>
          <w:rStyle w:val="normaltextrun"/>
          <w:rFonts w:ascii="JetBrains Mono" w:hAnsi="JetBrains Mono" w:cs="Segoe UI"/>
          <w:color w:val="CC7832"/>
        </w:rPr>
        <w:t>        INSERT INTO </w:t>
      </w:r>
      <w:r>
        <w:rPr>
          <w:rStyle w:val="normaltextrun"/>
          <w:rFonts w:ascii="JetBrains Mono" w:hAnsi="JetBrains Mono" w:cs="Segoe UI"/>
          <w:color w:val="A9B7C6"/>
        </w:rPr>
        <w:t>CASI_PROVINCE (CASI_PROVINCE.</w:t>
      </w:r>
      <w:r>
        <w:rPr>
          <w:rStyle w:val="normaltextrun"/>
          <w:rFonts w:ascii="JetBrains Mono" w:hAnsi="JetBrains Mono" w:cs="Segoe UI"/>
          <w:color w:val="9876AA"/>
        </w:rPr>
        <w:t>DATA</w:t>
      </w:r>
      <w:r>
        <w:rPr>
          <w:rStyle w:val="normaltextrun"/>
          <w:rFonts w:ascii="JetBrains Mono" w:hAnsi="JetBrains Mono" w:cs="Segoe UI"/>
          <w:color w:val="CC7832"/>
        </w:rPr>
        <w:t>, </w:t>
      </w:r>
      <w:r>
        <w:rPr>
          <w:rStyle w:val="normaltextrun"/>
          <w:rFonts w:ascii="JetBrains Mono" w:hAnsi="JetBrains Mono" w:cs="Segoe UI"/>
          <w:color w:val="A9B7C6"/>
        </w:rPr>
        <w:t>CASI_PROVINCE.</w:t>
      </w:r>
      <w:r>
        <w:rPr>
          <w:rStyle w:val="normaltextrun"/>
          <w:rFonts w:ascii="JetBrains Mono" w:hAnsi="JetBrains Mono" w:cs="Segoe UI"/>
          <w:color w:val="9876AA"/>
        </w:rPr>
        <w:t>ID_PROV</w:t>
      </w:r>
      <w:r>
        <w:rPr>
          <w:rStyle w:val="normaltextrun"/>
          <w:rFonts w:ascii="JetBrains Mono" w:hAnsi="JetBrains Mono" w:cs="Segoe UI"/>
          <w:color w:val="CC7832"/>
        </w:rPr>
        <w:t>, </w:t>
      </w:r>
      <w:r>
        <w:rPr>
          <w:rStyle w:val="normaltextrun"/>
          <w:rFonts w:ascii="JetBrains Mono" w:hAnsi="JetBrains Mono" w:cs="Segoe UI"/>
          <w:color w:val="A9B7C6"/>
        </w:rPr>
        <w:t>CASI_PROVINCE.</w:t>
      </w:r>
      <w:r>
        <w:rPr>
          <w:rStyle w:val="normaltextrun"/>
          <w:rFonts w:ascii="JetBrains Mono" w:hAnsi="JetBrains Mono" w:cs="Segoe UI"/>
          <w:color w:val="9876AA"/>
        </w:rPr>
        <w:t>TOT_CASI</w:t>
      </w:r>
      <w:r>
        <w:rPr>
          <w:rStyle w:val="normaltextrun"/>
          <w:rFonts w:ascii="JetBrains Mono" w:hAnsi="JetBrains Mono" w:cs="Segoe UI"/>
          <w:color w:val="A9B7C6"/>
        </w:rPr>
        <w:t>)</w:t>
      </w:r>
      <w:r>
        <w:rPr>
          <w:rStyle w:val="scxw113416933"/>
          <w:rFonts w:ascii="JetBrains Mono" w:eastAsiaTheme="majorEastAsia" w:hAnsi="JetBrains Mono" w:cs="Segoe UI"/>
          <w:color w:val="A9B7C6"/>
        </w:rPr>
        <w:t> </w:t>
      </w:r>
      <w:r>
        <w:rPr>
          <w:rFonts w:ascii="JetBrains Mono" w:hAnsi="JetBrains Mono" w:cs="Segoe UI"/>
          <w:color w:val="A9B7C6"/>
        </w:rPr>
        <w:br/>
      </w:r>
      <w:r>
        <w:rPr>
          <w:rStyle w:val="normaltextrun"/>
          <w:rFonts w:ascii="JetBrains Mono" w:hAnsi="JetBrains Mono" w:cs="Segoe UI"/>
          <w:color w:val="A9B7C6"/>
        </w:rPr>
        <w:t>        </w:t>
      </w:r>
      <w:r>
        <w:rPr>
          <w:rStyle w:val="normaltextrun"/>
          <w:rFonts w:ascii="JetBrains Mono" w:hAnsi="JetBrains Mono" w:cs="Segoe UI"/>
          <w:color w:val="CC7832"/>
        </w:rPr>
        <w:t>VALUES </w:t>
      </w:r>
      <w:proofErr w:type="gramStart"/>
      <w:r>
        <w:rPr>
          <w:rStyle w:val="normaltextrun"/>
          <w:rFonts w:ascii="JetBrains Mono" w:hAnsi="JetBrains Mono" w:cs="Segoe UI"/>
          <w:color w:val="A9B7C6"/>
        </w:rPr>
        <w:t>(:</w:t>
      </w:r>
      <w:r>
        <w:rPr>
          <w:rStyle w:val="normaltextrun"/>
          <w:rFonts w:ascii="JetBrains Mono" w:hAnsi="JetBrains Mono" w:cs="Segoe UI"/>
          <w:color w:val="CC7832"/>
        </w:rPr>
        <w:t>NEW</w:t>
      </w:r>
      <w:r>
        <w:rPr>
          <w:rStyle w:val="normaltextrun"/>
          <w:rFonts w:ascii="JetBrains Mono" w:hAnsi="JetBrains Mono" w:cs="Segoe UI"/>
          <w:color w:val="A9B7C6"/>
        </w:rPr>
        <w:t>.</w:t>
      </w:r>
      <w:r>
        <w:rPr>
          <w:rStyle w:val="normaltextrun"/>
          <w:rFonts w:ascii="JetBrains Mono" w:hAnsi="JetBrains Mono" w:cs="Segoe UI"/>
          <w:color w:val="9876AA"/>
        </w:rPr>
        <w:t>DATA</w:t>
      </w:r>
      <w:proofErr w:type="gramEnd"/>
      <w:r>
        <w:rPr>
          <w:rStyle w:val="normaltextrun"/>
          <w:rFonts w:ascii="JetBrains Mono" w:hAnsi="JetBrains Mono" w:cs="Segoe UI"/>
          <w:color w:val="CC7832"/>
        </w:rPr>
        <w:t>, </w:t>
      </w:r>
      <w:r>
        <w:rPr>
          <w:rStyle w:val="normaltextrun"/>
          <w:rFonts w:ascii="JetBrains Mono" w:hAnsi="JetBrains Mono" w:cs="Segoe UI"/>
          <w:color w:val="A9B7C6"/>
        </w:rPr>
        <w:t>:</w:t>
      </w:r>
      <w:r>
        <w:rPr>
          <w:rStyle w:val="normaltextrun"/>
          <w:rFonts w:ascii="JetBrains Mono" w:hAnsi="JetBrains Mono" w:cs="Segoe UI"/>
          <w:color w:val="CC7832"/>
        </w:rPr>
        <w:t>NEW</w:t>
      </w:r>
      <w:r>
        <w:rPr>
          <w:rStyle w:val="normaltextrun"/>
          <w:rFonts w:ascii="JetBrains Mono" w:hAnsi="JetBrains Mono" w:cs="Segoe UI"/>
          <w:color w:val="A9B7C6"/>
        </w:rPr>
        <w:t>.</w:t>
      </w:r>
      <w:r>
        <w:rPr>
          <w:rStyle w:val="normaltextrun"/>
          <w:rFonts w:ascii="JetBrains Mono" w:hAnsi="JetBrains Mono" w:cs="Segoe UI"/>
          <w:color w:val="9876AA"/>
        </w:rPr>
        <w:t>CODICE_PROVINCIA</w:t>
      </w:r>
      <w:r>
        <w:rPr>
          <w:rStyle w:val="normaltextrun"/>
          <w:rFonts w:ascii="JetBrains Mono" w:hAnsi="JetBrains Mono" w:cs="Segoe UI"/>
          <w:color w:val="CC7832"/>
        </w:rPr>
        <w:t>, </w:t>
      </w:r>
      <w:r>
        <w:rPr>
          <w:rStyle w:val="normaltextrun"/>
          <w:rFonts w:ascii="JetBrains Mono" w:hAnsi="JetBrains Mono" w:cs="Segoe UI"/>
          <w:color w:val="A9B7C6"/>
        </w:rPr>
        <w:t>:</w:t>
      </w:r>
      <w:r>
        <w:rPr>
          <w:rStyle w:val="normaltextrun"/>
          <w:rFonts w:ascii="JetBrains Mono" w:hAnsi="JetBrains Mono" w:cs="Segoe UI"/>
          <w:color w:val="CC7832"/>
        </w:rPr>
        <w:t>NEW</w:t>
      </w:r>
      <w:r>
        <w:rPr>
          <w:rStyle w:val="normaltextrun"/>
          <w:rFonts w:ascii="JetBrains Mono" w:hAnsi="JetBrains Mono" w:cs="Segoe UI"/>
          <w:color w:val="A9B7C6"/>
        </w:rPr>
        <w:t>.</w:t>
      </w:r>
      <w:r>
        <w:rPr>
          <w:rStyle w:val="normaltextrun"/>
          <w:rFonts w:ascii="JetBrains Mono" w:hAnsi="JetBrains Mono" w:cs="Segoe UI"/>
          <w:color w:val="9876AA"/>
        </w:rPr>
        <w:t>TOT_CASI</w:t>
      </w:r>
      <w:r>
        <w:rPr>
          <w:rStyle w:val="normaltextrun"/>
          <w:rFonts w:ascii="JetBrains Mono" w:hAnsi="JetBrains Mono" w:cs="Segoe UI"/>
          <w:color w:val="A9B7C6"/>
        </w:rPr>
        <w:t>)</w:t>
      </w:r>
      <w:r>
        <w:rPr>
          <w:rStyle w:val="normaltextrun"/>
          <w:rFonts w:ascii="JetBrains Mono" w:hAnsi="JetBrains Mono" w:cs="Segoe UI"/>
          <w:color w:val="CC7832"/>
        </w:rPr>
        <w:t>;</w:t>
      </w:r>
      <w:r>
        <w:rPr>
          <w:rStyle w:val="scxw113416933"/>
          <w:rFonts w:ascii="JetBrains Mono" w:eastAsiaTheme="majorEastAsia" w:hAnsi="JetBrains Mono" w:cs="Segoe UI"/>
          <w:color w:val="CC7832"/>
        </w:rPr>
        <w:t> </w:t>
      </w:r>
      <w:r>
        <w:rPr>
          <w:rFonts w:ascii="JetBrains Mono" w:hAnsi="JetBrains Mono" w:cs="Segoe UI"/>
          <w:color w:val="CC7832"/>
        </w:rPr>
        <w:br/>
      </w:r>
      <w:r>
        <w:rPr>
          <w:rStyle w:val="normaltextrun"/>
          <w:rFonts w:ascii="JetBrains Mono" w:hAnsi="JetBrains Mono" w:cs="Segoe UI"/>
          <w:color w:val="CC7832"/>
        </w:rPr>
        <w:t>    end;</w:t>
      </w:r>
      <w:r>
        <w:rPr>
          <w:rStyle w:val="eop"/>
          <w:rFonts w:ascii="JetBrains Mono" w:eastAsiaTheme="majorEastAsia" w:hAnsi="JetBrains Mono" w:cs="Segoe UI"/>
          <w:color w:val="CC7832"/>
        </w:rPr>
        <w:t> </w:t>
      </w:r>
    </w:p>
    <w:p w14:paraId="6C50E211" w14:textId="77777777" w:rsidR="005D591F" w:rsidRDefault="005D591F" w:rsidP="005D591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JetBrains Mono" w:eastAsiaTheme="majorEastAsia" w:hAnsi="JetBrains Mono" w:cs="Segoe UI"/>
          <w:color w:val="CC7832"/>
        </w:rPr>
        <w:t> </w:t>
      </w:r>
    </w:p>
    <w:p w14:paraId="75FDA1E1" w14:textId="2EA68A80" w:rsidR="005D591F" w:rsidRPr="009B5792" w:rsidRDefault="005D591F" w:rsidP="005D591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</w:rPr>
      </w:pPr>
      <w:r w:rsidRPr="009B5792">
        <w:rPr>
          <w:rStyle w:val="normaltextrun"/>
          <w:rFonts w:ascii="Calibri" w:hAnsi="Calibri" w:cs="Segoe UI"/>
        </w:rPr>
        <w:t>La scelta effettuata è stata quella di dare a questo trigger una struttura relativamente semplice: la sua azione è infatti quella di inserire i dati aggiunti alla tabella master nella tabella CASI_PROVINCE. </w:t>
      </w:r>
      <w:r w:rsidRPr="009B5792">
        <w:rPr>
          <w:rStyle w:val="scxw113416933"/>
          <w:rFonts w:ascii="Calibri" w:eastAsiaTheme="majorEastAsia" w:hAnsi="Calibri" w:cs="Segoe UI"/>
        </w:rPr>
        <w:t> </w:t>
      </w:r>
      <w:r w:rsidRPr="009B5792">
        <w:rPr>
          <w:rFonts w:ascii="Calibri" w:hAnsi="Calibri" w:cs="Segoe UI"/>
        </w:rPr>
        <w:br/>
      </w:r>
      <w:r w:rsidRPr="009B5792">
        <w:rPr>
          <w:rStyle w:val="normaltextrun"/>
          <w:rFonts w:ascii="Calibri" w:hAnsi="Calibri" w:cs="Segoe UI"/>
        </w:rPr>
        <w:t>Si è scelto di non apportare modifiche alle tabelle CASI_REGIONI e SPOSTAMENTI in quanto, pur avendo disponibili DATA e CODICE_REGIONE (le chiavi primarie di entrambe le tabelle)</w:t>
      </w:r>
      <w:r w:rsidR="00FE6110">
        <w:rPr>
          <w:rStyle w:val="normaltextrun"/>
          <w:rFonts w:ascii="Calibri" w:hAnsi="Calibri" w:cs="Segoe UI"/>
        </w:rPr>
        <w:t xml:space="preserve"> </w:t>
      </w:r>
      <w:r w:rsidRPr="009B5792">
        <w:rPr>
          <w:rStyle w:val="normaltextrun"/>
          <w:rFonts w:ascii="Calibri" w:hAnsi="Calibri" w:cs="Segoe UI"/>
        </w:rPr>
        <w:t>e quindi </w:t>
      </w:r>
      <w:r w:rsidR="00FE6110">
        <w:rPr>
          <w:rStyle w:val="normaltextrun"/>
          <w:rFonts w:ascii="Calibri" w:hAnsi="Calibri" w:cs="Segoe UI"/>
        </w:rPr>
        <w:t xml:space="preserve">ottenendo </w:t>
      </w:r>
      <w:r w:rsidRPr="009B5792">
        <w:rPr>
          <w:rStyle w:val="normaltextrun"/>
          <w:rFonts w:ascii="Calibri" w:hAnsi="Calibri" w:cs="Segoe UI"/>
        </w:rPr>
        <w:t>un corretto inserimento di una nuova </w:t>
      </w:r>
      <w:proofErr w:type="spellStart"/>
      <w:r w:rsidRPr="009B5792">
        <w:rPr>
          <w:rStyle w:val="normaltextrun"/>
          <w:rFonts w:ascii="Calibri" w:hAnsi="Calibri" w:cs="Segoe UI"/>
        </w:rPr>
        <w:t>tupla</w:t>
      </w:r>
      <w:proofErr w:type="spellEnd"/>
      <w:r w:rsidRPr="009B5792">
        <w:rPr>
          <w:rStyle w:val="normaltextrun"/>
          <w:rFonts w:ascii="Calibri" w:hAnsi="Calibri" w:cs="Segoe UI"/>
        </w:rPr>
        <w:t>, la tabella master non contiene nessun ulteriore dato che possa concernere queste due tabelle. Ogni aggiunta proveniente dalla tabella master fatta a una di queste due tabelle sarebbe quindi al meglio incompleta, e potrebbe causare errori nell’esecuzione di query.</w:t>
      </w:r>
      <w:r w:rsidRPr="009B5792">
        <w:rPr>
          <w:rStyle w:val="scxw113416933"/>
          <w:rFonts w:ascii="Calibri" w:eastAsiaTheme="majorEastAsia" w:hAnsi="Calibri" w:cs="Segoe UI"/>
        </w:rPr>
        <w:t> </w:t>
      </w:r>
      <w:r w:rsidRPr="009B5792">
        <w:rPr>
          <w:rFonts w:ascii="Calibri" w:hAnsi="Calibri" w:cs="Segoe UI"/>
        </w:rPr>
        <w:br/>
      </w:r>
      <w:r w:rsidR="00BC2193" w:rsidRPr="009B5792">
        <w:rPr>
          <w:rStyle w:val="normaltextrun"/>
          <w:rFonts w:ascii="Calibri" w:hAnsi="Calibri" w:cs="Segoe UI"/>
        </w:rPr>
        <w:t>È</w:t>
      </w:r>
      <w:r w:rsidRPr="009B5792">
        <w:rPr>
          <w:rStyle w:val="normaltextrun"/>
          <w:rFonts w:ascii="Calibri" w:hAnsi="Calibri" w:cs="Segoe UI"/>
        </w:rPr>
        <w:t xml:space="preserve"> poi sorto il problema di come gestire errori riguardanti l’inserimento di campi non conformi nella tabella master, e le ripercussioni che causerebbero nello schema normalizzato (es: inserimento in CODICE_REGIONE di un valore che non corrisponde a nessuno di quelli già presenti in tabella e che porterebbe alla necessità di inserire una nuova </w:t>
      </w:r>
      <w:proofErr w:type="spellStart"/>
      <w:r w:rsidRPr="009B5792">
        <w:rPr>
          <w:rStyle w:val="normaltextrun"/>
          <w:rFonts w:ascii="Calibri" w:hAnsi="Calibri" w:cs="Segoe UI"/>
        </w:rPr>
        <w:t>tupla</w:t>
      </w:r>
      <w:proofErr w:type="spellEnd"/>
      <w:r w:rsidRPr="009B5792">
        <w:rPr>
          <w:rStyle w:val="normaltextrun"/>
          <w:rFonts w:ascii="Calibri" w:hAnsi="Calibri" w:cs="Segoe UI"/>
        </w:rPr>
        <w:t> in REGIONI). A riguardo, si è deciso di non prendere alcuna iniziativa</w:t>
      </w:r>
      <w:r w:rsidR="00FE6110">
        <w:rPr>
          <w:rStyle w:val="normaltextrun"/>
          <w:rFonts w:ascii="Calibri" w:hAnsi="Calibri" w:cs="Segoe UI"/>
        </w:rPr>
        <w:t xml:space="preserve"> per due motivi principali: in prima istanza, qualsiasi aggiunta di </w:t>
      </w:r>
      <w:proofErr w:type="spellStart"/>
      <w:r w:rsidR="00FE6110">
        <w:rPr>
          <w:rStyle w:val="normaltextrun"/>
          <w:rFonts w:ascii="Calibri" w:hAnsi="Calibri" w:cs="Segoe UI"/>
        </w:rPr>
        <w:t>tuple</w:t>
      </w:r>
      <w:proofErr w:type="spellEnd"/>
      <w:r w:rsidR="00FE6110">
        <w:rPr>
          <w:rStyle w:val="normaltextrun"/>
          <w:rFonts w:ascii="Calibri" w:hAnsi="Calibri" w:cs="Segoe UI"/>
        </w:rPr>
        <w:t xml:space="preserve"> con eventuali errori di codici </w:t>
      </w:r>
      <w:r w:rsidR="00E30DB6">
        <w:rPr>
          <w:rStyle w:val="normaltextrun"/>
          <w:rFonts w:ascii="Calibri" w:hAnsi="Calibri" w:cs="Segoe UI"/>
        </w:rPr>
        <w:t>provincia verrebbe rifiutata dal DBMS che in automatico controlla la consistenza dei dati (come del resto già successo durante l’inserimento di dati con refusi del file d’origine); in seconda istanza,</w:t>
      </w:r>
      <w:r w:rsidRPr="009B5792">
        <w:rPr>
          <w:rStyle w:val="normaltextrun"/>
          <w:rFonts w:ascii="Calibri" w:hAnsi="Calibri" w:cs="Segoe UI"/>
        </w:rPr>
        <w:t xml:space="preserve"> data la natura di questa base di dati,  ogni tipo di informazione aggiunta non è inserita manualmente, ma importata da file affidabili (provengono direttamente dalla Protezione Civile), il che permette di essere sicuri della conformità dei dati inseriti senza ulteriori controlli.</w:t>
      </w:r>
      <w:r w:rsidRPr="009B5792">
        <w:rPr>
          <w:rStyle w:val="eop"/>
          <w:rFonts w:ascii="Calibri" w:eastAsiaTheme="majorEastAsia" w:hAnsi="Calibri" w:cs="Segoe UI"/>
        </w:rPr>
        <w:t> </w:t>
      </w:r>
    </w:p>
    <w:p w14:paraId="176B27C9" w14:textId="77777777" w:rsidR="008544C4" w:rsidRPr="008544C4" w:rsidRDefault="008544C4" w:rsidP="005D591F"/>
    <w:sectPr w:rsidR="008544C4" w:rsidRPr="008544C4" w:rsidSect="008E7DC0">
      <w:type w:val="continuous"/>
      <w:pgSz w:w="11906" w:h="16838" w:code="9"/>
      <w:pgMar w:top="720" w:right="720" w:bottom="720" w:left="720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8884FA" w14:textId="77777777" w:rsidR="00275FDA" w:rsidRDefault="00275FDA" w:rsidP="009849F5">
      <w:r>
        <w:separator/>
      </w:r>
    </w:p>
    <w:p w14:paraId="5A62446F" w14:textId="77777777" w:rsidR="00275FDA" w:rsidRDefault="00275FDA"/>
  </w:endnote>
  <w:endnote w:type="continuationSeparator" w:id="0">
    <w:p w14:paraId="15F0FCE5" w14:textId="77777777" w:rsidR="00275FDA" w:rsidRDefault="00275FDA" w:rsidP="009849F5">
      <w:r>
        <w:continuationSeparator/>
      </w:r>
    </w:p>
    <w:p w14:paraId="5922AA4B" w14:textId="77777777" w:rsidR="00275FDA" w:rsidRDefault="00275FDA"/>
  </w:endnote>
  <w:endnote w:type="continuationNotice" w:id="1">
    <w:p w14:paraId="6F6CD8BD" w14:textId="77777777" w:rsidR="00275FDA" w:rsidRDefault="00275FD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361498569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416795F7" w14:textId="77777777" w:rsidR="00892892" w:rsidRDefault="00892892" w:rsidP="00892892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  <w:lang w:bidi="it-IT"/>
          </w:rPr>
          <w:fldChar w:fldCharType="begin"/>
        </w:r>
        <w:r>
          <w:rPr>
            <w:rStyle w:val="Numeropagina"/>
            <w:lang w:bidi="it-IT"/>
          </w:rPr>
          <w:instrText xml:space="preserve"> PAGE </w:instrText>
        </w:r>
        <w:r>
          <w:rPr>
            <w:rStyle w:val="Numeropagina"/>
            <w:lang w:bidi="it-IT"/>
          </w:rPr>
          <w:fldChar w:fldCharType="end"/>
        </w:r>
      </w:p>
    </w:sdtContent>
  </w:sdt>
  <w:p w14:paraId="3DF109A9" w14:textId="77777777" w:rsidR="00892892" w:rsidRDefault="00892892">
    <w:pPr>
      <w:pStyle w:val="Pidipagina"/>
    </w:pPr>
  </w:p>
  <w:p w14:paraId="7E40D03B" w14:textId="77777777" w:rsidR="00892892" w:rsidRDefault="0089289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4385722"/>
      <w:docPartObj>
        <w:docPartGallery w:val="Page Numbers (Bottom of Page)"/>
        <w:docPartUnique/>
      </w:docPartObj>
    </w:sdtPr>
    <w:sdtEndPr/>
    <w:sdtContent>
      <w:p w14:paraId="373E3AC4" w14:textId="512D3D56" w:rsidR="00892892" w:rsidRDefault="00892892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525130E" w14:textId="77777777" w:rsidR="00892892" w:rsidRDefault="0089289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C58853" w14:textId="77777777" w:rsidR="00892892" w:rsidRDefault="00892892" w:rsidP="00892892">
    <w:pPr>
      <w:pStyle w:val="Pidipagina"/>
      <w:framePr w:wrap="none" w:vAnchor="text" w:hAnchor="margin" w:xAlign="center" w:y="1"/>
      <w:rPr>
        <w:rStyle w:val="Numeropagina"/>
      </w:rPr>
    </w:pPr>
  </w:p>
  <w:p w14:paraId="490B9B5D" w14:textId="77777777" w:rsidR="00892892" w:rsidRPr="009849F5" w:rsidRDefault="00892892" w:rsidP="009849F5">
    <w:pPr>
      <w:pStyle w:val="Pidipagina"/>
      <w:jc w:val="left"/>
      <w:rPr>
        <w:color w:val="FFFFFF" w:themeColor="background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132EBC" w14:textId="77777777" w:rsidR="00275FDA" w:rsidRDefault="00275FDA" w:rsidP="009849F5">
      <w:r>
        <w:separator/>
      </w:r>
    </w:p>
    <w:p w14:paraId="12F4D0E5" w14:textId="77777777" w:rsidR="00275FDA" w:rsidRDefault="00275FDA"/>
  </w:footnote>
  <w:footnote w:type="continuationSeparator" w:id="0">
    <w:p w14:paraId="462FAF11" w14:textId="77777777" w:rsidR="00275FDA" w:rsidRDefault="00275FDA" w:rsidP="009849F5">
      <w:r>
        <w:continuationSeparator/>
      </w:r>
    </w:p>
    <w:p w14:paraId="2E5C0874" w14:textId="77777777" w:rsidR="00275FDA" w:rsidRDefault="00275FDA"/>
  </w:footnote>
  <w:footnote w:type="continuationNotice" w:id="1">
    <w:p w14:paraId="3D883A7E" w14:textId="77777777" w:rsidR="00275FDA" w:rsidRDefault="00275FDA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0AEED1" w14:textId="1C99A837" w:rsidR="00892892" w:rsidRDefault="00892892">
    <w:pPr>
      <w:pStyle w:val="Intestazione"/>
    </w:pPr>
    <w:r w:rsidRPr="008C5109">
      <w:rPr>
        <w:noProof/>
        <w:color w:val="DD8047"/>
        <w:lang w:bidi="it-IT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EC98854" wp14:editId="68DB8DDF">
              <wp:simplePos x="0" y="0"/>
              <wp:positionH relativeFrom="margin">
                <wp:posOffset>1257935</wp:posOffset>
              </wp:positionH>
              <wp:positionV relativeFrom="paragraph">
                <wp:posOffset>80010</wp:posOffset>
              </wp:positionV>
              <wp:extent cx="3324860" cy="58420"/>
              <wp:effectExtent l="0" t="0" r="8890" b="0"/>
              <wp:wrapThrough wrapText="bothSides">
                <wp:wrapPolygon edited="0">
                  <wp:start x="0" y="0"/>
                  <wp:lineTo x="0" y="14087"/>
                  <wp:lineTo x="21534" y="14087"/>
                  <wp:lineTo x="21534" y="0"/>
                  <wp:lineTo x="0" y="0"/>
                </wp:wrapPolygon>
              </wp:wrapThrough>
              <wp:docPr id="5" name="Rettangolo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24860" cy="5842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chemeClr val="accent1"/>
                          </a:gs>
                          <a:gs pos="100000">
                            <a:schemeClr val="accent2"/>
                          </a:gs>
                        </a:gsLst>
                        <a:lin ang="10800000" scaled="1"/>
                        <a:tileRect/>
                      </a:gra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1DEBE47" id="Rettangolo 5" o:spid="_x0000_s1026" style="position:absolute;margin-left:99.05pt;margin-top:6.3pt;width:261.8pt;height:4.6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" fillcolor="#94b6d2 [3204]" stroked="f" strokeweight="2pt">
              <v:fill color2="#dd8047 [3205]" rotate="t" angle="270" focus="100%" type="gradient"/>
              <v:stroke miterlimit="4"/>
              <v:textbox inset="3pt,3pt,3pt,3pt"/>
              <w10:wrap type="through" anchorx="margin"/>
            </v:rect>
          </w:pict>
        </mc:Fallback>
      </mc:AlternateContent>
    </w:r>
    <w:r w:rsidRPr="008C5109">
      <w:rPr>
        <w:color w:val="DD8047"/>
        <w:lang w:bidi="it-IT"/>
      </w:rPr>
      <w:t>COVID19 ANALISYS</w:t>
    </w:r>
    <w:r w:rsidRPr="009E3AC5">
      <w:rPr>
        <w:color w:val="FF0000"/>
        <w:lang w:bidi="it-IT"/>
      </w:rPr>
      <w:t xml:space="preserve">       </w:t>
    </w:r>
    <w:r>
      <w:rPr>
        <w:lang w:bidi="it-IT"/>
      </w:rPr>
      <w:t>ARENA – D’AMBROSIO</w:t>
    </w:r>
  </w:p>
  <w:p w14:paraId="5E5E7B90" w14:textId="77777777" w:rsidR="00892892" w:rsidRDefault="0089289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F3BFE"/>
    <w:multiLevelType w:val="hybridMultilevel"/>
    <w:tmpl w:val="D0D65DE8"/>
    <w:lvl w:ilvl="0" w:tplc="47A4C1AA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355D7E" w:themeColor="accent1" w:themeShade="8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F195A"/>
    <w:multiLevelType w:val="hybridMultilevel"/>
    <w:tmpl w:val="DCFEB078"/>
    <w:lvl w:ilvl="0" w:tplc="47A4C1AA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355D7E" w:themeColor="accent1" w:themeShade="8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D175A"/>
    <w:multiLevelType w:val="hybridMultilevel"/>
    <w:tmpl w:val="4546E314"/>
    <w:lvl w:ilvl="0" w:tplc="FBEE61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536E5"/>
    <w:multiLevelType w:val="hybridMultilevel"/>
    <w:tmpl w:val="6B180C36"/>
    <w:lvl w:ilvl="0" w:tplc="089A63EA">
      <w:start w:val="1"/>
      <w:numFmt w:val="bullet"/>
      <w:lvlText w:val="¤"/>
      <w:lvlJc w:val="left"/>
      <w:pPr>
        <w:ind w:left="720" w:hanging="360"/>
      </w:pPr>
      <w:rPr>
        <w:rFonts w:ascii="Courier New" w:hAnsi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D699D"/>
    <w:multiLevelType w:val="hybridMultilevel"/>
    <w:tmpl w:val="C3984D96"/>
    <w:lvl w:ilvl="0" w:tplc="E1204E94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355D7E" w:themeColor="accent1" w:themeShade="8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362E0"/>
    <w:multiLevelType w:val="hybridMultilevel"/>
    <w:tmpl w:val="FB242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7B21D1"/>
    <w:multiLevelType w:val="multilevel"/>
    <w:tmpl w:val="29BEA656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7" w15:restartNumberingAfterBreak="0">
    <w:nsid w:val="3611610C"/>
    <w:multiLevelType w:val="multilevel"/>
    <w:tmpl w:val="DE0AE852"/>
    <w:lvl w:ilvl="0">
      <w:start w:val="1"/>
      <w:numFmt w:val="decimal"/>
      <w:pStyle w:val="Titolo1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BA3586"/>
    <w:multiLevelType w:val="hybridMultilevel"/>
    <w:tmpl w:val="8A60F6EE"/>
    <w:lvl w:ilvl="0" w:tplc="31D2CF4E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37A03"/>
    <w:multiLevelType w:val="hybridMultilevel"/>
    <w:tmpl w:val="9796D162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F4C3E7C"/>
    <w:multiLevelType w:val="hybridMultilevel"/>
    <w:tmpl w:val="AD08B9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3C5787"/>
    <w:multiLevelType w:val="hybridMultilevel"/>
    <w:tmpl w:val="A04AB996"/>
    <w:lvl w:ilvl="0" w:tplc="55A28018">
      <w:start w:val="1"/>
      <w:numFmt w:val="bullet"/>
      <w:lvlText w:val=""/>
      <w:lvlJc w:val="left"/>
      <w:pPr>
        <w:ind w:left="720" w:hanging="360"/>
      </w:pPr>
      <w:rPr>
        <w:rFonts w:ascii="Wingdings 3" w:hAnsi="Wingdings 3" w:hint="default"/>
        <w:color w:val="355D7E" w:themeColor="accent1" w:themeShade="8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AB5F46"/>
    <w:multiLevelType w:val="multilevel"/>
    <w:tmpl w:val="7CE25620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num w:numId="1">
    <w:abstractNumId w:val="10"/>
  </w:num>
  <w:num w:numId="2">
    <w:abstractNumId w:val="2"/>
  </w:num>
  <w:num w:numId="3">
    <w:abstractNumId w:val="7"/>
  </w:num>
  <w:num w:numId="4">
    <w:abstractNumId w:val="4"/>
  </w:num>
  <w:num w:numId="5">
    <w:abstractNumId w:val="5"/>
  </w:num>
  <w:num w:numId="6">
    <w:abstractNumId w:val="0"/>
  </w:num>
  <w:num w:numId="7">
    <w:abstractNumId w:val="3"/>
  </w:num>
  <w:num w:numId="8">
    <w:abstractNumId w:val="11"/>
  </w:num>
  <w:num w:numId="9">
    <w:abstractNumId w:val="8"/>
  </w:num>
  <w:num w:numId="10">
    <w:abstractNumId w:val="7"/>
    <w:lvlOverride w:ilvl="0">
      <w:startOverride w:val="6"/>
    </w:lvlOverride>
    <w:lvlOverride w:ilvl="1">
      <w:startOverride w:val="1"/>
    </w:lvlOverride>
  </w:num>
  <w:num w:numId="11">
    <w:abstractNumId w:val="6"/>
  </w:num>
  <w:num w:numId="12">
    <w:abstractNumId w:val="12"/>
  </w:num>
  <w:num w:numId="13">
    <w:abstractNumId w:val="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removePersonalInformation/>
  <w:removeDateAndTime/>
  <w:proofState w:spelling="clean" w:grammar="clean"/>
  <w:attachedTemplate r:id="rId1"/>
  <w:defaultTabStop w:val="720"/>
  <w:hyphenationZone w:val="283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D87"/>
    <w:rsid w:val="00003058"/>
    <w:rsid w:val="00006991"/>
    <w:rsid w:val="0000722E"/>
    <w:rsid w:val="000119E4"/>
    <w:rsid w:val="000119EC"/>
    <w:rsid w:val="00015886"/>
    <w:rsid w:val="000158A0"/>
    <w:rsid w:val="00017725"/>
    <w:rsid w:val="00017CFA"/>
    <w:rsid w:val="000209F5"/>
    <w:rsid w:val="0002133A"/>
    <w:rsid w:val="000215D8"/>
    <w:rsid w:val="00021DF1"/>
    <w:rsid w:val="00022D49"/>
    <w:rsid w:val="00027358"/>
    <w:rsid w:val="00027B0E"/>
    <w:rsid w:val="0003179D"/>
    <w:rsid w:val="00031D80"/>
    <w:rsid w:val="00033014"/>
    <w:rsid w:val="00033D85"/>
    <w:rsid w:val="000367B3"/>
    <w:rsid w:val="00036D76"/>
    <w:rsid w:val="00036E6D"/>
    <w:rsid w:val="0004051F"/>
    <w:rsid w:val="000419C9"/>
    <w:rsid w:val="00042C3C"/>
    <w:rsid w:val="00043035"/>
    <w:rsid w:val="00044638"/>
    <w:rsid w:val="0004518E"/>
    <w:rsid w:val="000458E2"/>
    <w:rsid w:val="00054DBB"/>
    <w:rsid w:val="000567C1"/>
    <w:rsid w:val="00063999"/>
    <w:rsid w:val="00064985"/>
    <w:rsid w:val="00066176"/>
    <w:rsid w:val="00066494"/>
    <w:rsid w:val="00066A27"/>
    <w:rsid w:val="000746CF"/>
    <w:rsid w:val="00076288"/>
    <w:rsid w:val="000801FB"/>
    <w:rsid w:val="00080420"/>
    <w:rsid w:val="00081784"/>
    <w:rsid w:val="00082026"/>
    <w:rsid w:val="00086613"/>
    <w:rsid w:val="00086F84"/>
    <w:rsid w:val="00090680"/>
    <w:rsid w:val="0009097D"/>
    <w:rsid w:val="00090F10"/>
    <w:rsid w:val="00092747"/>
    <w:rsid w:val="000A120B"/>
    <w:rsid w:val="000A1A52"/>
    <w:rsid w:val="000A3C72"/>
    <w:rsid w:val="000A584E"/>
    <w:rsid w:val="000A59BD"/>
    <w:rsid w:val="000B1070"/>
    <w:rsid w:val="000B1531"/>
    <w:rsid w:val="000B2632"/>
    <w:rsid w:val="000B3B4D"/>
    <w:rsid w:val="000B57A7"/>
    <w:rsid w:val="000B5DE7"/>
    <w:rsid w:val="000B772E"/>
    <w:rsid w:val="000B7A4A"/>
    <w:rsid w:val="000C2592"/>
    <w:rsid w:val="000C5F0D"/>
    <w:rsid w:val="000D79B9"/>
    <w:rsid w:val="000E0291"/>
    <w:rsid w:val="000E1320"/>
    <w:rsid w:val="000E629C"/>
    <w:rsid w:val="000E7B54"/>
    <w:rsid w:val="000F2096"/>
    <w:rsid w:val="000F3AEE"/>
    <w:rsid w:val="001019B4"/>
    <w:rsid w:val="00101B95"/>
    <w:rsid w:val="0010256D"/>
    <w:rsid w:val="00110CD8"/>
    <w:rsid w:val="001117DC"/>
    <w:rsid w:val="001120A2"/>
    <w:rsid w:val="00112360"/>
    <w:rsid w:val="00115CCC"/>
    <w:rsid w:val="001175B1"/>
    <w:rsid w:val="001212DF"/>
    <w:rsid w:val="0012337E"/>
    <w:rsid w:val="0013723A"/>
    <w:rsid w:val="00140D4C"/>
    <w:rsid w:val="00143EE3"/>
    <w:rsid w:val="00145C2E"/>
    <w:rsid w:val="00147E93"/>
    <w:rsid w:val="00151BBC"/>
    <w:rsid w:val="00151E0C"/>
    <w:rsid w:val="00152669"/>
    <w:rsid w:val="0015424E"/>
    <w:rsid w:val="00155096"/>
    <w:rsid w:val="001575BD"/>
    <w:rsid w:val="0015771A"/>
    <w:rsid w:val="00160332"/>
    <w:rsid w:val="00161A50"/>
    <w:rsid w:val="00161CD9"/>
    <w:rsid w:val="00161D75"/>
    <w:rsid w:val="001623AD"/>
    <w:rsid w:val="00165A2D"/>
    <w:rsid w:val="00170163"/>
    <w:rsid w:val="0017188E"/>
    <w:rsid w:val="00171F36"/>
    <w:rsid w:val="00174712"/>
    <w:rsid w:val="00180960"/>
    <w:rsid w:val="00184E45"/>
    <w:rsid w:val="001855AA"/>
    <w:rsid w:val="001857EC"/>
    <w:rsid w:val="00190880"/>
    <w:rsid w:val="00191DF1"/>
    <w:rsid w:val="001959CC"/>
    <w:rsid w:val="00196170"/>
    <w:rsid w:val="0019778D"/>
    <w:rsid w:val="001A0662"/>
    <w:rsid w:val="001A590A"/>
    <w:rsid w:val="001A6A11"/>
    <w:rsid w:val="001A6A6E"/>
    <w:rsid w:val="001A6E73"/>
    <w:rsid w:val="001A7B27"/>
    <w:rsid w:val="001B0F7A"/>
    <w:rsid w:val="001C0BA5"/>
    <w:rsid w:val="001C5651"/>
    <w:rsid w:val="001C7DD9"/>
    <w:rsid w:val="001D28B4"/>
    <w:rsid w:val="001D471F"/>
    <w:rsid w:val="001D50BA"/>
    <w:rsid w:val="001E66B1"/>
    <w:rsid w:val="001E7583"/>
    <w:rsid w:val="001F04B8"/>
    <w:rsid w:val="001F4E0C"/>
    <w:rsid w:val="00200EB4"/>
    <w:rsid w:val="00202DA4"/>
    <w:rsid w:val="002047CB"/>
    <w:rsid w:val="00206BCF"/>
    <w:rsid w:val="00210925"/>
    <w:rsid w:val="002168CD"/>
    <w:rsid w:val="0022122F"/>
    <w:rsid w:val="002245E6"/>
    <w:rsid w:val="0023078F"/>
    <w:rsid w:val="00230B08"/>
    <w:rsid w:val="00231AE7"/>
    <w:rsid w:val="00232108"/>
    <w:rsid w:val="002329FD"/>
    <w:rsid w:val="002410DD"/>
    <w:rsid w:val="00241859"/>
    <w:rsid w:val="00241B15"/>
    <w:rsid w:val="00243127"/>
    <w:rsid w:val="00247673"/>
    <w:rsid w:val="002479BE"/>
    <w:rsid w:val="00247DD8"/>
    <w:rsid w:val="00254F43"/>
    <w:rsid w:val="00256295"/>
    <w:rsid w:val="00261D18"/>
    <w:rsid w:val="00264D47"/>
    <w:rsid w:val="002670BE"/>
    <w:rsid w:val="00267A98"/>
    <w:rsid w:val="002730FD"/>
    <w:rsid w:val="00275FDA"/>
    <w:rsid w:val="00276BB9"/>
    <w:rsid w:val="00282569"/>
    <w:rsid w:val="00282E27"/>
    <w:rsid w:val="00283343"/>
    <w:rsid w:val="002840C2"/>
    <w:rsid w:val="002866CA"/>
    <w:rsid w:val="00292665"/>
    <w:rsid w:val="00292A3D"/>
    <w:rsid w:val="00295254"/>
    <w:rsid w:val="002A3224"/>
    <w:rsid w:val="002A59BB"/>
    <w:rsid w:val="002B490C"/>
    <w:rsid w:val="002B6FEA"/>
    <w:rsid w:val="002C55EA"/>
    <w:rsid w:val="002C6A21"/>
    <w:rsid w:val="002C7A73"/>
    <w:rsid w:val="002D050D"/>
    <w:rsid w:val="002D3FF2"/>
    <w:rsid w:val="002D4EEC"/>
    <w:rsid w:val="002E2B5F"/>
    <w:rsid w:val="002E2D30"/>
    <w:rsid w:val="002E2E4D"/>
    <w:rsid w:val="002E627F"/>
    <w:rsid w:val="002F0DD9"/>
    <w:rsid w:val="002F182B"/>
    <w:rsid w:val="002F4435"/>
    <w:rsid w:val="002F466E"/>
    <w:rsid w:val="00300E2E"/>
    <w:rsid w:val="00304E84"/>
    <w:rsid w:val="00311D01"/>
    <w:rsid w:val="00314583"/>
    <w:rsid w:val="0032207F"/>
    <w:rsid w:val="0032618A"/>
    <w:rsid w:val="00326387"/>
    <w:rsid w:val="00326B25"/>
    <w:rsid w:val="003312FD"/>
    <w:rsid w:val="0033728D"/>
    <w:rsid w:val="00341026"/>
    <w:rsid w:val="003441F1"/>
    <w:rsid w:val="00347F94"/>
    <w:rsid w:val="0035134D"/>
    <w:rsid w:val="003569F0"/>
    <w:rsid w:val="00361302"/>
    <w:rsid w:val="00361653"/>
    <w:rsid w:val="00361B3D"/>
    <w:rsid w:val="00367D14"/>
    <w:rsid w:val="00371C4D"/>
    <w:rsid w:val="00376530"/>
    <w:rsid w:val="00381AAF"/>
    <w:rsid w:val="00382084"/>
    <w:rsid w:val="003845CB"/>
    <w:rsid w:val="00384AC6"/>
    <w:rsid w:val="00385C7E"/>
    <w:rsid w:val="00386269"/>
    <w:rsid w:val="003913CC"/>
    <w:rsid w:val="00393736"/>
    <w:rsid w:val="0039377E"/>
    <w:rsid w:val="00395065"/>
    <w:rsid w:val="003962D6"/>
    <w:rsid w:val="003A07A2"/>
    <w:rsid w:val="003A0FD4"/>
    <w:rsid w:val="003A5F10"/>
    <w:rsid w:val="003B53C8"/>
    <w:rsid w:val="003C326C"/>
    <w:rsid w:val="003C3FCE"/>
    <w:rsid w:val="003C512F"/>
    <w:rsid w:val="003C5D6D"/>
    <w:rsid w:val="003C6A8E"/>
    <w:rsid w:val="003C6D87"/>
    <w:rsid w:val="003D2740"/>
    <w:rsid w:val="003D393E"/>
    <w:rsid w:val="003D505E"/>
    <w:rsid w:val="003D51A1"/>
    <w:rsid w:val="003D6754"/>
    <w:rsid w:val="003F0041"/>
    <w:rsid w:val="003F149E"/>
    <w:rsid w:val="003F44C5"/>
    <w:rsid w:val="003F698E"/>
    <w:rsid w:val="00403AF0"/>
    <w:rsid w:val="004056F1"/>
    <w:rsid w:val="004116B6"/>
    <w:rsid w:val="004131FB"/>
    <w:rsid w:val="004149A4"/>
    <w:rsid w:val="00416F70"/>
    <w:rsid w:val="00420115"/>
    <w:rsid w:val="004211AC"/>
    <w:rsid w:val="004221F0"/>
    <w:rsid w:val="00427E69"/>
    <w:rsid w:val="004323E9"/>
    <w:rsid w:val="00434383"/>
    <w:rsid w:val="0043540F"/>
    <w:rsid w:val="00441840"/>
    <w:rsid w:val="00444EF8"/>
    <w:rsid w:val="004473DA"/>
    <w:rsid w:val="004476E2"/>
    <w:rsid w:val="00450182"/>
    <w:rsid w:val="004503AF"/>
    <w:rsid w:val="00453286"/>
    <w:rsid w:val="00454E05"/>
    <w:rsid w:val="0045660F"/>
    <w:rsid w:val="004578D6"/>
    <w:rsid w:val="00463F00"/>
    <w:rsid w:val="00465DEA"/>
    <w:rsid w:val="0046694F"/>
    <w:rsid w:val="00466FE3"/>
    <w:rsid w:val="0046764F"/>
    <w:rsid w:val="00473E12"/>
    <w:rsid w:val="00481754"/>
    <w:rsid w:val="004849A4"/>
    <w:rsid w:val="0048557A"/>
    <w:rsid w:val="00485A50"/>
    <w:rsid w:val="004865DE"/>
    <w:rsid w:val="00491CB0"/>
    <w:rsid w:val="004A0E39"/>
    <w:rsid w:val="004A15AD"/>
    <w:rsid w:val="004A5FB9"/>
    <w:rsid w:val="004B065F"/>
    <w:rsid w:val="004B37EC"/>
    <w:rsid w:val="004C0B7F"/>
    <w:rsid w:val="004C3DC3"/>
    <w:rsid w:val="004C7681"/>
    <w:rsid w:val="004D06BD"/>
    <w:rsid w:val="004D7EF7"/>
    <w:rsid w:val="004D7F1E"/>
    <w:rsid w:val="004E427A"/>
    <w:rsid w:val="004E42E3"/>
    <w:rsid w:val="004E56CB"/>
    <w:rsid w:val="004E5BEF"/>
    <w:rsid w:val="004E6790"/>
    <w:rsid w:val="004E69B0"/>
    <w:rsid w:val="004F1CA0"/>
    <w:rsid w:val="004F373C"/>
    <w:rsid w:val="004F5BEB"/>
    <w:rsid w:val="00500EAE"/>
    <w:rsid w:val="00501957"/>
    <w:rsid w:val="005038EE"/>
    <w:rsid w:val="005074E8"/>
    <w:rsid w:val="00511237"/>
    <w:rsid w:val="0051417D"/>
    <w:rsid w:val="00521CBC"/>
    <w:rsid w:val="00521E28"/>
    <w:rsid w:val="00522A9A"/>
    <w:rsid w:val="00525C0B"/>
    <w:rsid w:val="0052738F"/>
    <w:rsid w:val="0052772D"/>
    <w:rsid w:val="005329CE"/>
    <w:rsid w:val="00532EA9"/>
    <w:rsid w:val="005405D7"/>
    <w:rsid w:val="00540748"/>
    <w:rsid w:val="0054308A"/>
    <w:rsid w:val="00544DFA"/>
    <w:rsid w:val="00562EAF"/>
    <w:rsid w:val="005638FE"/>
    <w:rsid w:val="0056452F"/>
    <w:rsid w:val="005805C7"/>
    <w:rsid w:val="00586876"/>
    <w:rsid w:val="00586D86"/>
    <w:rsid w:val="005916EB"/>
    <w:rsid w:val="005965B5"/>
    <w:rsid w:val="0059738D"/>
    <w:rsid w:val="005A1458"/>
    <w:rsid w:val="005A2E26"/>
    <w:rsid w:val="005A35D3"/>
    <w:rsid w:val="005A6469"/>
    <w:rsid w:val="005A658E"/>
    <w:rsid w:val="005A764A"/>
    <w:rsid w:val="005B4BF3"/>
    <w:rsid w:val="005B703C"/>
    <w:rsid w:val="005C15F2"/>
    <w:rsid w:val="005C73AE"/>
    <w:rsid w:val="005D27A2"/>
    <w:rsid w:val="005D591F"/>
    <w:rsid w:val="005D596F"/>
    <w:rsid w:val="005D636F"/>
    <w:rsid w:val="005D7CDA"/>
    <w:rsid w:val="005E06F1"/>
    <w:rsid w:val="005E1075"/>
    <w:rsid w:val="005F026A"/>
    <w:rsid w:val="005F4EC0"/>
    <w:rsid w:val="005F4F38"/>
    <w:rsid w:val="005F7709"/>
    <w:rsid w:val="0060044C"/>
    <w:rsid w:val="00606AD8"/>
    <w:rsid w:val="006073C8"/>
    <w:rsid w:val="006129DC"/>
    <w:rsid w:val="00613639"/>
    <w:rsid w:val="0061499A"/>
    <w:rsid w:val="00615644"/>
    <w:rsid w:val="0062251A"/>
    <w:rsid w:val="00622D74"/>
    <w:rsid w:val="0062424B"/>
    <w:rsid w:val="00626E2E"/>
    <w:rsid w:val="0063042D"/>
    <w:rsid w:val="00631C44"/>
    <w:rsid w:val="00634E13"/>
    <w:rsid w:val="006412D8"/>
    <w:rsid w:val="00642E6F"/>
    <w:rsid w:val="00642FB6"/>
    <w:rsid w:val="00643A70"/>
    <w:rsid w:val="00645699"/>
    <w:rsid w:val="00651AC3"/>
    <w:rsid w:val="006567A6"/>
    <w:rsid w:val="006570FC"/>
    <w:rsid w:val="00657A12"/>
    <w:rsid w:val="006641AA"/>
    <w:rsid w:val="006645EA"/>
    <w:rsid w:val="00665228"/>
    <w:rsid w:val="00665546"/>
    <w:rsid w:val="006679E5"/>
    <w:rsid w:val="00667CB3"/>
    <w:rsid w:val="00672E24"/>
    <w:rsid w:val="00674DC1"/>
    <w:rsid w:val="006750A2"/>
    <w:rsid w:val="0068293E"/>
    <w:rsid w:val="00684CC9"/>
    <w:rsid w:val="006866EE"/>
    <w:rsid w:val="00690F7A"/>
    <w:rsid w:val="006A0337"/>
    <w:rsid w:val="006A28CB"/>
    <w:rsid w:val="006A3100"/>
    <w:rsid w:val="006A3B92"/>
    <w:rsid w:val="006A5BF0"/>
    <w:rsid w:val="006B101C"/>
    <w:rsid w:val="006B3261"/>
    <w:rsid w:val="006C60E6"/>
    <w:rsid w:val="006C6D39"/>
    <w:rsid w:val="006D1142"/>
    <w:rsid w:val="006D2E7B"/>
    <w:rsid w:val="006E022A"/>
    <w:rsid w:val="006E380E"/>
    <w:rsid w:val="006E5732"/>
    <w:rsid w:val="006F578F"/>
    <w:rsid w:val="006F6BD7"/>
    <w:rsid w:val="0070122D"/>
    <w:rsid w:val="007100AC"/>
    <w:rsid w:val="007117E5"/>
    <w:rsid w:val="0071340F"/>
    <w:rsid w:val="00713581"/>
    <w:rsid w:val="00717A73"/>
    <w:rsid w:val="007202A0"/>
    <w:rsid w:val="007217C0"/>
    <w:rsid w:val="00722150"/>
    <w:rsid w:val="00725EE3"/>
    <w:rsid w:val="00727246"/>
    <w:rsid w:val="00731DAC"/>
    <w:rsid w:val="00731F4A"/>
    <w:rsid w:val="007350C8"/>
    <w:rsid w:val="00737F91"/>
    <w:rsid w:val="0074301D"/>
    <w:rsid w:val="007467CB"/>
    <w:rsid w:val="0074691B"/>
    <w:rsid w:val="00750120"/>
    <w:rsid w:val="0075728F"/>
    <w:rsid w:val="00762A31"/>
    <w:rsid w:val="00764BFC"/>
    <w:rsid w:val="00772163"/>
    <w:rsid w:val="0077632F"/>
    <w:rsid w:val="00780A82"/>
    <w:rsid w:val="00782776"/>
    <w:rsid w:val="007846C4"/>
    <w:rsid w:val="007862F6"/>
    <w:rsid w:val="00792429"/>
    <w:rsid w:val="0079457B"/>
    <w:rsid w:val="00797897"/>
    <w:rsid w:val="007A3B8A"/>
    <w:rsid w:val="007A40E1"/>
    <w:rsid w:val="007A434D"/>
    <w:rsid w:val="007A7212"/>
    <w:rsid w:val="007B1728"/>
    <w:rsid w:val="007B1C0A"/>
    <w:rsid w:val="007B6003"/>
    <w:rsid w:val="007C1C7A"/>
    <w:rsid w:val="007C25CD"/>
    <w:rsid w:val="007D091F"/>
    <w:rsid w:val="007D34D0"/>
    <w:rsid w:val="007D7FC2"/>
    <w:rsid w:val="007E6297"/>
    <w:rsid w:val="007E6FA4"/>
    <w:rsid w:val="007E6FE6"/>
    <w:rsid w:val="007F06A8"/>
    <w:rsid w:val="007F1508"/>
    <w:rsid w:val="007F1FAE"/>
    <w:rsid w:val="007F5255"/>
    <w:rsid w:val="00806C2C"/>
    <w:rsid w:val="00811083"/>
    <w:rsid w:val="00816A48"/>
    <w:rsid w:val="00816EA5"/>
    <w:rsid w:val="0081725B"/>
    <w:rsid w:val="00821D2E"/>
    <w:rsid w:val="008237DD"/>
    <w:rsid w:val="00826E5B"/>
    <w:rsid w:val="00830364"/>
    <w:rsid w:val="00831870"/>
    <w:rsid w:val="00832D22"/>
    <w:rsid w:val="00834E95"/>
    <w:rsid w:val="00835908"/>
    <w:rsid w:val="00837686"/>
    <w:rsid w:val="00842B0F"/>
    <w:rsid w:val="008430A0"/>
    <w:rsid w:val="008463F2"/>
    <w:rsid w:val="00851215"/>
    <w:rsid w:val="008544C4"/>
    <w:rsid w:val="008576EA"/>
    <w:rsid w:val="008577D8"/>
    <w:rsid w:val="00860539"/>
    <w:rsid w:val="00861677"/>
    <w:rsid w:val="00861F73"/>
    <w:rsid w:val="00862812"/>
    <w:rsid w:val="00863A99"/>
    <w:rsid w:val="008643AC"/>
    <w:rsid w:val="00865B4A"/>
    <w:rsid w:val="008671C2"/>
    <w:rsid w:val="00871E3C"/>
    <w:rsid w:val="00874889"/>
    <w:rsid w:val="008757AD"/>
    <w:rsid w:val="008776F7"/>
    <w:rsid w:val="00877C49"/>
    <w:rsid w:val="0088650C"/>
    <w:rsid w:val="00891072"/>
    <w:rsid w:val="00892892"/>
    <w:rsid w:val="00893E36"/>
    <w:rsid w:val="008A36A1"/>
    <w:rsid w:val="008A72B8"/>
    <w:rsid w:val="008B332C"/>
    <w:rsid w:val="008B3ED3"/>
    <w:rsid w:val="008C5109"/>
    <w:rsid w:val="008C6230"/>
    <w:rsid w:val="008D4F5C"/>
    <w:rsid w:val="008E7DC0"/>
    <w:rsid w:val="008F2B0F"/>
    <w:rsid w:val="008F4517"/>
    <w:rsid w:val="008F514C"/>
    <w:rsid w:val="008F5202"/>
    <w:rsid w:val="008F58CF"/>
    <w:rsid w:val="008F6E91"/>
    <w:rsid w:val="00901EF3"/>
    <w:rsid w:val="00902009"/>
    <w:rsid w:val="0090223E"/>
    <w:rsid w:val="00902F30"/>
    <w:rsid w:val="009055A8"/>
    <w:rsid w:val="00910E78"/>
    <w:rsid w:val="00912738"/>
    <w:rsid w:val="00915F1B"/>
    <w:rsid w:val="00916D81"/>
    <w:rsid w:val="009171AD"/>
    <w:rsid w:val="00922E6F"/>
    <w:rsid w:val="00930B6F"/>
    <w:rsid w:val="009318BB"/>
    <w:rsid w:val="00931B82"/>
    <w:rsid w:val="00932945"/>
    <w:rsid w:val="00935A47"/>
    <w:rsid w:val="00947532"/>
    <w:rsid w:val="00952F7D"/>
    <w:rsid w:val="00955A16"/>
    <w:rsid w:val="00957A27"/>
    <w:rsid w:val="009606E9"/>
    <w:rsid w:val="00961951"/>
    <w:rsid w:val="009629E9"/>
    <w:rsid w:val="00965091"/>
    <w:rsid w:val="0096653C"/>
    <w:rsid w:val="009743A1"/>
    <w:rsid w:val="00976CBA"/>
    <w:rsid w:val="00977423"/>
    <w:rsid w:val="009825D6"/>
    <w:rsid w:val="00982E71"/>
    <w:rsid w:val="009849F5"/>
    <w:rsid w:val="00984AD5"/>
    <w:rsid w:val="0099274C"/>
    <w:rsid w:val="0099397F"/>
    <w:rsid w:val="00993EB5"/>
    <w:rsid w:val="009A2053"/>
    <w:rsid w:val="009A256F"/>
    <w:rsid w:val="009A5DAE"/>
    <w:rsid w:val="009A646B"/>
    <w:rsid w:val="009B10D1"/>
    <w:rsid w:val="009B35B4"/>
    <w:rsid w:val="009B5792"/>
    <w:rsid w:val="009B57BC"/>
    <w:rsid w:val="009B7C04"/>
    <w:rsid w:val="009C0209"/>
    <w:rsid w:val="009C1935"/>
    <w:rsid w:val="009C3EB0"/>
    <w:rsid w:val="009C5A0C"/>
    <w:rsid w:val="009C5B2C"/>
    <w:rsid w:val="009C68CF"/>
    <w:rsid w:val="009C6966"/>
    <w:rsid w:val="009D03A7"/>
    <w:rsid w:val="009D2361"/>
    <w:rsid w:val="009D422F"/>
    <w:rsid w:val="009D4C20"/>
    <w:rsid w:val="009D5A02"/>
    <w:rsid w:val="009D69B6"/>
    <w:rsid w:val="009E35B0"/>
    <w:rsid w:val="009E3AC5"/>
    <w:rsid w:val="009F1076"/>
    <w:rsid w:val="009F208B"/>
    <w:rsid w:val="009F2439"/>
    <w:rsid w:val="009F5636"/>
    <w:rsid w:val="00A00E6D"/>
    <w:rsid w:val="00A0470E"/>
    <w:rsid w:val="00A0520E"/>
    <w:rsid w:val="00A10889"/>
    <w:rsid w:val="00A10EA0"/>
    <w:rsid w:val="00A119DC"/>
    <w:rsid w:val="00A12506"/>
    <w:rsid w:val="00A129B0"/>
    <w:rsid w:val="00A1491E"/>
    <w:rsid w:val="00A1582B"/>
    <w:rsid w:val="00A21066"/>
    <w:rsid w:val="00A25686"/>
    <w:rsid w:val="00A25FB8"/>
    <w:rsid w:val="00A261AE"/>
    <w:rsid w:val="00A30559"/>
    <w:rsid w:val="00A36133"/>
    <w:rsid w:val="00A36F5E"/>
    <w:rsid w:val="00A41318"/>
    <w:rsid w:val="00A440C0"/>
    <w:rsid w:val="00A4756F"/>
    <w:rsid w:val="00A4784A"/>
    <w:rsid w:val="00A53321"/>
    <w:rsid w:val="00A63F0C"/>
    <w:rsid w:val="00A64948"/>
    <w:rsid w:val="00A668D9"/>
    <w:rsid w:val="00A6708C"/>
    <w:rsid w:val="00A70EB9"/>
    <w:rsid w:val="00A7190B"/>
    <w:rsid w:val="00A76DB8"/>
    <w:rsid w:val="00A76F7B"/>
    <w:rsid w:val="00A77496"/>
    <w:rsid w:val="00A85DF2"/>
    <w:rsid w:val="00A91892"/>
    <w:rsid w:val="00A9312F"/>
    <w:rsid w:val="00A93165"/>
    <w:rsid w:val="00A958F8"/>
    <w:rsid w:val="00AA22C2"/>
    <w:rsid w:val="00AA3253"/>
    <w:rsid w:val="00AA34BA"/>
    <w:rsid w:val="00AA5D7D"/>
    <w:rsid w:val="00AA797D"/>
    <w:rsid w:val="00AB3AE0"/>
    <w:rsid w:val="00AB514C"/>
    <w:rsid w:val="00AB6EF3"/>
    <w:rsid w:val="00AC4EB5"/>
    <w:rsid w:val="00AD2ACA"/>
    <w:rsid w:val="00AD3CDA"/>
    <w:rsid w:val="00AD6245"/>
    <w:rsid w:val="00AE0569"/>
    <w:rsid w:val="00AE665B"/>
    <w:rsid w:val="00AF0041"/>
    <w:rsid w:val="00AF5B50"/>
    <w:rsid w:val="00AF5EE1"/>
    <w:rsid w:val="00B00B42"/>
    <w:rsid w:val="00B00B58"/>
    <w:rsid w:val="00B00CA8"/>
    <w:rsid w:val="00B0189D"/>
    <w:rsid w:val="00B033D4"/>
    <w:rsid w:val="00B07B0B"/>
    <w:rsid w:val="00B07FD9"/>
    <w:rsid w:val="00B10EB3"/>
    <w:rsid w:val="00B12EEF"/>
    <w:rsid w:val="00B152A6"/>
    <w:rsid w:val="00B172E3"/>
    <w:rsid w:val="00B22D63"/>
    <w:rsid w:val="00B24125"/>
    <w:rsid w:val="00B24E38"/>
    <w:rsid w:val="00B303D1"/>
    <w:rsid w:val="00B32939"/>
    <w:rsid w:val="00B3442D"/>
    <w:rsid w:val="00B3688A"/>
    <w:rsid w:val="00B4162E"/>
    <w:rsid w:val="00B42FFC"/>
    <w:rsid w:val="00B44DA6"/>
    <w:rsid w:val="00B50799"/>
    <w:rsid w:val="00B50B7E"/>
    <w:rsid w:val="00B54E43"/>
    <w:rsid w:val="00B563AF"/>
    <w:rsid w:val="00B57E4F"/>
    <w:rsid w:val="00B621AD"/>
    <w:rsid w:val="00B6517A"/>
    <w:rsid w:val="00B70299"/>
    <w:rsid w:val="00B72287"/>
    <w:rsid w:val="00B72D74"/>
    <w:rsid w:val="00B72EC4"/>
    <w:rsid w:val="00B745BB"/>
    <w:rsid w:val="00B768F6"/>
    <w:rsid w:val="00B81B9A"/>
    <w:rsid w:val="00B87840"/>
    <w:rsid w:val="00B91A91"/>
    <w:rsid w:val="00B91F8D"/>
    <w:rsid w:val="00BA04CC"/>
    <w:rsid w:val="00BA3717"/>
    <w:rsid w:val="00BB216A"/>
    <w:rsid w:val="00BB50F2"/>
    <w:rsid w:val="00BB6D36"/>
    <w:rsid w:val="00BC1F66"/>
    <w:rsid w:val="00BC2193"/>
    <w:rsid w:val="00BC6EF9"/>
    <w:rsid w:val="00BD0AC6"/>
    <w:rsid w:val="00BD0C95"/>
    <w:rsid w:val="00BD2CBB"/>
    <w:rsid w:val="00BE2859"/>
    <w:rsid w:val="00BE3E9D"/>
    <w:rsid w:val="00BE4D7A"/>
    <w:rsid w:val="00BE73BA"/>
    <w:rsid w:val="00BF2C27"/>
    <w:rsid w:val="00BF3B0A"/>
    <w:rsid w:val="00BF45A7"/>
    <w:rsid w:val="00C07094"/>
    <w:rsid w:val="00C15B1B"/>
    <w:rsid w:val="00C171D0"/>
    <w:rsid w:val="00C20164"/>
    <w:rsid w:val="00C23920"/>
    <w:rsid w:val="00C2687D"/>
    <w:rsid w:val="00C277D5"/>
    <w:rsid w:val="00C27A7C"/>
    <w:rsid w:val="00C30D83"/>
    <w:rsid w:val="00C3232D"/>
    <w:rsid w:val="00C32929"/>
    <w:rsid w:val="00C32AA5"/>
    <w:rsid w:val="00C35646"/>
    <w:rsid w:val="00C357CE"/>
    <w:rsid w:val="00C3626F"/>
    <w:rsid w:val="00C41F3A"/>
    <w:rsid w:val="00C42B41"/>
    <w:rsid w:val="00C43FDB"/>
    <w:rsid w:val="00C50D2D"/>
    <w:rsid w:val="00C53CA7"/>
    <w:rsid w:val="00C56532"/>
    <w:rsid w:val="00C57E36"/>
    <w:rsid w:val="00C62EEB"/>
    <w:rsid w:val="00C63B06"/>
    <w:rsid w:val="00C6592A"/>
    <w:rsid w:val="00C65D6B"/>
    <w:rsid w:val="00C67286"/>
    <w:rsid w:val="00C71461"/>
    <w:rsid w:val="00C744DB"/>
    <w:rsid w:val="00C752A8"/>
    <w:rsid w:val="00C759A7"/>
    <w:rsid w:val="00C75AAF"/>
    <w:rsid w:val="00C817C9"/>
    <w:rsid w:val="00C81809"/>
    <w:rsid w:val="00C8193F"/>
    <w:rsid w:val="00C830BA"/>
    <w:rsid w:val="00C84856"/>
    <w:rsid w:val="00C871ED"/>
    <w:rsid w:val="00C920F9"/>
    <w:rsid w:val="00C92296"/>
    <w:rsid w:val="00C92692"/>
    <w:rsid w:val="00C966AD"/>
    <w:rsid w:val="00CA027C"/>
    <w:rsid w:val="00CA3D7A"/>
    <w:rsid w:val="00CB37B5"/>
    <w:rsid w:val="00CB5533"/>
    <w:rsid w:val="00CB5537"/>
    <w:rsid w:val="00CB6A22"/>
    <w:rsid w:val="00CC09CA"/>
    <w:rsid w:val="00CC1955"/>
    <w:rsid w:val="00CC2B01"/>
    <w:rsid w:val="00CC32EB"/>
    <w:rsid w:val="00CC3AD7"/>
    <w:rsid w:val="00CC7097"/>
    <w:rsid w:val="00CC70E2"/>
    <w:rsid w:val="00CD0223"/>
    <w:rsid w:val="00CD28DE"/>
    <w:rsid w:val="00CE4B1C"/>
    <w:rsid w:val="00CE6425"/>
    <w:rsid w:val="00CF5FDF"/>
    <w:rsid w:val="00D02463"/>
    <w:rsid w:val="00D027D9"/>
    <w:rsid w:val="00D033DC"/>
    <w:rsid w:val="00D140F7"/>
    <w:rsid w:val="00D20CEC"/>
    <w:rsid w:val="00D35FB7"/>
    <w:rsid w:val="00D365D7"/>
    <w:rsid w:val="00D36754"/>
    <w:rsid w:val="00D4087C"/>
    <w:rsid w:val="00D41E07"/>
    <w:rsid w:val="00D4690C"/>
    <w:rsid w:val="00D50BB3"/>
    <w:rsid w:val="00D5211F"/>
    <w:rsid w:val="00D564E1"/>
    <w:rsid w:val="00D5740B"/>
    <w:rsid w:val="00D57510"/>
    <w:rsid w:val="00D6163F"/>
    <w:rsid w:val="00D64932"/>
    <w:rsid w:val="00D679F8"/>
    <w:rsid w:val="00D67B9C"/>
    <w:rsid w:val="00D67CB5"/>
    <w:rsid w:val="00D74E26"/>
    <w:rsid w:val="00D772CE"/>
    <w:rsid w:val="00D83198"/>
    <w:rsid w:val="00D84E98"/>
    <w:rsid w:val="00D857E9"/>
    <w:rsid w:val="00D85DB9"/>
    <w:rsid w:val="00D904BF"/>
    <w:rsid w:val="00D94448"/>
    <w:rsid w:val="00D95538"/>
    <w:rsid w:val="00D959E7"/>
    <w:rsid w:val="00D95D87"/>
    <w:rsid w:val="00D95FC1"/>
    <w:rsid w:val="00DA521C"/>
    <w:rsid w:val="00DB0591"/>
    <w:rsid w:val="00DB0DC1"/>
    <w:rsid w:val="00DB46D3"/>
    <w:rsid w:val="00DC5C8F"/>
    <w:rsid w:val="00DD05C5"/>
    <w:rsid w:val="00DD22B3"/>
    <w:rsid w:val="00DD25B1"/>
    <w:rsid w:val="00DD2FE3"/>
    <w:rsid w:val="00DD3B86"/>
    <w:rsid w:val="00DD66EE"/>
    <w:rsid w:val="00DD7C4E"/>
    <w:rsid w:val="00DD7E5C"/>
    <w:rsid w:val="00DE0B14"/>
    <w:rsid w:val="00DE136F"/>
    <w:rsid w:val="00DE40E0"/>
    <w:rsid w:val="00DE6858"/>
    <w:rsid w:val="00DE75E5"/>
    <w:rsid w:val="00DF080D"/>
    <w:rsid w:val="00DF2D12"/>
    <w:rsid w:val="00DF33D1"/>
    <w:rsid w:val="00DF3757"/>
    <w:rsid w:val="00DF50E3"/>
    <w:rsid w:val="00E007AF"/>
    <w:rsid w:val="00E01037"/>
    <w:rsid w:val="00E01C71"/>
    <w:rsid w:val="00E034CD"/>
    <w:rsid w:val="00E05A01"/>
    <w:rsid w:val="00E14605"/>
    <w:rsid w:val="00E20E3D"/>
    <w:rsid w:val="00E30DB6"/>
    <w:rsid w:val="00E33304"/>
    <w:rsid w:val="00E3335F"/>
    <w:rsid w:val="00E33540"/>
    <w:rsid w:val="00E360B6"/>
    <w:rsid w:val="00E379A5"/>
    <w:rsid w:val="00E37B65"/>
    <w:rsid w:val="00E40B5A"/>
    <w:rsid w:val="00E41003"/>
    <w:rsid w:val="00E42B0F"/>
    <w:rsid w:val="00E51CF5"/>
    <w:rsid w:val="00E5756F"/>
    <w:rsid w:val="00E62A58"/>
    <w:rsid w:val="00E63308"/>
    <w:rsid w:val="00E6715B"/>
    <w:rsid w:val="00E70B9C"/>
    <w:rsid w:val="00E73BC0"/>
    <w:rsid w:val="00E756DC"/>
    <w:rsid w:val="00E7687E"/>
    <w:rsid w:val="00E8523F"/>
    <w:rsid w:val="00E8703C"/>
    <w:rsid w:val="00E876B8"/>
    <w:rsid w:val="00E91FB5"/>
    <w:rsid w:val="00E924B3"/>
    <w:rsid w:val="00E94473"/>
    <w:rsid w:val="00E9556B"/>
    <w:rsid w:val="00E95748"/>
    <w:rsid w:val="00E95A15"/>
    <w:rsid w:val="00EA0C2D"/>
    <w:rsid w:val="00EA56E9"/>
    <w:rsid w:val="00EA76DE"/>
    <w:rsid w:val="00EB0107"/>
    <w:rsid w:val="00EB1334"/>
    <w:rsid w:val="00EB2DF0"/>
    <w:rsid w:val="00EB328B"/>
    <w:rsid w:val="00EB4D90"/>
    <w:rsid w:val="00EB6554"/>
    <w:rsid w:val="00EB6B89"/>
    <w:rsid w:val="00EB6E9C"/>
    <w:rsid w:val="00EB7A86"/>
    <w:rsid w:val="00EC19A2"/>
    <w:rsid w:val="00EC664E"/>
    <w:rsid w:val="00EC6D38"/>
    <w:rsid w:val="00EC6E47"/>
    <w:rsid w:val="00EC7337"/>
    <w:rsid w:val="00EC7F50"/>
    <w:rsid w:val="00ED082C"/>
    <w:rsid w:val="00ED1E57"/>
    <w:rsid w:val="00ED30D0"/>
    <w:rsid w:val="00ED7458"/>
    <w:rsid w:val="00EE1E89"/>
    <w:rsid w:val="00EE76B4"/>
    <w:rsid w:val="00EF34C0"/>
    <w:rsid w:val="00EF5ED7"/>
    <w:rsid w:val="00EF6222"/>
    <w:rsid w:val="00EF62AE"/>
    <w:rsid w:val="00EF6FE4"/>
    <w:rsid w:val="00F01737"/>
    <w:rsid w:val="00F068EA"/>
    <w:rsid w:val="00F07BC0"/>
    <w:rsid w:val="00F07D94"/>
    <w:rsid w:val="00F146E2"/>
    <w:rsid w:val="00F14CEE"/>
    <w:rsid w:val="00F154E9"/>
    <w:rsid w:val="00F1790E"/>
    <w:rsid w:val="00F17BB1"/>
    <w:rsid w:val="00F25C38"/>
    <w:rsid w:val="00F30454"/>
    <w:rsid w:val="00F30E63"/>
    <w:rsid w:val="00F3168D"/>
    <w:rsid w:val="00F35324"/>
    <w:rsid w:val="00F40588"/>
    <w:rsid w:val="00F41FD0"/>
    <w:rsid w:val="00F422EA"/>
    <w:rsid w:val="00F45519"/>
    <w:rsid w:val="00F509E6"/>
    <w:rsid w:val="00F52F26"/>
    <w:rsid w:val="00F537A0"/>
    <w:rsid w:val="00F53914"/>
    <w:rsid w:val="00F53C55"/>
    <w:rsid w:val="00F53C68"/>
    <w:rsid w:val="00F54CA3"/>
    <w:rsid w:val="00F556BB"/>
    <w:rsid w:val="00F6302E"/>
    <w:rsid w:val="00F6363E"/>
    <w:rsid w:val="00F63E42"/>
    <w:rsid w:val="00F67C18"/>
    <w:rsid w:val="00F71824"/>
    <w:rsid w:val="00F71EA8"/>
    <w:rsid w:val="00F720A4"/>
    <w:rsid w:val="00F744F3"/>
    <w:rsid w:val="00F80296"/>
    <w:rsid w:val="00F81905"/>
    <w:rsid w:val="00F83274"/>
    <w:rsid w:val="00F842BF"/>
    <w:rsid w:val="00F85B87"/>
    <w:rsid w:val="00F916A1"/>
    <w:rsid w:val="00F9486D"/>
    <w:rsid w:val="00F950C9"/>
    <w:rsid w:val="00F95EA0"/>
    <w:rsid w:val="00F9799A"/>
    <w:rsid w:val="00FA226F"/>
    <w:rsid w:val="00FA65E8"/>
    <w:rsid w:val="00FA6A83"/>
    <w:rsid w:val="00FB4A98"/>
    <w:rsid w:val="00FB5054"/>
    <w:rsid w:val="00FB5618"/>
    <w:rsid w:val="00FB7321"/>
    <w:rsid w:val="00FC18FA"/>
    <w:rsid w:val="00FC25DB"/>
    <w:rsid w:val="00FC6C5F"/>
    <w:rsid w:val="00FC7147"/>
    <w:rsid w:val="00FC7634"/>
    <w:rsid w:val="00FD0891"/>
    <w:rsid w:val="00FD1304"/>
    <w:rsid w:val="00FD28F1"/>
    <w:rsid w:val="00FD567E"/>
    <w:rsid w:val="00FD6C84"/>
    <w:rsid w:val="00FD7E04"/>
    <w:rsid w:val="00FE0E56"/>
    <w:rsid w:val="00FE18B2"/>
    <w:rsid w:val="00FE52BB"/>
    <w:rsid w:val="00FE6110"/>
    <w:rsid w:val="00FE66B9"/>
    <w:rsid w:val="00FE72D0"/>
    <w:rsid w:val="00FE7F34"/>
    <w:rsid w:val="00FF1717"/>
    <w:rsid w:val="00FF2EE5"/>
    <w:rsid w:val="00FF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9DEF2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7">
    <w:lsdException w:name="Normal" w:uiPriority="7" w:qFormat="1"/>
    <w:lsdException w:name="heading 1" w:uiPriority="0" w:qFormat="1"/>
    <w:lsdException w:name="heading 2" w:semiHidden="1" w:uiPriority="1" w:unhideWhenUsed="1" w:qFormat="1"/>
    <w:lsdException w:name="heading 3" w:semiHidden="1" w:uiPriority="2" w:unhideWhenUsed="1" w:qFormat="1"/>
    <w:lsdException w:name="heading 4" w:semiHidden="1" w:uiPriority="3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 w:unhideWhenUsed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uiPriority w:val="7"/>
    <w:qFormat/>
    <w:rsid w:val="005D596F"/>
    <w:rPr>
      <w:rFonts w:ascii="Calibri" w:hAnsi="Calibri"/>
    </w:rPr>
  </w:style>
  <w:style w:type="paragraph" w:styleId="Titolo1">
    <w:name w:val="heading 1"/>
    <w:basedOn w:val="Titolo5"/>
    <w:next w:val="Normale"/>
    <w:link w:val="Titolo1Carattere"/>
    <w:qFormat/>
    <w:rsid w:val="00F422EA"/>
    <w:pPr>
      <w:numPr>
        <w:numId w:val="3"/>
      </w:numPr>
      <w:spacing w:before="600" w:after="480"/>
      <w:outlineLvl w:val="0"/>
    </w:pPr>
    <w:rPr>
      <w:sz w:val="56"/>
      <w:szCs w:val="56"/>
    </w:rPr>
  </w:style>
  <w:style w:type="paragraph" w:styleId="Titolo2">
    <w:name w:val="heading 2"/>
    <w:basedOn w:val="Titolosommario"/>
    <w:next w:val="Normale"/>
    <w:link w:val="Titolo2Carattere"/>
    <w:uiPriority w:val="1"/>
    <w:qFormat/>
    <w:rsid w:val="00171F36"/>
    <w:rPr>
      <w:rFonts w:asciiTheme="majorHAnsi" w:hAnsiTheme="majorHAnsi" w:cstheme="majorHAnsi"/>
    </w:rPr>
  </w:style>
  <w:style w:type="paragraph" w:styleId="Titolo3">
    <w:name w:val="heading 3"/>
    <w:basedOn w:val="Normale"/>
    <w:next w:val="Normale"/>
    <w:link w:val="Titolo3Carattere"/>
    <w:uiPriority w:val="2"/>
    <w:qFormat/>
    <w:rsid w:val="009849F5"/>
    <w:pPr>
      <w:keepNext/>
      <w:keepLines/>
      <w:spacing w:after="6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itolo4">
    <w:name w:val="heading 4"/>
    <w:basedOn w:val="Normale"/>
    <w:next w:val="Normale"/>
    <w:link w:val="Titolo4Carattere"/>
    <w:uiPriority w:val="3"/>
    <w:qFormat/>
    <w:rsid w:val="00B44DA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b/>
      <w:iCs/>
      <w:color w:val="94B6D2" w:themeColor="accent1"/>
      <w:sz w:val="36"/>
    </w:rPr>
  </w:style>
  <w:style w:type="paragraph" w:styleId="Titolo5">
    <w:name w:val="heading 5"/>
    <w:basedOn w:val="Normale"/>
    <w:next w:val="Normale"/>
    <w:link w:val="Titolo5Carattere"/>
    <w:uiPriority w:val="4"/>
    <w:qFormat/>
    <w:rsid w:val="00B00B42"/>
    <w:pPr>
      <w:keepNext/>
      <w:keepLines/>
      <w:outlineLvl w:val="4"/>
    </w:pPr>
    <w:rPr>
      <w:rFonts w:asciiTheme="majorHAnsi" w:eastAsiaTheme="majorEastAsia" w:hAnsiTheme="majorHAnsi" w:cstheme="majorBidi"/>
      <w:b/>
      <w:color w:val="94B6D2" w:themeColor="accent1"/>
      <w:sz w:val="7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rsid w:val="003D2740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1499A"/>
    <w:rPr>
      <w:rFonts w:ascii="Times New Roman" w:hAnsi="Times New Roman" w:cs="Times New Roman"/>
      <w:sz w:val="18"/>
      <w:szCs w:val="18"/>
    </w:rPr>
  </w:style>
  <w:style w:type="paragraph" w:customStyle="1" w:styleId="Ancoraggiografico">
    <w:name w:val="Ancoraggio grafico"/>
    <w:basedOn w:val="Normale"/>
    <w:uiPriority w:val="8"/>
    <w:qFormat/>
    <w:rsid w:val="003D2740"/>
    <w:rPr>
      <w:noProof/>
      <w:sz w:val="10"/>
    </w:rPr>
  </w:style>
  <w:style w:type="table" w:styleId="Grigliatabella">
    <w:name w:val="Table Grid"/>
    <w:basedOn w:val="Tabellanormale"/>
    <w:uiPriority w:val="39"/>
    <w:rsid w:val="003D2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1Carattere">
    <w:name w:val="Titolo 1 Carattere"/>
    <w:basedOn w:val="Carpredefinitoparagrafo"/>
    <w:link w:val="Titolo1"/>
    <w:rsid w:val="00F422EA"/>
    <w:rPr>
      <w:rFonts w:asciiTheme="majorHAnsi" w:eastAsiaTheme="majorEastAsia" w:hAnsiTheme="majorHAnsi" w:cstheme="majorBidi"/>
      <w:b/>
      <w:color w:val="94B6D2" w:themeColor="accent1"/>
      <w:sz w:val="56"/>
      <w:szCs w:val="56"/>
    </w:rPr>
  </w:style>
  <w:style w:type="character" w:customStyle="1" w:styleId="Titolo2Carattere">
    <w:name w:val="Titolo 2 Carattere"/>
    <w:basedOn w:val="Carpredefinitoparagrafo"/>
    <w:link w:val="Titolo2"/>
    <w:uiPriority w:val="1"/>
    <w:rsid w:val="00171F36"/>
    <w:rPr>
      <w:rFonts w:asciiTheme="majorHAnsi" w:eastAsiaTheme="majorEastAsia" w:hAnsiTheme="majorHAnsi" w:cstheme="majorHAnsi"/>
      <w:i/>
      <w:iCs/>
      <w:color w:val="94B6D2" w:themeColor="accent1"/>
      <w:sz w:val="28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2"/>
    <w:rsid w:val="0061499A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Intestazione">
    <w:name w:val="header"/>
    <w:basedOn w:val="Normale"/>
    <w:link w:val="IntestazioneCarattere"/>
    <w:uiPriority w:val="99"/>
    <w:semiHidden/>
    <w:rsid w:val="009849F5"/>
    <w:pPr>
      <w:tabs>
        <w:tab w:val="center" w:pos="4680"/>
        <w:tab w:val="right" w:pos="9360"/>
      </w:tabs>
    </w:pPr>
    <w:rPr>
      <w:b/>
      <w:color w:val="94B6D2" w:themeColor="accent1"/>
      <w:sz w:val="20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61499A"/>
    <w:rPr>
      <w:b/>
      <w:color w:val="94B6D2" w:themeColor="accent1"/>
      <w:sz w:val="20"/>
    </w:rPr>
  </w:style>
  <w:style w:type="paragraph" w:styleId="Pidipagina">
    <w:name w:val="footer"/>
    <w:basedOn w:val="Normale"/>
    <w:link w:val="PidipaginaCarattere"/>
    <w:uiPriority w:val="99"/>
    <w:rsid w:val="009849F5"/>
    <w:pPr>
      <w:tabs>
        <w:tab w:val="center" w:pos="4680"/>
        <w:tab w:val="right" w:pos="9360"/>
      </w:tabs>
      <w:jc w:val="center"/>
    </w:pPr>
    <w:rPr>
      <w:color w:val="DD8047" w:themeColor="accent2"/>
      <w:sz w:val="20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1499A"/>
    <w:rPr>
      <w:color w:val="DD8047" w:themeColor="accent2"/>
      <w:sz w:val="20"/>
    </w:rPr>
  </w:style>
  <w:style w:type="character" w:styleId="Numeropagina">
    <w:name w:val="page number"/>
    <w:basedOn w:val="Carpredefinitoparagrafo"/>
    <w:uiPriority w:val="99"/>
    <w:semiHidden/>
    <w:rsid w:val="009849F5"/>
  </w:style>
  <w:style w:type="character" w:customStyle="1" w:styleId="Titolo4Carattere">
    <w:name w:val="Titolo 4 Carattere"/>
    <w:basedOn w:val="Carpredefinitoparagrafo"/>
    <w:link w:val="Titolo4"/>
    <w:uiPriority w:val="3"/>
    <w:rsid w:val="0061499A"/>
    <w:rPr>
      <w:rFonts w:asciiTheme="majorHAnsi" w:eastAsiaTheme="majorEastAsia" w:hAnsiTheme="majorHAnsi" w:cstheme="majorBidi"/>
      <w:b/>
      <w:iCs/>
      <w:color w:val="94B6D2" w:themeColor="accent1"/>
      <w:sz w:val="36"/>
    </w:rPr>
  </w:style>
  <w:style w:type="paragraph" w:styleId="Citazione">
    <w:name w:val="Quote"/>
    <w:basedOn w:val="Normale"/>
    <w:next w:val="Normale"/>
    <w:link w:val="CitazioneCarattere"/>
    <w:uiPriority w:val="6"/>
    <w:qFormat/>
    <w:rsid w:val="00B00B42"/>
    <w:rPr>
      <w:b/>
      <w:iCs/>
      <w:color w:val="94B6D2" w:themeColor="accent1"/>
      <w:sz w:val="96"/>
    </w:rPr>
  </w:style>
  <w:style w:type="character" w:customStyle="1" w:styleId="CitazioneCarattere">
    <w:name w:val="Citazione Carattere"/>
    <w:basedOn w:val="Carpredefinitoparagrafo"/>
    <w:link w:val="Citazione"/>
    <w:uiPriority w:val="6"/>
    <w:rsid w:val="0061499A"/>
    <w:rPr>
      <w:b/>
      <w:iCs/>
      <w:color w:val="94B6D2" w:themeColor="accent1"/>
      <w:sz w:val="96"/>
    </w:rPr>
  </w:style>
  <w:style w:type="character" w:customStyle="1" w:styleId="Titolo5Carattere">
    <w:name w:val="Titolo 5 Carattere"/>
    <w:basedOn w:val="Carpredefinitoparagrafo"/>
    <w:link w:val="Titolo5"/>
    <w:uiPriority w:val="4"/>
    <w:rsid w:val="0061499A"/>
    <w:rPr>
      <w:rFonts w:asciiTheme="majorHAnsi" w:eastAsiaTheme="majorEastAsia" w:hAnsiTheme="majorHAnsi" w:cstheme="majorBidi"/>
      <w:b/>
      <w:color w:val="94B6D2" w:themeColor="accent1"/>
      <w:sz w:val="72"/>
    </w:rPr>
  </w:style>
  <w:style w:type="character" w:styleId="Testosegnaposto">
    <w:name w:val="Placeholder Text"/>
    <w:basedOn w:val="Carpredefinitoparagrafo"/>
    <w:uiPriority w:val="99"/>
    <w:semiHidden/>
    <w:rsid w:val="00672E24"/>
    <w:rPr>
      <w:color w:val="808080"/>
    </w:rPr>
  </w:style>
  <w:style w:type="paragraph" w:customStyle="1" w:styleId="Titolodescrizione1">
    <w:name w:val="Titolo descrizione 1"/>
    <w:basedOn w:val="Normale"/>
    <w:uiPriority w:val="7"/>
    <w:qFormat/>
    <w:rsid w:val="00021DF1"/>
    <w:rPr>
      <w:b/>
      <w:color w:val="94B6D2" w:themeColor="accent1"/>
    </w:rPr>
  </w:style>
  <w:style w:type="paragraph" w:customStyle="1" w:styleId="Titolodescrizione2">
    <w:name w:val="Titolo descrizione 2"/>
    <w:basedOn w:val="Normale"/>
    <w:uiPriority w:val="7"/>
    <w:qFormat/>
    <w:rsid w:val="00021DF1"/>
    <w:rPr>
      <w:b/>
      <w:color w:val="DD8047" w:themeColor="accent2"/>
    </w:rPr>
  </w:style>
  <w:style w:type="paragraph" w:styleId="Titolo">
    <w:name w:val="Title"/>
    <w:basedOn w:val="Normale"/>
    <w:next w:val="Normale"/>
    <w:link w:val="TitoloCarattere"/>
    <w:uiPriority w:val="10"/>
    <w:qFormat/>
    <w:rsid w:val="003C6D87"/>
    <w:pPr>
      <w:spacing w:line="276" w:lineRule="auto"/>
    </w:pPr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3C6D87"/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paragraph" w:styleId="Sommario1">
    <w:name w:val="toc 1"/>
    <w:basedOn w:val="Normale"/>
    <w:next w:val="Normale"/>
    <w:autoRedefine/>
    <w:uiPriority w:val="39"/>
    <w:rsid w:val="00F720A4"/>
    <w:pPr>
      <w:tabs>
        <w:tab w:val="right" w:pos="9332"/>
      </w:tabs>
      <w:spacing w:before="360"/>
    </w:pPr>
    <w:rPr>
      <w:rFonts w:asciiTheme="majorHAnsi" w:hAnsiTheme="majorHAnsi" w:cstheme="majorHAnsi"/>
      <w:b/>
      <w:bCs/>
      <w:caps/>
      <w:noProof/>
      <w:color w:val="355D7E" w:themeColor="accent1" w:themeShade="80"/>
    </w:rPr>
  </w:style>
  <w:style w:type="paragraph" w:styleId="Sommario2">
    <w:name w:val="toc 2"/>
    <w:basedOn w:val="Normale"/>
    <w:next w:val="Normale"/>
    <w:autoRedefine/>
    <w:uiPriority w:val="39"/>
    <w:rsid w:val="00651AC3"/>
    <w:pPr>
      <w:tabs>
        <w:tab w:val="right" w:pos="10456"/>
      </w:tabs>
      <w:spacing w:before="240"/>
      <w:ind w:left="720"/>
    </w:pPr>
    <w:rPr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rsid w:val="004E69B0"/>
    <w:pPr>
      <w:ind w:left="2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rsid w:val="004E69B0"/>
    <w:pPr>
      <w:ind w:left="5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rsid w:val="004E69B0"/>
    <w:pPr>
      <w:ind w:left="84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rsid w:val="004E69B0"/>
    <w:pPr>
      <w:ind w:left="112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rsid w:val="004E69B0"/>
    <w:pPr>
      <w:ind w:left="140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rsid w:val="004E69B0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rsid w:val="004E69B0"/>
    <w:pPr>
      <w:ind w:left="1960"/>
    </w:pPr>
    <w:rPr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4E69B0"/>
    <w:rPr>
      <w:color w:val="345D7E" w:themeColor="hyperlink"/>
      <w:u w:val="single"/>
    </w:rPr>
  </w:style>
  <w:style w:type="paragraph" w:styleId="Titolosommario">
    <w:name w:val="TOC Heading"/>
    <w:basedOn w:val="Normale"/>
    <w:next w:val="Normale"/>
    <w:uiPriority w:val="39"/>
    <w:unhideWhenUsed/>
    <w:qFormat/>
    <w:rsid w:val="006570FC"/>
    <w:pPr>
      <w:keepNext/>
      <w:keepLines/>
      <w:spacing w:after="120"/>
      <w:outlineLvl w:val="1"/>
    </w:pPr>
    <w:rPr>
      <w:rFonts w:eastAsiaTheme="majorEastAsia" w:cs="Calibri"/>
      <w:i/>
      <w:iCs/>
      <w:color w:val="94B6D2" w:themeColor="accent1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AF5EE1"/>
    <w:pPr>
      <w:ind w:left="720"/>
      <w:contextualSpacing/>
    </w:pPr>
  </w:style>
  <w:style w:type="character" w:styleId="Menzionenonrisolta">
    <w:name w:val="Unresolved Mention"/>
    <w:basedOn w:val="Carpredefinitoparagrafo"/>
    <w:uiPriority w:val="99"/>
    <w:semiHidden/>
    <w:unhideWhenUsed/>
    <w:rsid w:val="00B10EB3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rsid w:val="00B10EB3"/>
    <w:rPr>
      <w:color w:val="548BB7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0446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044638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044638"/>
    <w:rPr>
      <w:rFonts w:ascii="Courier New" w:eastAsia="Times New Roman" w:hAnsi="Courier New" w:cs="Courier New"/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rsid w:val="009B10D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rsid w:val="009B10D1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B10D1"/>
    <w:rPr>
      <w:rFonts w:ascii="Calibri" w:hAnsi="Calibri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B10D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B10D1"/>
    <w:rPr>
      <w:rFonts w:ascii="Calibri" w:hAnsi="Calibri"/>
      <w:b/>
      <w:bCs/>
      <w:sz w:val="20"/>
      <w:szCs w:val="20"/>
    </w:rPr>
  </w:style>
  <w:style w:type="paragraph" w:customStyle="1" w:styleId="paragraph">
    <w:name w:val="paragraph"/>
    <w:basedOn w:val="Normale"/>
    <w:rsid w:val="00642FB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customStyle="1" w:styleId="normaltextrun">
    <w:name w:val="normaltextrun"/>
    <w:basedOn w:val="Carpredefinitoparagrafo"/>
    <w:rsid w:val="00642FB6"/>
  </w:style>
  <w:style w:type="character" w:customStyle="1" w:styleId="eop">
    <w:name w:val="eop"/>
    <w:basedOn w:val="Carpredefinitoparagrafo"/>
    <w:rsid w:val="00642FB6"/>
  </w:style>
  <w:style w:type="character" w:customStyle="1" w:styleId="scxw118960566">
    <w:name w:val="scxw118960566"/>
    <w:basedOn w:val="Carpredefinitoparagrafo"/>
    <w:rsid w:val="00642FB6"/>
  </w:style>
  <w:style w:type="character" w:customStyle="1" w:styleId="scxw138853405">
    <w:name w:val="scxw138853405"/>
    <w:basedOn w:val="Carpredefinitoparagrafo"/>
    <w:rsid w:val="00D94448"/>
  </w:style>
  <w:style w:type="character" w:customStyle="1" w:styleId="scxw173515054">
    <w:name w:val="scxw173515054"/>
    <w:basedOn w:val="Carpredefinitoparagrafo"/>
    <w:rsid w:val="00EB6E9C"/>
  </w:style>
  <w:style w:type="character" w:customStyle="1" w:styleId="bcx0">
    <w:name w:val="bcx0"/>
    <w:basedOn w:val="Carpredefinitoparagrafo"/>
    <w:rsid w:val="00EB6E9C"/>
  </w:style>
  <w:style w:type="character" w:customStyle="1" w:styleId="scxw244945015">
    <w:name w:val="scxw244945015"/>
    <w:basedOn w:val="Carpredefinitoparagrafo"/>
    <w:rsid w:val="00EB6E9C"/>
  </w:style>
  <w:style w:type="character" w:customStyle="1" w:styleId="scxw242470439">
    <w:name w:val="scxw242470439"/>
    <w:basedOn w:val="Carpredefinitoparagrafo"/>
    <w:rsid w:val="00EB6E9C"/>
  </w:style>
  <w:style w:type="character" w:customStyle="1" w:styleId="scxw104304375">
    <w:name w:val="scxw104304375"/>
    <w:basedOn w:val="Carpredefinitoparagrafo"/>
    <w:rsid w:val="00EB6E9C"/>
  </w:style>
  <w:style w:type="character" w:customStyle="1" w:styleId="scxw60269230">
    <w:name w:val="scxw60269230"/>
    <w:basedOn w:val="Carpredefinitoparagrafo"/>
    <w:rsid w:val="00EB6E9C"/>
  </w:style>
  <w:style w:type="character" w:customStyle="1" w:styleId="scxw36497198">
    <w:name w:val="scxw36497198"/>
    <w:basedOn w:val="Carpredefinitoparagrafo"/>
    <w:rsid w:val="00F01737"/>
  </w:style>
  <w:style w:type="character" w:customStyle="1" w:styleId="scxw197877195">
    <w:name w:val="scxw197877195"/>
    <w:basedOn w:val="Carpredefinitoparagrafo"/>
    <w:rsid w:val="00F01737"/>
  </w:style>
  <w:style w:type="character" w:customStyle="1" w:styleId="scxw209727030">
    <w:name w:val="scxw209727030"/>
    <w:basedOn w:val="Carpredefinitoparagrafo"/>
    <w:rsid w:val="00F01737"/>
  </w:style>
  <w:style w:type="character" w:customStyle="1" w:styleId="scxw113416933">
    <w:name w:val="scxw113416933"/>
    <w:basedOn w:val="Carpredefinitoparagrafo"/>
    <w:rsid w:val="005D59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1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7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8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9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2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github.com/pcm-dpc/COVID-19/blob/master/dati-regioni/dpc-covid19-ita-regioni.csv" TargetMode="External"/><Relationship Id="rId26" Type="http://schemas.openxmlformats.org/officeDocument/2006/relationships/hyperlink" Target="https://github.com/andreapas79/COVID-19/blob/master/Data/air_pollution_data/Tabella%204.xlsx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://dati.istat.it/Index.aspx?DataSetCode=DCIS_POPRES1" TargetMode="External"/><Relationship Id="rId34" Type="http://schemas.openxmlformats.org/officeDocument/2006/relationships/image" Target="media/image11.png"/><Relationship Id="rId42" Type="http://schemas.openxmlformats.org/officeDocument/2006/relationships/chart" Target="charts/chart3.xml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8.png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32" Type="http://schemas.openxmlformats.org/officeDocument/2006/relationships/chart" Target="charts/chart2.xml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chart" Target="charts/chart5.xml"/><Relationship Id="rId53" Type="http://schemas.openxmlformats.org/officeDocument/2006/relationships/image" Target="media/image25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chart" Target="charts/chart1.xml"/><Relationship Id="rId44" Type="http://schemas.openxmlformats.org/officeDocument/2006/relationships/chart" Target="charts/chart4.xml"/><Relationship Id="rId52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07/relationships/hdphoto" Target="media/hdphoto2.wdp"/><Relationship Id="rId22" Type="http://schemas.openxmlformats.org/officeDocument/2006/relationships/header" Target="header1.xml"/><Relationship Id="rId27" Type="http://schemas.openxmlformats.org/officeDocument/2006/relationships/image" Target="media/image6.jpg"/><Relationship Id="rId30" Type="http://schemas.openxmlformats.org/officeDocument/2006/relationships/image" Target="media/image9.png"/><Relationship Id="rId35" Type="http://schemas.openxmlformats.org/officeDocument/2006/relationships/image" Target="media/image12.png"/><Relationship Id="rId43" Type="http://schemas.openxmlformats.org/officeDocument/2006/relationships/image" Target="media/image18.png"/><Relationship Id="rId48" Type="http://schemas.openxmlformats.org/officeDocument/2006/relationships/image" Target="media/image20.png"/><Relationship Id="rId8" Type="http://schemas.openxmlformats.org/officeDocument/2006/relationships/webSettings" Target="webSettings.xml"/><Relationship Id="rId51" Type="http://schemas.openxmlformats.org/officeDocument/2006/relationships/image" Target="media/image23.png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microsoft.com/office/2014/relationships/chartEx" Target="charts/chartEx1.xml"/><Relationship Id="rId46" Type="http://schemas.openxmlformats.org/officeDocument/2006/relationships/chart" Target="charts/chart6.xml"/><Relationship Id="rId20" Type="http://schemas.openxmlformats.org/officeDocument/2006/relationships/hyperlink" Target="https://www.google.com/covid19/mobility/index.html?hl=it" TargetMode="External"/><Relationship Id="rId41" Type="http://schemas.openxmlformats.org/officeDocument/2006/relationships/image" Target="media/image1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cm-dpc/COVID-19/tree/master/dati-province" TargetMode="External"/><Relationship Id="rId23" Type="http://schemas.openxmlformats.org/officeDocument/2006/relationships/footer" Target="footer1.xml"/><Relationship Id="rId28" Type="http://schemas.openxmlformats.org/officeDocument/2006/relationships/image" Target="media/image7.png"/><Relationship Id="rId36" Type="http://schemas.openxmlformats.org/officeDocument/2006/relationships/image" Target="media/image13.png"/><Relationship Id="rId4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endore\AppData\Roaming\Microsoft\Templates\Report%20aziendale%20moderno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MEDIA_CONTAGIATI_PROVINCIA_MESE_GRAFICO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MEDIA_CONTAGIATI_PROVINCIA_MESE_GRAFICO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MEDIA_SPOSTAMENTI_TOTALI_REGIONI_GRAFICO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spostamenti_AFTER_LOCKDOWN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spostamenti_PRE_LOCKDOWN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Enendore\Desktop\NUOVOBACKUPROGETTO\PROGETTO_spostamenti_LOCKDOWN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Users\Enendore\Desktop\NUOVOBACKUPROGETTO\PERCENTUALE_CASI_SU_RESIDENTI_grafic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MEDIA CONTAGI PER PROVINCIA IN CIASCUN MESE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view3D>
      <c:rotX val="20"/>
      <c:rotY val="10"/>
      <c:depthPercent val="100"/>
      <c:rAngAx val="0"/>
      <c:perspective val="60"/>
    </c:view3D>
    <c:floor>
      <c:thickness val="0"/>
      <c:spPr>
        <a:solidFill>
          <a:schemeClr val="lt1"/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PROGETTO_MEDIA_CONTAGIATI_PROVI!$B$1</c:f>
              <c:strCache>
                <c:ptCount val="1"/>
                <c:pt idx="0">
                  <c:v>FEBBRAIO</c:v>
                </c:pt>
              </c:strCache>
            </c:strRef>
          </c:tx>
          <c:spPr>
            <a:pattFill prst="ltDnDiag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solidFill>
                <a:schemeClr val="accent1"/>
              </a:solidFill>
            </a:ln>
            <a:effectLst/>
            <a:sp3d>
              <a:contourClr>
                <a:schemeClr val="accent1"/>
              </a:contourClr>
            </a:sp3d>
          </c:spPr>
          <c:invertIfNegative val="0"/>
          <c:cat>
            <c:strRef>
              <c:f>PROGETTO_MEDIA_CONTAGIATI_PROVI!$A$2:$A$108</c:f>
              <c:strCache>
                <c:ptCount val="107"/>
                <c:pt idx="0">
                  <c:v>Agrigento</c:v>
                </c:pt>
                <c:pt idx="1">
                  <c:v>Alessandria</c:v>
                </c:pt>
                <c:pt idx="2">
                  <c:v>Ancona</c:v>
                </c:pt>
                <c:pt idx="3">
                  <c:v>Aosta</c:v>
                </c:pt>
                <c:pt idx="4">
                  <c:v>Arezzo</c:v>
                </c:pt>
                <c:pt idx="5">
                  <c:v>Ascoli Piceno</c:v>
                </c:pt>
                <c:pt idx="6">
                  <c:v>Asti</c:v>
                </c:pt>
                <c:pt idx="7">
                  <c:v>Avellino</c:v>
                </c:pt>
                <c:pt idx="8">
                  <c:v>Bari</c:v>
                </c:pt>
                <c:pt idx="9">
                  <c:v>Barletta-Andria-Trani</c:v>
                </c:pt>
                <c:pt idx="10">
                  <c:v>Belluno</c:v>
                </c:pt>
                <c:pt idx="11">
                  <c:v>Benevento</c:v>
                </c:pt>
                <c:pt idx="12">
                  <c:v>Bergamo</c:v>
                </c:pt>
                <c:pt idx="13">
                  <c:v>Biella</c:v>
                </c:pt>
                <c:pt idx="14">
                  <c:v>Bologna</c:v>
                </c:pt>
                <c:pt idx="15">
                  <c:v>Bolzano</c:v>
                </c:pt>
                <c:pt idx="16">
                  <c:v>Brescia</c:v>
                </c:pt>
                <c:pt idx="17">
                  <c:v>Brindisi</c:v>
                </c:pt>
                <c:pt idx="18">
                  <c:v>Cagliari</c:v>
                </c:pt>
                <c:pt idx="19">
                  <c:v>Caltanissetta</c:v>
                </c:pt>
                <c:pt idx="20">
                  <c:v>Campobasso</c:v>
                </c:pt>
                <c:pt idx="21">
                  <c:v>Caserta</c:v>
                </c:pt>
                <c:pt idx="22">
                  <c:v>Catania</c:v>
                </c:pt>
                <c:pt idx="23">
                  <c:v>Catanzaro</c:v>
                </c:pt>
                <c:pt idx="24">
                  <c:v>Chieti</c:v>
                </c:pt>
                <c:pt idx="25">
                  <c:v>Como</c:v>
                </c:pt>
                <c:pt idx="26">
                  <c:v>Cosenza</c:v>
                </c:pt>
                <c:pt idx="27">
                  <c:v>Cremona</c:v>
                </c:pt>
                <c:pt idx="28">
                  <c:v>Crotone</c:v>
                </c:pt>
                <c:pt idx="29">
                  <c:v>Cuneo</c:v>
                </c:pt>
                <c:pt idx="30">
                  <c:v>Enna</c:v>
                </c:pt>
                <c:pt idx="31">
                  <c:v>Fermo</c:v>
                </c:pt>
                <c:pt idx="32">
                  <c:v>Ferrara</c:v>
                </c:pt>
                <c:pt idx="33">
                  <c:v>Firenze</c:v>
                </c:pt>
                <c:pt idx="34">
                  <c:v>Foggia</c:v>
                </c:pt>
                <c:pt idx="35">
                  <c:v>ForlÃ¬-Cesena</c:v>
                </c:pt>
                <c:pt idx="36">
                  <c:v>Frosinone</c:v>
                </c:pt>
                <c:pt idx="37">
                  <c:v>Genova</c:v>
                </c:pt>
                <c:pt idx="38">
                  <c:v>Gorizia</c:v>
                </c:pt>
                <c:pt idx="39">
                  <c:v>Grosseto</c:v>
                </c:pt>
                <c:pt idx="40">
                  <c:v>Imperia</c:v>
                </c:pt>
                <c:pt idx="41">
                  <c:v>Isernia</c:v>
                </c:pt>
                <c:pt idx="42">
                  <c:v>L'Aquila</c:v>
                </c:pt>
                <c:pt idx="43">
                  <c:v>La Spezia</c:v>
                </c:pt>
                <c:pt idx="44">
                  <c:v>Latina</c:v>
                </c:pt>
                <c:pt idx="45">
                  <c:v>Lecce</c:v>
                </c:pt>
                <c:pt idx="46">
                  <c:v>Lecco</c:v>
                </c:pt>
                <c:pt idx="47">
                  <c:v>Livorno</c:v>
                </c:pt>
                <c:pt idx="48">
                  <c:v>Lodi</c:v>
                </c:pt>
                <c:pt idx="49">
                  <c:v>Lucca</c:v>
                </c:pt>
                <c:pt idx="50">
                  <c:v>Macerata</c:v>
                </c:pt>
                <c:pt idx="51">
                  <c:v>Mantova</c:v>
                </c:pt>
                <c:pt idx="52">
                  <c:v>Massa Carrara</c:v>
                </c:pt>
                <c:pt idx="53">
                  <c:v>Matera</c:v>
                </c:pt>
                <c:pt idx="54">
                  <c:v>Messina</c:v>
                </c:pt>
                <c:pt idx="55">
                  <c:v>Milano</c:v>
                </c:pt>
                <c:pt idx="56">
                  <c:v>Modena</c:v>
                </c:pt>
                <c:pt idx="57">
                  <c:v>Monza e della Brianza</c:v>
                </c:pt>
                <c:pt idx="58">
                  <c:v>Napoli</c:v>
                </c:pt>
                <c:pt idx="59">
                  <c:v>Novara</c:v>
                </c:pt>
                <c:pt idx="60">
                  <c:v>Nuoro</c:v>
                </c:pt>
                <c:pt idx="61">
                  <c:v>Oristano</c:v>
                </c:pt>
                <c:pt idx="62">
                  <c:v>Padova</c:v>
                </c:pt>
                <c:pt idx="63">
                  <c:v>Palermo</c:v>
                </c:pt>
                <c:pt idx="64">
                  <c:v>Parma</c:v>
                </c:pt>
                <c:pt idx="65">
                  <c:v>Pavia</c:v>
                </c:pt>
                <c:pt idx="66">
                  <c:v>Perugia</c:v>
                </c:pt>
                <c:pt idx="67">
                  <c:v>Pesaro e Urbino</c:v>
                </c:pt>
                <c:pt idx="68">
                  <c:v>Pescara</c:v>
                </c:pt>
                <c:pt idx="69">
                  <c:v>Piacenza</c:v>
                </c:pt>
                <c:pt idx="70">
                  <c:v>Pisa</c:v>
                </c:pt>
                <c:pt idx="71">
                  <c:v>Pistoia</c:v>
                </c:pt>
                <c:pt idx="72">
                  <c:v>Pordenone</c:v>
                </c:pt>
                <c:pt idx="73">
                  <c:v>Potenza</c:v>
                </c:pt>
                <c:pt idx="74">
                  <c:v>Prato</c:v>
                </c:pt>
                <c:pt idx="75">
                  <c:v>Ragusa</c:v>
                </c:pt>
                <c:pt idx="76">
                  <c:v>Ravenna</c:v>
                </c:pt>
                <c:pt idx="77">
                  <c:v>Reggio di Calabria</c:v>
                </c:pt>
                <c:pt idx="78">
                  <c:v>Reggio nell'Emilia</c:v>
                </c:pt>
                <c:pt idx="79">
                  <c:v>Rieti</c:v>
                </c:pt>
                <c:pt idx="80">
                  <c:v>Rimini</c:v>
                </c:pt>
                <c:pt idx="81">
                  <c:v>Roma</c:v>
                </c:pt>
                <c:pt idx="82">
                  <c:v>Rovigo</c:v>
                </c:pt>
                <c:pt idx="83">
                  <c:v>Salerno</c:v>
                </c:pt>
                <c:pt idx="84">
                  <c:v>Sassari</c:v>
                </c:pt>
                <c:pt idx="85">
                  <c:v>Savona</c:v>
                </c:pt>
                <c:pt idx="86">
                  <c:v>Siena</c:v>
                </c:pt>
                <c:pt idx="87">
                  <c:v>Siracusa</c:v>
                </c:pt>
                <c:pt idx="88">
                  <c:v>Sondrio</c:v>
                </c:pt>
                <c:pt idx="89">
                  <c:v>Sud Sardegna</c:v>
                </c:pt>
                <c:pt idx="90">
                  <c:v>Taranto</c:v>
                </c:pt>
                <c:pt idx="91">
                  <c:v>Teramo</c:v>
                </c:pt>
                <c:pt idx="92">
                  <c:v>Terni</c:v>
                </c:pt>
                <c:pt idx="93">
                  <c:v>Torino</c:v>
                </c:pt>
                <c:pt idx="94">
                  <c:v>Trapani</c:v>
                </c:pt>
                <c:pt idx="95">
                  <c:v>Trento</c:v>
                </c:pt>
                <c:pt idx="96">
                  <c:v>Treviso</c:v>
                </c:pt>
                <c:pt idx="97">
                  <c:v>Trieste</c:v>
                </c:pt>
                <c:pt idx="98">
                  <c:v>Udine</c:v>
                </c:pt>
                <c:pt idx="99">
                  <c:v>Varese</c:v>
                </c:pt>
                <c:pt idx="100">
                  <c:v>Venezia</c:v>
                </c:pt>
                <c:pt idx="101">
                  <c:v>Verbano-Cusio-Ossola</c:v>
                </c:pt>
                <c:pt idx="102">
                  <c:v>Vercelli</c:v>
                </c:pt>
                <c:pt idx="103">
                  <c:v>Verona</c:v>
                </c:pt>
                <c:pt idx="104">
                  <c:v>Vibo Valentia</c:v>
                </c:pt>
                <c:pt idx="105">
                  <c:v>Vicenza</c:v>
                </c:pt>
                <c:pt idx="106">
                  <c:v>Viterbo</c:v>
                </c:pt>
              </c:strCache>
            </c:strRef>
          </c:cat>
          <c:val>
            <c:numRef>
              <c:f>PROGETTO_MEDIA_CONTAGIATI_PROVI!$B$2:$B$108</c:f>
              <c:numCache>
                <c:formatCode>General</c:formatCode>
                <c:ptCount val="10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0.2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18.399999999999999</c:v>
                </c:pt>
                <c:pt idx="13">
                  <c:v>0</c:v>
                </c:pt>
                <c:pt idx="14">
                  <c:v>0.4</c:v>
                </c:pt>
                <c:pt idx="15">
                  <c:v>0</c:v>
                </c:pt>
                <c:pt idx="16">
                  <c:v>2.8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0.2</c:v>
                </c:pt>
                <c:pt idx="23">
                  <c:v>0</c:v>
                </c:pt>
                <c:pt idx="24">
                  <c:v>0</c:v>
                </c:pt>
                <c:pt idx="25">
                  <c:v>0.2</c:v>
                </c:pt>
                <c:pt idx="26">
                  <c:v>0.2</c:v>
                </c:pt>
                <c:pt idx="27">
                  <c:v>16.600000000000001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1.4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0.2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22.4</c:v>
                </c:pt>
                <c:pt idx="49">
                  <c:v>0.2</c:v>
                </c:pt>
                <c:pt idx="50">
                  <c:v>0</c:v>
                </c:pt>
                <c:pt idx="51">
                  <c:v>0.2</c:v>
                </c:pt>
                <c:pt idx="52">
                  <c:v>0.2</c:v>
                </c:pt>
                <c:pt idx="53">
                  <c:v>0</c:v>
                </c:pt>
                <c:pt idx="54">
                  <c:v>0</c:v>
                </c:pt>
                <c:pt idx="55">
                  <c:v>4.4000000000000004</c:v>
                </c:pt>
                <c:pt idx="56">
                  <c:v>3.8</c:v>
                </c:pt>
                <c:pt idx="57">
                  <c:v>1.2</c:v>
                </c:pt>
                <c:pt idx="58">
                  <c:v>2.6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10.199999999999999</c:v>
                </c:pt>
                <c:pt idx="63">
                  <c:v>0</c:v>
                </c:pt>
                <c:pt idx="64">
                  <c:v>6.2</c:v>
                </c:pt>
                <c:pt idx="65">
                  <c:v>5.6</c:v>
                </c:pt>
                <c:pt idx="66">
                  <c:v>0</c:v>
                </c:pt>
                <c:pt idx="67">
                  <c:v>2.2000000000000002</c:v>
                </c:pt>
                <c:pt idx="68">
                  <c:v>0</c:v>
                </c:pt>
                <c:pt idx="69">
                  <c:v>24</c:v>
                </c:pt>
                <c:pt idx="70">
                  <c:v>0</c:v>
                </c:pt>
                <c:pt idx="71">
                  <c:v>0.2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0.2</c:v>
                </c:pt>
                <c:pt idx="77">
                  <c:v>0</c:v>
                </c:pt>
                <c:pt idx="78">
                  <c:v>0.8</c:v>
                </c:pt>
                <c:pt idx="79">
                  <c:v>0</c:v>
                </c:pt>
                <c:pt idx="80">
                  <c:v>3</c:v>
                </c:pt>
                <c:pt idx="81">
                  <c:v>0.6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8</c:v>
                </c:pt>
                <c:pt idx="86">
                  <c:v>0.6</c:v>
                </c:pt>
                <c:pt idx="87">
                  <c:v>0</c:v>
                </c:pt>
                <c:pt idx="88">
                  <c:v>0.4</c:v>
                </c:pt>
                <c:pt idx="89">
                  <c:v>0</c:v>
                </c:pt>
                <c:pt idx="90">
                  <c:v>0.6</c:v>
                </c:pt>
                <c:pt idx="91">
                  <c:v>0.4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6.8</c:v>
                </c:pt>
                <c:pt idx="97">
                  <c:v>0</c:v>
                </c:pt>
                <c:pt idx="98">
                  <c:v>0</c:v>
                </c:pt>
                <c:pt idx="99">
                  <c:v>0.8</c:v>
                </c:pt>
                <c:pt idx="100">
                  <c:v>2.4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0.6</c:v>
                </c:pt>
                <c:pt idx="10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47-496B-85B5-507C8038C088}"/>
            </c:ext>
          </c:extLst>
        </c:ser>
        <c:ser>
          <c:idx val="1"/>
          <c:order val="1"/>
          <c:tx>
            <c:strRef>
              <c:f>PROGETTO_MEDIA_CONTAGIATI_PROVI!$C$1</c:f>
              <c:strCache>
                <c:ptCount val="1"/>
                <c:pt idx="0">
                  <c:v>MARZO</c:v>
                </c:pt>
              </c:strCache>
            </c:strRef>
          </c:tx>
          <c:spPr>
            <a:pattFill prst="ltDnDiag">
              <a:fgClr>
                <a:schemeClr val="accent2"/>
              </a:fgClr>
              <a:bgClr>
                <a:schemeClr val="accent2">
                  <a:lumMod val="20000"/>
                  <a:lumOff val="80000"/>
                </a:schemeClr>
              </a:bgClr>
            </a:pattFill>
            <a:ln>
              <a:solidFill>
                <a:schemeClr val="accent2"/>
              </a:solidFill>
            </a:ln>
            <a:effectLst/>
            <a:sp3d>
              <a:contourClr>
                <a:schemeClr val="accent2"/>
              </a:contourClr>
            </a:sp3d>
          </c:spPr>
          <c:invertIfNegative val="0"/>
          <c:cat>
            <c:strRef>
              <c:f>PROGETTO_MEDIA_CONTAGIATI_PROVI!$A$2:$A$108</c:f>
              <c:strCache>
                <c:ptCount val="107"/>
                <c:pt idx="0">
                  <c:v>Agrigento</c:v>
                </c:pt>
                <c:pt idx="1">
                  <c:v>Alessandria</c:v>
                </c:pt>
                <c:pt idx="2">
                  <c:v>Ancona</c:v>
                </c:pt>
                <c:pt idx="3">
                  <c:v>Aosta</c:v>
                </c:pt>
                <c:pt idx="4">
                  <c:v>Arezzo</c:v>
                </c:pt>
                <c:pt idx="5">
                  <c:v>Ascoli Piceno</c:v>
                </c:pt>
                <c:pt idx="6">
                  <c:v>Asti</c:v>
                </c:pt>
                <c:pt idx="7">
                  <c:v>Avellino</c:v>
                </c:pt>
                <c:pt idx="8">
                  <c:v>Bari</c:v>
                </c:pt>
                <c:pt idx="9">
                  <c:v>Barletta-Andria-Trani</c:v>
                </c:pt>
                <c:pt idx="10">
                  <c:v>Belluno</c:v>
                </c:pt>
                <c:pt idx="11">
                  <c:v>Benevento</c:v>
                </c:pt>
                <c:pt idx="12">
                  <c:v>Bergamo</c:v>
                </c:pt>
                <c:pt idx="13">
                  <c:v>Biella</c:v>
                </c:pt>
                <c:pt idx="14">
                  <c:v>Bologna</c:v>
                </c:pt>
                <c:pt idx="15">
                  <c:v>Bolzano</c:v>
                </c:pt>
                <c:pt idx="16">
                  <c:v>Brescia</c:v>
                </c:pt>
                <c:pt idx="17">
                  <c:v>Brindisi</c:v>
                </c:pt>
                <c:pt idx="18">
                  <c:v>Cagliari</c:v>
                </c:pt>
                <c:pt idx="19">
                  <c:v>Caltanissetta</c:v>
                </c:pt>
                <c:pt idx="20">
                  <c:v>Campobasso</c:v>
                </c:pt>
                <c:pt idx="21">
                  <c:v>Caserta</c:v>
                </c:pt>
                <c:pt idx="22">
                  <c:v>Catania</c:v>
                </c:pt>
                <c:pt idx="23">
                  <c:v>Catanzaro</c:v>
                </c:pt>
                <c:pt idx="24">
                  <c:v>Chieti</c:v>
                </c:pt>
                <c:pt idx="25">
                  <c:v>Como</c:v>
                </c:pt>
                <c:pt idx="26">
                  <c:v>Cosenza</c:v>
                </c:pt>
                <c:pt idx="27">
                  <c:v>Cremona</c:v>
                </c:pt>
                <c:pt idx="28">
                  <c:v>Crotone</c:v>
                </c:pt>
                <c:pt idx="29">
                  <c:v>Cuneo</c:v>
                </c:pt>
                <c:pt idx="30">
                  <c:v>Enna</c:v>
                </c:pt>
                <c:pt idx="31">
                  <c:v>Fermo</c:v>
                </c:pt>
                <c:pt idx="32">
                  <c:v>Ferrara</c:v>
                </c:pt>
                <c:pt idx="33">
                  <c:v>Firenze</c:v>
                </c:pt>
                <c:pt idx="34">
                  <c:v>Foggia</c:v>
                </c:pt>
                <c:pt idx="35">
                  <c:v>ForlÃ¬-Cesena</c:v>
                </c:pt>
                <c:pt idx="36">
                  <c:v>Frosinone</c:v>
                </c:pt>
                <c:pt idx="37">
                  <c:v>Genova</c:v>
                </c:pt>
                <c:pt idx="38">
                  <c:v>Gorizia</c:v>
                </c:pt>
                <c:pt idx="39">
                  <c:v>Grosseto</c:v>
                </c:pt>
                <c:pt idx="40">
                  <c:v>Imperia</c:v>
                </c:pt>
                <c:pt idx="41">
                  <c:v>Isernia</c:v>
                </c:pt>
                <c:pt idx="42">
                  <c:v>L'Aquila</c:v>
                </c:pt>
                <c:pt idx="43">
                  <c:v>La Spezia</c:v>
                </c:pt>
                <c:pt idx="44">
                  <c:v>Latina</c:v>
                </c:pt>
                <c:pt idx="45">
                  <c:v>Lecce</c:v>
                </c:pt>
                <c:pt idx="46">
                  <c:v>Lecco</c:v>
                </c:pt>
                <c:pt idx="47">
                  <c:v>Livorno</c:v>
                </c:pt>
                <c:pt idx="48">
                  <c:v>Lodi</c:v>
                </c:pt>
                <c:pt idx="49">
                  <c:v>Lucca</c:v>
                </c:pt>
                <c:pt idx="50">
                  <c:v>Macerata</c:v>
                </c:pt>
                <c:pt idx="51">
                  <c:v>Mantova</c:v>
                </c:pt>
                <c:pt idx="52">
                  <c:v>Massa Carrara</c:v>
                </c:pt>
                <c:pt idx="53">
                  <c:v>Matera</c:v>
                </c:pt>
                <c:pt idx="54">
                  <c:v>Messina</c:v>
                </c:pt>
                <c:pt idx="55">
                  <c:v>Milano</c:v>
                </c:pt>
                <c:pt idx="56">
                  <c:v>Modena</c:v>
                </c:pt>
                <c:pt idx="57">
                  <c:v>Monza e della Brianza</c:v>
                </c:pt>
                <c:pt idx="58">
                  <c:v>Napoli</c:v>
                </c:pt>
                <c:pt idx="59">
                  <c:v>Novara</c:v>
                </c:pt>
                <c:pt idx="60">
                  <c:v>Nuoro</c:v>
                </c:pt>
                <c:pt idx="61">
                  <c:v>Oristano</c:v>
                </c:pt>
                <c:pt idx="62">
                  <c:v>Padova</c:v>
                </c:pt>
                <c:pt idx="63">
                  <c:v>Palermo</c:v>
                </c:pt>
                <c:pt idx="64">
                  <c:v>Parma</c:v>
                </c:pt>
                <c:pt idx="65">
                  <c:v>Pavia</c:v>
                </c:pt>
                <c:pt idx="66">
                  <c:v>Perugia</c:v>
                </c:pt>
                <c:pt idx="67">
                  <c:v>Pesaro e Urbino</c:v>
                </c:pt>
                <c:pt idx="68">
                  <c:v>Pescara</c:v>
                </c:pt>
                <c:pt idx="69">
                  <c:v>Piacenza</c:v>
                </c:pt>
                <c:pt idx="70">
                  <c:v>Pisa</c:v>
                </c:pt>
                <c:pt idx="71">
                  <c:v>Pistoia</c:v>
                </c:pt>
                <c:pt idx="72">
                  <c:v>Pordenone</c:v>
                </c:pt>
                <c:pt idx="73">
                  <c:v>Potenza</c:v>
                </c:pt>
                <c:pt idx="74">
                  <c:v>Prato</c:v>
                </c:pt>
                <c:pt idx="75">
                  <c:v>Ragusa</c:v>
                </c:pt>
                <c:pt idx="76">
                  <c:v>Ravenna</c:v>
                </c:pt>
                <c:pt idx="77">
                  <c:v>Reggio di Calabria</c:v>
                </c:pt>
                <c:pt idx="78">
                  <c:v>Reggio nell'Emilia</c:v>
                </c:pt>
                <c:pt idx="79">
                  <c:v>Rieti</c:v>
                </c:pt>
                <c:pt idx="80">
                  <c:v>Rimini</c:v>
                </c:pt>
                <c:pt idx="81">
                  <c:v>Roma</c:v>
                </c:pt>
                <c:pt idx="82">
                  <c:v>Rovigo</c:v>
                </c:pt>
                <c:pt idx="83">
                  <c:v>Salerno</c:v>
                </c:pt>
                <c:pt idx="84">
                  <c:v>Sassari</c:v>
                </c:pt>
                <c:pt idx="85">
                  <c:v>Savona</c:v>
                </c:pt>
                <c:pt idx="86">
                  <c:v>Siena</c:v>
                </c:pt>
                <c:pt idx="87">
                  <c:v>Siracusa</c:v>
                </c:pt>
                <c:pt idx="88">
                  <c:v>Sondrio</c:v>
                </c:pt>
                <c:pt idx="89">
                  <c:v>Sud Sardegna</c:v>
                </c:pt>
                <c:pt idx="90">
                  <c:v>Taranto</c:v>
                </c:pt>
                <c:pt idx="91">
                  <c:v>Teramo</c:v>
                </c:pt>
                <c:pt idx="92">
                  <c:v>Terni</c:v>
                </c:pt>
                <c:pt idx="93">
                  <c:v>Torino</c:v>
                </c:pt>
                <c:pt idx="94">
                  <c:v>Trapani</c:v>
                </c:pt>
                <c:pt idx="95">
                  <c:v>Trento</c:v>
                </c:pt>
                <c:pt idx="96">
                  <c:v>Treviso</c:v>
                </c:pt>
                <c:pt idx="97">
                  <c:v>Trieste</c:v>
                </c:pt>
                <c:pt idx="98">
                  <c:v>Udine</c:v>
                </c:pt>
                <c:pt idx="99">
                  <c:v>Varese</c:v>
                </c:pt>
                <c:pt idx="100">
                  <c:v>Venezia</c:v>
                </c:pt>
                <c:pt idx="101">
                  <c:v>Verbano-Cusio-Ossola</c:v>
                </c:pt>
                <c:pt idx="102">
                  <c:v>Vercelli</c:v>
                </c:pt>
                <c:pt idx="103">
                  <c:v>Verona</c:v>
                </c:pt>
                <c:pt idx="104">
                  <c:v>Vibo Valentia</c:v>
                </c:pt>
                <c:pt idx="105">
                  <c:v>Vicenza</c:v>
                </c:pt>
                <c:pt idx="106">
                  <c:v>Viterbo</c:v>
                </c:pt>
              </c:strCache>
            </c:strRef>
          </c:cat>
          <c:val>
            <c:numRef>
              <c:f>PROGETTO_MEDIA_CONTAGIATI_PROVI!$C$2:$C$108</c:f>
              <c:numCache>
                <c:formatCode>General</c:formatCode>
                <c:ptCount val="107"/>
                <c:pt idx="0">
                  <c:v>3.03</c:v>
                </c:pt>
                <c:pt idx="1">
                  <c:v>42.48</c:v>
                </c:pt>
                <c:pt idx="2">
                  <c:v>36</c:v>
                </c:pt>
                <c:pt idx="3">
                  <c:v>20.260000000000002</c:v>
                </c:pt>
                <c:pt idx="4">
                  <c:v>11.65</c:v>
                </c:pt>
                <c:pt idx="5">
                  <c:v>7.16</c:v>
                </c:pt>
                <c:pt idx="6">
                  <c:v>14</c:v>
                </c:pt>
                <c:pt idx="7">
                  <c:v>7.29</c:v>
                </c:pt>
                <c:pt idx="8">
                  <c:v>19.87</c:v>
                </c:pt>
                <c:pt idx="9">
                  <c:v>3.58</c:v>
                </c:pt>
                <c:pt idx="10">
                  <c:v>13.87</c:v>
                </c:pt>
                <c:pt idx="11">
                  <c:v>2.52</c:v>
                </c:pt>
                <c:pt idx="12">
                  <c:v>280.42</c:v>
                </c:pt>
                <c:pt idx="13">
                  <c:v>15.84</c:v>
                </c:pt>
                <c:pt idx="14">
                  <c:v>62.52</c:v>
                </c:pt>
                <c:pt idx="15">
                  <c:v>44.19</c:v>
                </c:pt>
                <c:pt idx="16">
                  <c:v>269.45</c:v>
                </c:pt>
                <c:pt idx="17">
                  <c:v>5.29</c:v>
                </c:pt>
                <c:pt idx="18">
                  <c:v>3.71</c:v>
                </c:pt>
                <c:pt idx="19">
                  <c:v>2.2599999999999998</c:v>
                </c:pt>
                <c:pt idx="20">
                  <c:v>4.03</c:v>
                </c:pt>
                <c:pt idx="21">
                  <c:v>7.39</c:v>
                </c:pt>
                <c:pt idx="22">
                  <c:v>16.03</c:v>
                </c:pt>
                <c:pt idx="23">
                  <c:v>4.5199999999999996</c:v>
                </c:pt>
                <c:pt idx="24">
                  <c:v>9.0299999999999994</c:v>
                </c:pt>
                <c:pt idx="25">
                  <c:v>35.479999999999997</c:v>
                </c:pt>
                <c:pt idx="26">
                  <c:v>6</c:v>
                </c:pt>
                <c:pt idx="27">
                  <c:v>120.42</c:v>
                </c:pt>
                <c:pt idx="28">
                  <c:v>3.06</c:v>
                </c:pt>
                <c:pt idx="29">
                  <c:v>23.58</c:v>
                </c:pt>
                <c:pt idx="30">
                  <c:v>6.58</c:v>
                </c:pt>
                <c:pt idx="31">
                  <c:v>8.35</c:v>
                </c:pt>
                <c:pt idx="32">
                  <c:v>10.32</c:v>
                </c:pt>
                <c:pt idx="33">
                  <c:v>34.94</c:v>
                </c:pt>
                <c:pt idx="34">
                  <c:v>14.74</c:v>
                </c:pt>
                <c:pt idx="35">
                  <c:v>23.58</c:v>
                </c:pt>
                <c:pt idx="36">
                  <c:v>10.55</c:v>
                </c:pt>
                <c:pt idx="37">
                  <c:v>35.97</c:v>
                </c:pt>
                <c:pt idx="38">
                  <c:v>3.65</c:v>
                </c:pt>
                <c:pt idx="39">
                  <c:v>8.2899999999999991</c:v>
                </c:pt>
                <c:pt idx="40">
                  <c:v>8.52</c:v>
                </c:pt>
                <c:pt idx="41">
                  <c:v>0.42</c:v>
                </c:pt>
                <c:pt idx="42">
                  <c:v>3.97</c:v>
                </c:pt>
                <c:pt idx="43">
                  <c:v>8.19</c:v>
                </c:pt>
                <c:pt idx="44">
                  <c:v>8.2899999999999991</c:v>
                </c:pt>
                <c:pt idx="45">
                  <c:v>9.77</c:v>
                </c:pt>
                <c:pt idx="46">
                  <c:v>47.42</c:v>
                </c:pt>
                <c:pt idx="47">
                  <c:v>9.0299999999999994</c:v>
                </c:pt>
                <c:pt idx="48">
                  <c:v>60.61</c:v>
                </c:pt>
                <c:pt idx="49">
                  <c:v>23.48</c:v>
                </c:pt>
                <c:pt idx="50">
                  <c:v>15.9</c:v>
                </c:pt>
                <c:pt idx="51">
                  <c:v>54.42</c:v>
                </c:pt>
                <c:pt idx="52">
                  <c:v>18.059999999999999</c:v>
                </c:pt>
                <c:pt idx="53">
                  <c:v>3.39</c:v>
                </c:pt>
                <c:pt idx="54">
                  <c:v>10.029999999999999</c:v>
                </c:pt>
                <c:pt idx="55">
                  <c:v>286.48</c:v>
                </c:pt>
                <c:pt idx="56">
                  <c:v>70.97</c:v>
                </c:pt>
                <c:pt idx="57">
                  <c:v>79.290000000000006</c:v>
                </c:pt>
                <c:pt idx="58">
                  <c:v>33.97</c:v>
                </c:pt>
                <c:pt idx="59">
                  <c:v>25.71</c:v>
                </c:pt>
                <c:pt idx="60">
                  <c:v>1.84</c:v>
                </c:pt>
                <c:pt idx="61">
                  <c:v>0.32</c:v>
                </c:pt>
                <c:pt idx="62">
                  <c:v>70.42</c:v>
                </c:pt>
                <c:pt idx="63">
                  <c:v>8.35</c:v>
                </c:pt>
                <c:pt idx="64">
                  <c:v>61.23</c:v>
                </c:pt>
                <c:pt idx="65">
                  <c:v>67.03</c:v>
                </c:pt>
                <c:pt idx="66">
                  <c:v>26.35</c:v>
                </c:pt>
                <c:pt idx="67">
                  <c:v>53.32</c:v>
                </c:pt>
                <c:pt idx="68">
                  <c:v>20.100000000000001</c:v>
                </c:pt>
                <c:pt idx="69">
                  <c:v>80.55</c:v>
                </c:pt>
                <c:pt idx="70">
                  <c:v>15.19</c:v>
                </c:pt>
                <c:pt idx="71">
                  <c:v>10.68</c:v>
                </c:pt>
                <c:pt idx="72">
                  <c:v>13.16</c:v>
                </c:pt>
                <c:pt idx="73">
                  <c:v>4.0999999999999996</c:v>
                </c:pt>
                <c:pt idx="74">
                  <c:v>8.32</c:v>
                </c:pt>
                <c:pt idx="75">
                  <c:v>1.39</c:v>
                </c:pt>
                <c:pt idx="76">
                  <c:v>18.68</c:v>
                </c:pt>
                <c:pt idx="77">
                  <c:v>6.29</c:v>
                </c:pt>
                <c:pt idx="78">
                  <c:v>74.290000000000006</c:v>
                </c:pt>
                <c:pt idx="79">
                  <c:v>4.29</c:v>
                </c:pt>
                <c:pt idx="80">
                  <c:v>44.9</c:v>
                </c:pt>
                <c:pt idx="81">
                  <c:v>70.81</c:v>
                </c:pt>
                <c:pt idx="82">
                  <c:v>4.42</c:v>
                </c:pt>
                <c:pt idx="83">
                  <c:v>11</c:v>
                </c:pt>
                <c:pt idx="84">
                  <c:v>15.68</c:v>
                </c:pt>
                <c:pt idx="85">
                  <c:v>7.87</c:v>
                </c:pt>
                <c:pt idx="86">
                  <c:v>9.61</c:v>
                </c:pt>
                <c:pt idx="87">
                  <c:v>3</c:v>
                </c:pt>
                <c:pt idx="88">
                  <c:v>15.06</c:v>
                </c:pt>
                <c:pt idx="89">
                  <c:v>1.94</c:v>
                </c:pt>
                <c:pt idx="90">
                  <c:v>3.97</c:v>
                </c:pt>
                <c:pt idx="91">
                  <c:v>12.13</c:v>
                </c:pt>
                <c:pt idx="92">
                  <c:v>7.61</c:v>
                </c:pt>
                <c:pt idx="93">
                  <c:v>143.77000000000001</c:v>
                </c:pt>
                <c:pt idx="94">
                  <c:v>2.35</c:v>
                </c:pt>
                <c:pt idx="95">
                  <c:v>56.32</c:v>
                </c:pt>
                <c:pt idx="96">
                  <c:v>47.97</c:v>
                </c:pt>
                <c:pt idx="97">
                  <c:v>18.059999999999999</c:v>
                </c:pt>
                <c:pt idx="98">
                  <c:v>17.899999999999999</c:v>
                </c:pt>
                <c:pt idx="99">
                  <c:v>28.68</c:v>
                </c:pt>
                <c:pt idx="100">
                  <c:v>37.130000000000003</c:v>
                </c:pt>
                <c:pt idx="101">
                  <c:v>12.74</c:v>
                </c:pt>
                <c:pt idx="102">
                  <c:v>15.42</c:v>
                </c:pt>
                <c:pt idx="103">
                  <c:v>68.13</c:v>
                </c:pt>
                <c:pt idx="104">
                  <c:v>1.81</c:v>
                </c:pt>
                <c:pt idx="105">
                  <c:v>39.97</c:v>
                </c:pt>
                <c:pt idx="106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247-496B-85B5-507C8038C088}"/>
            </c:ext>
          </c:extLst>
        </c:ser>
        <c:ser>
          <c:idx val="2"/>
          <c:order val="2"/>
          <c:tx>
            <c:strRef>
              <c:f>PROGETTO_MEDIA_CONTAGIATI_PROVI!$D$1</c:f>
              <c:strCache>
                <c:ptCount val="1"/>
                <c:pt idx="0">
                  <c:v>APRILE</c:v>
                </c:pt>
              </c:strCache>
            </c:strRef>
          </c:tx>
          <c:spPr>
            <a:pattFill prst="ltDnDiag">
              <a:fgClr>
                <a:schemeClr val="accent3"/>
              </a:fgClr>
              <a:bgClr>
                <a:schemeClr val="accent3">
                  <a:lumMod val="20000"/>
                  <a:lumOff val="80000"/>
                </a:schemeClr>
              </a:bgClr>
            </a:pattFill>
            <a:ln>
              <a:solidFill>
                <a:schemeClr val="accent3"/>
              </a:solidFill>
            </a:ln>
            <a:effectLst/>
            <a:sp3d>
              <a:contourClr>
                <a:schemeClr val="accent3"/>
              </a:contourClr>
            </a:sp3d>
          </c:spPr>
          <c:invertIfNegative val="0"/>
          <c:cat>
            <c:strRef>
              <c:f>PROGETTO_MEDIA_CONTAGIATI_PROVI!$A$2:$A$108</c:f>
              <c:strCache>
                <c:ptCount val="107"/>
                <c:pt idx="0">
                  <c:v>Agrigento</c:v>
                </c:pt>
                <c:pt idx="1">
                  <c:v>Alessandria</c:v>
                </c:pt>
                <c:pt idx="2">
                  <c:v>Ancona</c:v>
                </c:pt>
                <c:pt idx="3">
                  <c:v>Aosta</c:v>
                </c:pt>
                <c:pt idx="4">
                  <c:v>Arezzo</c:v>
                </c:pt>
                <c:pt idx="5">
                  <c:v>Ascoli Piceno</c:v>
                </c:pt>
                <c:pt idx="6">
                  <c:v>Asti</c:v>
                </c:pt>
                <c:pt idx="7">
                  <c:v>Avellino</c:v>
                </c:pt>
                <c:pt idx="8">
                  <c:v>Bari</c:v>
                </c:pt>
                <c:pt idx="9">
                  <c:v>Barletta-Andria-Trani</c:v>
                </c:pt>
                <c:pt idx="10">
                  <c:v>Belluno</c:v>
                </c:pt>
                <c:pt idx="11">
                  <c:v>Benevento</c:v>
                </c:pt>
                <c:pt idx="12">
                  <c:v>Bergamo</c:v>
                </c:pt>
                <c:pt idx="13">
                  <c:v>Biella</c:v>
                </c:pt>
                <c:pt idx="14">
                  <c:v>Bologna</c:v>
                </c:pt>
                <c:pt idx="15">
                  <c:v>Bolzano</c:v>
                </c:pt>
                <c:pt idx="16">
                  <c:v>Brescia</c:v>
                </c:pt>
                <c:pt idx="17">
                  <c:v>Brindisi</c:v>
                </c:pt>
                <c:pt idx="18">
                  <c:v>Cagliari</c:v>
                </c:pt>
                <c:pt idx="19">
                  <c:v>Caltanissetta</c:v>
                </c:pt>
                <c:pt idx="20">
                  <c:v>Campobasso</c:v>
                </c:pt>
                <c:pt idx="21">
                  <c:v>Caserta</c:v>
                </c:pt>
                <c:pt idx="22">
                  <c:v>Catania</c:v>
                </c:pt>
                <c:pt idx="23">
                  <c:v>Catanzaro</c:v>
                </c:pt>
                <c:pt idx="24">
                  <c:v>Chieti</c:v>
                </c:pt>
                <c:pt idx="25">
                  <c:v>Como</c:v>
                </c:pt>
                <c:pt idx="26">
                  <c:v>Cosenza</c:v>
                </c:pt>
                <c:pt idx="27">
                  <c:v>Cremona</c:v>
                </c:pt>
                <c:pt idx="28">
                  <c:v>Crotone</c:v>
                </c:pt>
                <c:pt idx="29">
                  <c:v>Cuneo</c:v>
                </c:pt>
                <c:pt idx="30">
                  <c:v>Enna</c:v>
                </c:pt>
                <c:pt idx="31">
                  <c:v>Fermo</c:v>
                </c:pt>
                <c:pt idx="32">
                  <c:v>Ferrara</c:v>
                </c:pt>
                <c:pt idx="33">
                  <c:v>Firenze</c:v>
                </c:pt>
                <c:pt idx="34">
                  <c:v>Foggia</c:v>
                </c:pt>
                <c:pt idx="35">
                  <c:v>ForlÃ¬-Cesena</c:v>
                </c:pt>
                <c:pt idx="36">
                  <c:v>Frosinone</c:v>
                </c:pt>
                <c:pt idx="37">
                  <c:v>Genova</c:v>
                </c:pt>
                <c:pt idx="38">
                  <c:v>Gorizia</c:v>
                </c:pt>
                <c:pt idx="39">
                  <c:v>Grosseto</c:v>
                </c:pt>
                <c:pt idx="40">
                  <c:v>Imperia</c:v>
                </c:pt>
                <c:pt idx="41">
                  <c:v>Isernia</c:v>
                </c:pt>
                <c:pt idx="42">
                  <c:v>L'Aquila</c:v>
                </c:pt>
                <c:pt idx="43">
                  <c:v>La Spezia</c:v>
                </c:pt>
                <c:pt idx="44">
                  <c:v>Latina</c:v>
                </c:pt>
                <c:pt idx="45">
                  <c:v>Lecce</c:v>
                </c:pt>
                <c:pt idx="46">
                  <c:v>Lecco</c:v>
                </c:pt>
                <c:pt idx="47">
                  <c:v>Livorno</c:v>
                </c:pt>
                <c:pt idx="48">
                  <c:v>Lodi</c:v>
                </c:pt>
                <c:pt idx="49">
                  <c:v>Lucca</c:v>
                </c:pt>
                <c:pt idx="50">
                  <c:v>Macerata</c:v>
                </c:pt>
                <c:pt idx="51">
                  <c:v>Mantova</c:v>
                </c:pt>
                <c:pt idx="52">
                  <c:v>Massa Carrara</c:v>
                </c:pt>
                <c:pt idx="53">
                  <c:v>Matera</c:v>
                </c:pt>
                <c:pt idx="54">
                  <c:v>Messina</c:v>
                </c:pt>
                <c:pt idx="55">
                  <c:v>Milano</c:v>
                </c:pt>
                <c:pt idx="56">
                  <c:v>Modena</c:v>
                </c:pt>
                <c:pt idx="57">
                  <c:v>Monza e della Brianza</c:v>
                </c:pt>
                <c:pt idx="58">
                  <c:v>Napoli</c:v>
                </c:pt>
                <c:pt idx="59">
                  <c:v>Novara</c:v>
                </c:pt>
                <c:pt idx="60">
                  <c:v>Nuoro</c:v>
                </c:pt>
                <c:pt idx="61">
                  <c:v>Oristano</c:v>
                </c:pt>
                <c:pt idx="62">
                  <c:v>Padova</c:v>
                </c:pt>
                <c:pt idx="63">
                  <c:v>Palermo</c:v>
                </c:pt>
                <c:pt idx="64">
                  <c:v>Parma</c:v>
                </c:pt>
                <c:pt idx="65">
                  <c:v>Pavia</c:v>
                </c:pt>
                <c:pt idx="66">
                  <c:v>Perugia</c:v>
                </c:pt>
                <c:pt idx="67">
                  <c:v>Pesaro e Urbino</c:v>
                </c:pt>
                <c:pt idx="68">
                  <c:v>Pescara</c:v>
                </c:pt>
                <c:pt idx="69">
                  <c:v>Piacenza</c:v>
                </c:pt>
                <c:pt idx="70">
                  <c:v>Pisa</c:v>
                </c:pt>
                <c:pt idx="71">
                  <c:v>Pistoia</c:v>
                </c:pt>
                <c:pt idx="72">
                  <c:v>Pordenone</c:v>
                </c:pt>
                <c:pt idx="73">
                  <c:v>Potenza</c:v>
                </c:pt>
                <c:pt idx="74">
                  <c:v>Prato</c:v>
                </c:pt>
                <c:pt idx="75">
                  <c:v>Ragusa</c:v>
                </c:pt>
                <c:pt idx="76">
                  <c:v>Ravenna</c:v>
                </c:pt>
                <c:pt idx="77">
                  <c:v>Reggio di Calabria</c:v>
                </c:pt>
                <c:pt idx="78">
                  <c:v>Reggio nell'Emilia</c:v>
                </c:pt>
                <c:pt idx="79">
                  <c:v>Rieti</c:v>
                </c:pt>
                <c:pt idx="80">
                  <c:v>Rimini</c:v>
                </c:pt>
                <c:pt idx="81">
                  <c:v>Roma</c:v>
                </c:pt>
                <c:pt idx="82">
                  <c:v>Rovigo</c:v>
                </c:pt>
                <c:pt idx="83">
                  <c:v>Salerno</c:v>
                </c:pt>
                <c:pt idx="84">
                  <c:v>Sassari</c:v>
                </c:pt>
                <c:pt idx="85">
                  <c:v>Savona</c:v>
                </c:pt>
                <c:pt idx="86">
                  <c:v>Siena</c:v>
                </c:pt>
                <c:pt idx="87">
                  <c:v>Siracusa</c:v>
                </c:pt>
                <c:pt idx="88">
                  <c:v>Sondrio</c:v>
                </c:pt>
                <c:pt idx="89">
                  <c:v>Sud Sardegna</c:v>
                </c:pt>
                <c:pt idx="90">
                  <c:v>Taranto</c:v>
                </c:pt>
                <c:pt idx="91">
                  <c:v>Teramo</c:v>
                </c:pt>
                <c:pt idx="92">
                  <c:v>Terni</c:v>
                </c:pt>
                <c:pt idx="93">
                  <c:v>Torino</c:v>
                </c:pt>
                <c:pt idx="94">
                  <c:v>Trapani</c:v>
                </c:pt>
                <c:pt idx="95">
                  <c:v>Trento</c:v>
                </c:pt>
                <c:pt idx="96">
                  <c:v>Treviso</c:v>
                </c:pt>
                <c:pt idx="97">
                  <c:v>Trieste</c:v>
                </c:pt>
                <c:pt idx="98">
                  <c:v>Udine</c:v>
                </c:pt>
                <c:pt idx="99">
                  <c:v>Varese</c:v>
                </c:pt>
                <c:pt idx="100">
                  <c:v>Venezia</c:v>
                </c:pt>
                <c:pt idx="101">
                  <c:v>Verbano-Cusio-Ossola</c:v>
                </c:pt>
                <c:pt idx="102">
                  <c:v>Vercelli</c:v>
                </c:pt>
                <c:pt idx="103">
                  <c:v>Verona</c:v>
                </c:pt>
                <c:pt idx="104">
                  <c:v>Vibo Valentia</c:v>
                </c:pt>
                <c:pt idx="105">
                  <c:v>Vicenza</c:v>
                </c:pt>
                <c:pt idx="106">
                  <c:v>Viterbo</c:v>
                </c:pt>
              </c:strCache>
            </c:strRef>
          </c:cat>
          <c:val>
            <c:numRef>
              <c:f>PROGETTO_MEDIA_CONTAGIATI_PROVI!$D$2:$D$108</c:f>
              <c:numCache>
                <c:formatCode>General</c:formatCode>
                <c:ptCount val="107"/>
                <c:pt idx="0">
                  <c:v>1.37</c:v>
                </c:pt>
                <c:pt idx="1">
                  <c:v>70</c:v>
                </c:pt>
                <c:pt idx="2">
                  <c:v>23.13</c:v>
                </c:pt>
                <c:pt idx="3">
                  <c:v>16.670000000000002</c:v>
                </c:pt>
                <c:pt idx="4">
                  <c:v>9.73</c:v>
                </c:pt>
                <c:pt idx="5">
                  <c:v>1.97</c:v>
                </c:pt>
                <c:pt idx="6">
                  <c:v>37.93</c:v>
                </c:pt>
                <c:pt idx="7">
                  <c:v>7.73</c:v>
                </c:pt>
                <c:pt idx="8">
                  <c:v>23.23</c:v>
                </c:pt>
                <c:pt idx="9">
                  <c:v>8.73</c:v>
                </c:pt>
                <c:pt idx="10">
                  <c:v>22.57</c:v>
                </c:pt>
                <c:pt idx="11">
                  <c:v>3.53</c:v>
                </c:pt>
                <c:pt idx="12">
                  <c:v>83.67</c:v>
                </c:pt>
                <c:pt idx="13">
                  <c:v>15.87</c:v>
                </c:pt>
                <c:pt idx="14">
                  <c:v>82.53</c:v>
                </c:pt>
                <c:pt idx="15">
                  <c:v>38.229999999999997</c:v>
                </c:pt>
                <c:pt idx="16">
                  <c:v>149.80000000000001</c:v>
                </c:pt>
                <c:pt idx="17">
                  <c:v>13.4</c:v>
                </c:pt>
                <c:pt idx="18">
                  <c:v>4.13</c:v>
                </c:pt>
                <c:pt idx="19">
                  <c:v>2.97</c:v>
                </c:pt>
                <c:pt idx="20">
                  <c:v>3.33</c:v>
                </c:pt>
                <c:pt idx="21">
                  <c:v>6.63</c:v>
                </c:pt>
                <c:pt idx="22">
                  <c:v>15.83</c:v>
                </c:pt>
                <c:pt idx="23">
                  <c:v>2.27</c:v>
                </c:pt>
                <c:pt idx="24">
                  <c:v>15.9</c:v>
                </c:pt>
                <c:pt idx="25">
                  <c:v>71.430000000000007</c:v>
                </c:pt>
                <c:pt idx="26">
                  <c:v>8.93</c:v>
                </c:pt>
                <c:pt idx="27">
                  <c:v>72.27</c:v>
                </c:pt>
                <c:pt idx="28">
                  <c:v>0.83</c:v>
                </c:pt>
                <c:pt idx="29">
                  <c:v>58.5</c:v>
                </c:pt>
                <c:pt idx="30">
                  <c:v>6.93</c:v>
                </c:pt>
                <c:pt idx="31">
                  <c:v>5.87</c:v>
                </c:pt>
                <c:pt idx="32">
                  <c:v>20.03</c:v>
                </c:pt>
                <c:pt idx="33">
                  <c:v>67.77</c:v>
                </c:pt>
                <c:pt idx="34">
                  <c:v>19.63</c:v>
                </c:pt>
                <c:pt idx="35">
                  <c:v>28.2</c:v>
                </c:pt>
                <c:pt idx="36">
                  <c:v>8.1999999999999993</c:v>
                </c:pt>
                <c:pt idx="37">
                  <c:v>117.37</c:v>
                </c:pt>
                <c:pt idx="38">
                  <c:v>3</c:v>
                </c:pt>
                <c:pt idx="39">
                  <c:v>4.97</c:v>
                </c:pt>
                <c:pt idx="40">
                  <c:v>37.869999999999997</c:v>
                </c:pt>
                <c:pt idx="41">
                  <c:v>1.6</c:v>
                </c:pt>
                <c:pt idx="42">
                  <c:v>4.07</c:v>
                </c:pt>
                <c:pt idx="43">
                  <c:v>19.829999999999998</c:v>
                </c:pt>
                <c:pt idx="44">
                  <c:v>7.8</c:v>
                </c:pt>
                <c:pt idx="45">
                  <c:v>6.13</c:v>
                </c:pt>
                <c:pt idx="46">
                  <c:v>26.8</c:v>
                </c:pt>
                <c:pt idx="47">
                  <c:v>7.77</c:v>
                </c:pt>
                <c:pt idx="48">
                  <c:v>28.33</c:v>
                </c:pt>
                <c:pt idx="49">
                  <c:v>18.23</c:v>
                </c:pt>
                <c:pt idx="50">
                  <c:v>17.47</c:v>
                </c:pt>
                <c:pt idx="51">
                  <c:v>49.57</c:v>
                </c:pt>
                <c:pt idx="52">
                  <c:v>14.43</c:v>
                </c:pt>
                <c:pt idx="53">
                  <c:v>2.83</c:v>
                </c:pt>
                <c:pt idx="54">
                  <c:v>7.57</c:v>
                </c:pt>
                <c:pt idx="55">
                  <c:v>347.53</c:v>
                </c:pt>
                <c:pt idx="56">
                  <c:v>47.83</c:v>
                </c:pt>
                <c:pt idx="57">
                  <c:v>74.73</c:v>
                </c:pt>
                <c:pt idx="58">
                  <c:v>45.67</c:v>
                </c:pt>
                <c:pt idx="59">
                  <c:v>49.8</c:v>
                </c:pt>
                <c:pt idx="60">
                  <c:v>0.67</c:v>
                </c:pt>
                <c:pt idx="61">
                  <c:v>1.47</c:v>
                </c:pt>
                <c:pt idx="62">
                  <c:v>52.9</c:v>
                </c:pt>
                <c:pt idx="63">
                  <c:v>7.7</c:v>
                </c:pt>
                <c:pt idx="64">
                  <c:v>40.799999999999997</c:v>
                </c:pt>
                <c:pt idx="65">
                  <c:v>73.87</c:v>
                </c:pt>
                <c:pt idx="66">
                  <c:v>5.97</c:v>
                </c:pt>
                <c:pt idx="67">
                  <c:v>28.07</c:v>
                </c:pt>
                <c:pt idx="68">
                  <c:v>22.47</c:v>
                </c:pt>
                <c:pt idx="69">
                  <c:v>47.57</c:v>
                </c:pt>
                <c:pt idx="70">
                  <c:v>12.53</c:v>
                </c:pt>
                <c:pt idx="71">
                  <c:v>9.93</c:v>
                </c:pt>
                <c:pt idx="72">
                  <c:v>7.63</c:v>
                </c:pt>
                <c:pt idx="73">
                  <c:v>1.87</c:v>
                </c:pt>
                <c:pt idx="74">
                  <c:v>8.73</c:v>
                </c:pt>
                <c:pt idx="75">
                  <c:v>1.6</c:v>
                </c:pt>
                <c:pt idx="76">
                  <c:v>13.4</c:v>
                </c:pt>
                <c:pt idx="77">
                  <c:v>3.1</c:v>
                </c:pt>
                <c:pt idx="78">
                  <c:v>78.430000000000007</c:v>
                </c:pt>
                <c:pt idx="79">
                  <c:v>6.6</c:v>
                </c:pt>
                <c:pt idx="80">
                  <c:v>19.93</c:v>
                </c:pt>
                <c:pt idx="81">
                  <c:v>85.67</c:v>
                </c:pt>
                <c:pt idx="82">
                  <c:v>9.6999999999999993</c:v>
                </c:pt>
                <c:pt idx="83">
                  <c:v>10.7</c:v>
                </c:pt>
                <c:pt idx="84">
                  <c:v>11.67</c:v>
                </c:pt>
                <c:pt idx="85">
                  <c:v>42.97</c:v>
                </c:pt>
                <c:pt idx="86">
                  <c:v>4.07</c:v>
                </c:pt>
                <c:pt idx="87">
                  <c:v>4.47</c:v>
                </c:pt>
                <c:pt idx="88">
                  <c:v>23.67</c:v>
                </c:pt>
                <c:pt idx="89">
                  <c:v>1.17</c:v>
                </c:pt>
                <c:pt idx="90">
                  <c:v>4.4000000000000004</c:v>
                </c:pt>
                <c:pt idx="91">
                  <c:v>8.83</c:v>
                </c:pt>
                <c:pt idx="92">
                  <c:v>3.97</c:v>
                </c:pt>
                <c:pt idx="93">
                  <c:v>288.10000000000002</c:v>
                </c:pt>
                <c:pt idx="94">
                  <c:v>2.2000000000000002</c:v>
                </c:pt>
                <c:pt idx="95">
                  <c:v>79</c:v>
                </c:pt>
                <c:pt idx="96">
                  <c:v>32.97</c:v>
                </c:pt>
                <c:pt idx="97">
                  <c:v>23.57</c:v>
                </c:pt>
                <c:pt idx="98">
                  <c:v>13.83</c:v>
                </c:pt>
                <c:pt idx="99">
                  <c:v>59.13</c:v>
                </c:pt>
                <c:pt idx="100">
                  <c:v>42.27</c:v>
                </c:pt>
                <c:pt idx="101">
                  <c:v>20.399999999999999</c:v>
                </c:pt>
                <c:pt idx="102">
                  <c:v>21.13</c:v>
                </c:pt>
                <c:pt idx="103">
                  <c:v>85.13</c:v>
                </c:pt>
                <c:pt idx="104">
                  <c:v>1.03</c:v>
                </c:pt>
                <c:pt idx="105">
                  <c:v>46.73</c:v>
                </c:pt>
                <c:pt idx="106">
                  <c:v>6.97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247-496B-85B5-507C8038C088}"/>
            </c:ext>
          </c:extLst>
        </c:ser>
        <c:ser>
          <c:idx val="3"/>
          <c:order val="3"/>
          <c:tx>
            <c:strRef>
              <c:f>PROGETTO_MEDIA_CONTAGIATI_PROVI!$E$1</c:f>
              <c:strCache>
                <c:ptCount val="1"/>
                <c:pt idx="0">
                  <c:v>MAGGIO</c:v>
                </c:pt>
              </c:strCache>
            </c:strRef>
          </c:tx>
          <c:spPr>
            <a:pattFill prst="ltDnDiag">
              <a:fgClr>
                <a:schemeClr val="accent4"/>
              </a:fgClr>
              <a:bgClr>
                <a:schemeClr val="accent4">
                  <a:lumMod val="20000"/>
                  <a:lumOff val="80000"/>
                </a:schemeClr>
              </a:bgClr>
            </a:pattFill>
            <a:ln>
              <a:solidFill>
                <a:schemeClr val="accent4"/>
              </a:solidFill>
            </a:ln>
            <a:effectLst/>
            <a:sp3d>
              <a:contourClr>
                <a:schemeClr val="accent4"/>
              </a:contourClr>
            </a:sp3d>
          </c:spPr>
          <c:invertIfNegative val="0"/>
          <c:cat>
            <c:strRef>
              <c:f>PROGETTO_MEDIA_CONTAGIATI_PROVI!$A$2:$A$108</c:f>
              <c:strCache>
                <c:ptCount val="107"/>
                <c:pt idx="0">
                  <c:v>Agrigento</c:v>
                </c:pt>
                <c:pt idx="1">
                  <c:v>Alessandria</c:v>
                </c:pt>
                <c:pt idx="2">
                  <c:v>Ancona</c:v>
                </c:pt>
                <c:pt idx="3">
                  <c:v>Aosta</c:v>
                </c:pt>
                <c:pt idx="4">
                  <c:v>Arezzo</c:v>
                </c:pt>
                <c:pt idx="5">
                  <c:v>Ascoli Piceno</c:v>
                </c:pt>
                <c:pt idx="6">
                  <c:v>Asti</c:v>
                </c:pt>
                <c:pt idx="7">
                  <c:v>Avellino</c:v>
                </c:pt>
                <c:pt idx="8">
                  <c:v>Bari</c:v>
                </c:pt>
                <c:pt idx="9">
                  <c:v>Barletta-Andria-Trani</c:v>
                </c:pt>
                <c:pt idx="10">
                  <c:v>Belluno</c:v>
                </c:pt>
                <c:pt idx="11">
                  <c:v>Benevento</c:v>
                </c:pt>
                <c:pt idx="12">
                  <c:v>Bergamo</c:v>
                </c:pt>
                <c:pt idx="13">
                  <c:v>Biella</c:v>
                </c:pt>
                <c:pt idx="14">
                  <c:v>Bologna</c:v>
                </c:pt>
                <c:pt idx="15">
                  <c:v>Bolzano</c:v>
                </c:pt>
                <c:pt idx="16">
                  <c:v>Brescia</c:v>
                </c:pt>
                <c:pt idx="17">
                  <c:v>Brindisi</c:v>
                </c:pt>
                <c:pt idx="18">
                  <c:v>Cagliari</c:v>
                </c:pt>
                <c:pt idx="19">
                  <c:v>Caltanissetta</c:v>
                </c:pt>
                <c:pt idx="20">
                  <c:v>Campobasso</c:v>
                </c:pt>
                <c:pt idx="21">
                  <c:v>Caserta</c:v>
                </c:pt>
                <c:pt idx="22">
                  <c:v>Catania</c:v>
                </c:pt>
                <c:pt idx="23">
                  <c:v>Catanzaro</c:v>
                </c:pt>
                <c:pt idx="24">
                  <c:v>Chieti</c:v>
                </c:pt>
                <c:pt idx="25">
                  <c:v>Como</c:v>
                </c:pt>
                <c:pt idx="26">
                  <c:v>Cosenza</c:v>
                </c:pt>
                <c:pt idx="27">
                  <c:v>Cremona</c:v>
                </c:pt>
                <c:pt idx="28">
                  <c:v>Crotone</c:v>
                </c:pt>
                <c:pt idx="29">
                  <c:v>Cuneo</c:v>
                </c:pt>
                <c:pt idx="30">
                  <c:v>Enna</c:v>
                </c:pt>
                <c:pt idx="31">
                  <c:v>Fermo</c:v>
                </c:pt>
                <c:pt idx="32">
                  <c:v>Ferrara</c:v>
                </c:pt>
                <c:pt idx="33">
                  <c:v>Firenze</c:v>
                </c:pt>
                <c:pt idx="34">
                  <c:v>Foggia</c:v>
                </c:pt>
                <c:pt idx="35">
                  <c:v>ForlÃ¬-Cesena</c:v>
                </c:pt>
                <c:pt idx="36">
                  <c:v>Frosinone</c:v>
                </c:pt>
                <c:pt idx="37">
                  <c:v>Genova</c:v>
                </c:pt>
                <c:pt idx="38">
                  <c:v>Gorizia</c:v>
                </c:pt>
                <c:pt idx="39">
                  <c:v>Grosseto</c:v>
                </c:pt>
                <c:pt idx="40">
                  <c:v>Imperia</c:v>
                </c:pt>
                <c:pt idx="41">
                  <c:v>Isernia</c:v>
                </c:pt>
                <c:pt idx="42">
                  <c:v>L'Aquila</c:v>
                </c:pt>
                <c:pt idx="43">
                  <c:v>La Spezia</c:v>
                </c:pt>
                <c:pt idx="44">
                  <c:v>Latina</c:v>
                </c:pt>
                <c:pt idx="45">
                  <c:v>Lecce</c:v>
                </c:pt>
                <c:pt idx="46">
                  <c:v>Lecco</c:v>
                </c:pt>
                <c:pt idx="47">
                  <c:v>Livorno</c:v>
                </c:pt>
                <c:pt idx="48">
                  <c:v>Lodi</c:v>
                </c:pt>
                <c:pt idx="49">
                  <c:v>Lucca</c:v>
                </c:pt>
                <c:pt idx="50">
                  <c:v>Macerata</c:v>
                </c:pt>
                <c:pt idx="51">
                  <c:v>Mantova</c:v>
                </c:pt>
                <c:pt idx="52">
                  <c:v>Massa Carrara</c:v>
                </c:pt>
                <c:pt idx="53">
                  <c:v>Matera</c:v>
                </c:pt>
                <c:pt idx="54">
                  <c:v>Messina</c:v>
                </c:pt>
                <c:pt idx="55">
                  <c:v>Milano</c:v>
                </c:pt>
                <c:pt idx="56">
                  <c:v>Modena</c:v>
                </c:pt>
                <c:pt idx="57">
                  <c:v>Monza e della Brianza</c:v>
                </c:pt>
                <c:pt idx="58">
                  <c:v>Napoli</c:v>
                </c:pt>
                <c:pt idx="59">
                  <c:v>Novara</c:v>
                </c:pt>
                <c:pt idx="60">
                  <c:v>Nuoro</c:v>
                </c:pt>
                <c:pt idx="61">
                  <c:v>Oristano</c:v>
                </c:pt>
                <c:pt idx="62">
                  <c:v>Padova</c:v>
                </c:pt>
                <c:pt idx="63">
                  <c:v>Palermo</c:v>
                </c:pt>
                <c:pt idx="64">
                  <c:v>Parma</c:v>
                </c:pt>
                <c:pt idx="65">
                  <c:v>Pavia</c:v>
                </c:pt>
                <c:pt idx="66">
                  <c:v>Perugia</c:v>
                </c:pt>
                <c:pt idx="67">
                  <c:v>Pesaro e Urbino</c:v>
                </c:pt>
                <c:pt idx="68">
                  <c:v>Pescara</c:v>
                </c:pt>
                <c:pt idx="69">
                  <c:v>Piacenza</c:v>
                </c:pt>
                <c:pt idx="70">
                  <c:v>Pisa</c:v>
                </c:pt>
                <c:pt idx="71">
                  <c:v>Pistoia</c:v>
                </c:pt>
                <c:pt idx="72">
                  <c:v>Pordenone</c:v>
                </c:pt>
                <c:pt idx="73">
                  <c:v>Potenza</c:v>
                </c:pt>
                <c:pt idx="74">
                  <c:v>Prato</c:v>
                </c:pt>
                <c:pt idx="75">
                  <c:v>Ragusa</c:v>
                </c:pt>
                <c:pt idx="76">
                  <c:v>Ravenna</c:v>
                </c:pt>
                <c:pt idx="77">
                  <c:v>Reggio di Calabria</c:v>
                </c:pt>
                <c:pt idx="78">
                  <c:v>Reggio nell'Emilia</c:v>
                </c:pt>
                <c:pt idx="79">
                  <c:v>Rieti</c:v>
                </c:pt>
                <c:pt idx="80">
                  <c:v>Rimini</c:v>
                </c:pt>
                <c:pt idx="81">
                  <c:v>Roma</c:v>
                </c:pt>
                <c:pt idx="82">
                  <c:v>Rovigo</c:v>
                </c:pt>
                <c:pt idx="83">
                  <c:v>Salerno</c:v>
                </c:pt>
                <c:pt idx="84">
                  <c:v>Sassari</c:v>
                </c:pt>
                <c:pt idx="85">
                  <c:v>Savona</c:v>
                </c:pt>
                <c:pt idx="86">
                  <c:v>Siena</c:v>
                </c:pt>
                <c:pt idx="87">
                  <c:v>Siracusa</c:v>
                </c:pt>
                <c:pt idx="88">
                  <c:v>Sondrio</c:v>
                </c:pt>
                <c:pt idx="89">
                  <c:v>Sud Sardegna</c:v>
                </c:pt>
                <c:pt idx="90">
                  <c:v>Taranto</c:v>
                </c:pt>
                <c:pt idx="91">
                  <c:v>Teramo</c:v>
                </c:pt>
                <c:pt idx="92">
                  <c:v>Terni</c:v>
                </c:pt>
                <c:pt idx="93">
                  <c:v>Torino</c:v>
                </c:pt>
                <c:pt idx="94">
                  <c:v>Trapani</c:v>
                </c:pt>
                <c:pt idx="95">
                  <c:v>Trento</c:v>
                </c:pt>
                <c:pt idx="96">
                  <c:v>Treviso</c:v>
                </c:pt>
                <c:pt idx="97">
                  <c:v>Trieste</c:v>
                </c:pt>
                <c:pt idx="98">
                  <c:v>Udine</c:v>
                </c:pt>
                <c:pt idx="99">
                  <c:v>Varese</c:v>
                </c:pt>
                <c:pt idx="100">
                  <c:v>Venezia</c:v>
                </c:pt>
                <c:pt idx="101">
                  <c:v>Verbano-Cusio-Ossola</c:v>
                </c:pt>
                <c:pt idx="102">
                  <c:v>Vercelli</c:v>
                </c:pt>
                <c:pt idx="103">
                  <c:v>Verona</c:v>
                </c:pt>
                <c:pt idx="104">
                  <c:v>Vibo Valentia</c:v>
                </c:pt>
                <c:pt idx="105">
                  <c:v>Vicenza</c:v>
                </c:pt>
                <c:pt idx="106">
                  <c:v>Viterbo</c:v>
                </c:pt>
              </c:strCache>
            </c:strRef>
          </c:cat>
          <c:val>
            <c:numRef>
              <c:f>PROGETTO_MEDIA_CONTAGIATI_PROVI!$E$2:$E$108</c:f>
              <c:numCache>
                <c:formatCode>General</c:formatCode>
                <c:ptCount val="107"/>
                <c:pt idx="0">
                  <c:v>0</c:v>
                </c:pt>
                <c:pt idx="1">
                  <c:v>55.67</c:v>
                </c:pt>
                <c:pt idx="2">
                  <c:v>2.33</c:v>
                </c:pt>
                <c:pt idx="3">
                  <c:v>4.67</c:v>
                </c:pt>
                <c:pt idx="4">
                  <c:v>8</c:v>
                </c:pt>
                <c:pt idx="5">
                  <c:v>0.33</c:v>
                </c:pt>
                <c:pt idx="6">
                  <c:v>15.67</c:v>
                </c:pt>
                <c:pt idx="7">
                  <c:v>4.33</c:v>
                </c:pt>
                <c:pt idx="8">
                  <c:v>3</c:v>
                </c:pt>
                <c:pt idx="9">
                  <c:v>2</c:v>
                </c:pt>
                <c:pt idx="10">
                  <c:v>7.33</c:v>
                </c:pt>
                <c:pt idx="11">
                  <c:v>0.33</c:v>
                </c:pt>
                <c:pt idx="12">
                  <c:v>46.67</c:v>
                </c:pt>
                <c:pt idx="13">
                  <c:v>4.67</c:v>
                </c:pt>
                <c:pt idx="14">
                  <c:v>44.67</c:v>
                </c:pt>
                <c:pt idx="15">
                  <c:v>6</c:v>
                </c:pt>
                <c:pt idx="16">
                  <c:v>55.67</c:v>
                </c:pt>
                <c:pt idx="17">
                  <c:v>5.33</c:v>
                </c:pt>
                <c:pt idx="18">
                  <c:v>2</c:v>
                </c:pt>
                <c:pt idx="19">
                  <c:v>0</c:v>
                </c:pt>
                <c:pt idx="20">
                  <c:v>0.67</c:v>
                </c:pt>
                <c:pt idx="21">
                  <c:v>1.33</c:v>
                </c:pt>
                <c:pt idx="22">
                  <c:v>9.67</c:v>
                </c:pt>
                <c:pt idx="23">
                  <c:v>0</c:v>
                </c:pt>
                <c:pt idx="24">
                  <c:v>2.67</c:v>
                </c:pt>
                <c:pt idx="25">
                  <c:v>23</c:v>
                </c:pt>
                <c:pt idx="26">
                  <c:v>1.67</c:v>
                </c:pt>
                <c:pt idx="27">
                  <c:v>23</c:v>
                </c:pt>
                <c:pt idx="28">
                  <c:v>0</c:v>
                </c:pt>
                <c:pt idx="29">
                  <c:v>16.329999999999998</c:v>
                </c:pt>
                <c:pt idx="30">
                  <c:v>2.33</c:v>
                </c:pt>
                <c:pt idx="31">
                  <c:v>5</c:v>
                </c:pt>
                <c:pt idx="32">
                  <c:v>4.33</c:v>
                </c:pt>
                <c:pt idx="33">
                  <c:v>30</c:v>
                </c:pt>
                <c:pt idx="34">
                  <c:v>8</c:v>
                </c:pt>
                <c:pt idx="35">
                  <c:v>7.67</c:v>
                </c:pt>
                <c:pt idx="36">
                  <c:v>0.33</c:v>
                </c:pt>
                <c:pt idx="37">
                  <c:v>74.67</c:v>
                </c:pt>
                <c:pt idx="38">
                  <c:v>1</c:v>
                </c:pt>
                <c:pt idx="39">
                  <c:v>1</c:v>
                </c:pt>
                <c:pt idx="40">
                  <c:v>12.33</c:v>
                </c:pt>
                <c:pt idx="41">
                  <c:v>0</c:v>
                </c:pt>
                <c:pt idx="42">
                  <c:v>0</c:v>
                </c:pt>
                <c:pt idx="43">
                  <c:v>7</c:v>
                </c:pt>
                <c:pt idx="44">
                  <c:v>4.67</c:v>
                </c:pt>
                <c:pt idx="45">
                  <c:v>3.33</c:v>
                </c:pt>
                <c:pt idx="46">
                  <c:v>23.33</c:v>
                </c:pt>
                <c:pt idx="47">
                  <c:v>3.33</c:v>
                </c:pt>
                <c:pt idx="48">
                  <c:v>27</c:v>
                </c:pt>
                <c:pt idx="49">
                  <c:v>9.33</c:v>
                </c:pt>
                <c:pt idx="50">
                  <c:v>4.67</c:v>
                </c:pt>
                <c:pt idx="51">
                  <c:v>8</c:v>
                </c:pt>
                <c:pt idx="52">
                  <c:v>7</c:v>
                </c:pt>
                <c:pt idx="53">
                  <c:v>3</c:v>
                </c:pt>
                <c:pt idx="54">
                  <c:v>4</c:v>
                </c:pt>
                <c:pt idx="55">
                  <c:v>243.67</c:v>
                </c:pt>
                <c:pt idx="56">
                  <c:v>26.67</c:v>
                </c:pt>
                <c:pt idx="57">
                  <c:v>39.67</c:v>
                </c:pt>
                <c:pt idx="58">
                  <c:v>15</c:v>
                </c:pt>
                <c:pt idx="59">
                  <c:v>26.67</c:v>
                </c:pt>
                <c:pt idx="60">
                  <c:v>1.33</c:v>
                </c:pt>
                <c:pt idx="61">
                  <c:v>0.33</c:v>
                </c:pt>
                <c:pt idx="62">
                  <c:v>5.33</c:v>
                </c:pt>
                <c:pt idx="63">
                  <c:v>6</c:v>
                </c:pt>
                <c:pt idx="64">
                  <c:v>15.67</c:v>
                </c:pt>
                <c:pt idx="65">
                  <c:v>47</c:v>
                </c:pt>
                <c:pt idx="66">
                  <c:v>0</c:v>
                </c:pt>
                <c:pt idx="67">
                  <c:v>11.33</c:v>
                </c:pt>
                <c:pt idx="68">
                  <c:v>18.329999999999998</c:v>
                </c:pt>
                <c:pt idx="69">
                  <c:v>50.67</c:v>
                </c:pt>
                <c:pt idx="70">
                  <c:v>3.33</c:v>
                </c:pt>
                <c:pt idx="71">
                  <c:v>4.67</c:v>
                </c:pt>
                <c:pt idx="72">
                  <c:v>3.67</c:v>
                </c:pt>
                <c:pt idx="73">
                  <c:v>3.33</c:v>
                </c:pt>
                <c:pt idx="74">
                  <c:v>3</c:v>
                </c:pt>
                <c:pt idx="75">
                  <c:v>0.33</c:v>
                </c:pt>
                <c:pt idx="76">
                  <c:v>1.33</c:v>
                </c:pt>
                <c:pt idx="77">
                  <c:v>0.33</c:v>
                </c:pt>
                <c:pt idx="78">
                  <c:v>35</c:v>
                </c:pt>
                <c:pt idx="79">
                  <c:v>0.33</c:v>
                </c:pt>
                <c:pt idx="80">
                  <c:v>7.33</c:v>
                </c:pt>
                <c:pt idx="81">
                  <c:v>51.67</c:v>
                </c:pt>
                <c:pt idx="82">
                  <c:v>1.33</c:v>
                </c:pt>
                <c:pt idx="83">
                  <c:v>0.33</c:v>
                </c:pt>
                <c:pt idx="84">
                  <c:v>4</c:v>
                </c:pt>
                <c:pt idx="85">
                  <c:v>27.33</c:v>
                </c:pt>
                <c:pt idx="86">
                  <c:v>0.67</c:v>
                </c:pt>
                <c:pt idx="87">
                  <c:v>2.33</c:v>
                </c:pt>
                <c:pt idx="88">
                  <c:v>0.33</c:v>
                </c:pt>
                <c:pt idx="89">
                  <c:v>0.33</c:v>
                </c:pt>
                <c:pt idx="90">
                  <c:v>1.67</c:v>
                </c:pt>
                <c:pt idx="91">
                  <c:v>1</c:v>
                </c:pt>
                <c:pt idx="92">
                  <c:v>0.33</c:v>
                </c:pt>
                <c:pt idx="93">
                  <c:v>232</c:v>
                </c:pt>
                <c:pt idx="94">
                  <c:v>0</c:v>
                </c:pt>
                <c:pt idx="95">
                  <c:v>43.67</c:v>
                </c:pt>
                <c:pt idx="96">
                  <c:v>13.33</c:v>
                </c:pt>
                <c:pt idx="97">
                  <c:v>9.67</c:v>
                </c:pt>
                <c:pt idx="98">
                  <c:v>2</c:v>
                </c:pt>
                <c:pt idx="99">
                  <c:v>38.67</c:v>
                </c:pt>
                <c:pt idx="100">
                  <c:v>21.33</c:v>
                </c:pt>
                <c:pt idx="101">
                  <c:v>16</c:v>
                </c:pt>
                <c:pt idx="102">
                  <c:v>12</c:v>
                </c:pt>
                <c:pt idx="103">
                  <c:v>44.67</c:v>
                </c:pt>
                <c:pt idx="104">
                  <c:v>0</c:v>
                </c:pt>
                <c:pt idx="105">
                  <c:v>23</c:v>
                </c:pt>
                <c:pt idx="106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247-496B-85B5-507C8038C0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60"/>
        <c:gapDepth val="0"/>
        <c:shape val="box"/>
        <c:axId val="1496308000"/>
        <c:axId val="1495139888"/>
        <c:axId val="0"/>
      </c:bar3DChart>
      <c:catAx>
        <c:axId val="1496308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95139888"/>
        <c:crosses val="autoZero"/>
        <c:auto val="1"/>
        <c:lblAlgn val="ctr"/>
        <c:lblOffset val="100"/>
        <c:noMultiLvlLbl val="0"/>
      </c:catAx>
      <c:valAx>
        <c:axId val="149513988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96308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ZOOM MEDIA CONTAGIATI PER OGNI MESE IN ALCUNE PROVINCE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PROGETTO_MEDIA_CONTAGIATI_PROVI!$B$1</c:f>
              <c:strCache>
                <c:ptCount val="1"/>
                <c:pt idx="0">
                  <c:v>FEBBRAIO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PROGETTO_MEDIA_CONTAGIATI_PROVI!$A$14:$A$19</c:f>
              <c:strCache>
                <c:ptCount val="6"/>
                <c:pt idx="0">
                  <c:v>Bergamo</c:v>
                </c:pt>
                <c:pt idx="1">
                  <c:v>Biella</c:v>
                </c:pt>
                <c:pt idx="2">
                  <c:v>Bologna</c:v>
                </c:pt>
                <c:pt idx="3">
                  <c:v>Bolzano</c:v>
                </c:pt>
                <c:pt idx="4">
                  <c:v>Brescia</c:v>
                </c:pt>
                <c:pt idx="5">
                  <c:v>Brindisi</c:v>
                </c:pt>
              </c:strCache>
            </c:strRef>
          </c:cat>
          <c:val>
            <c:numRef>
              <c:f>PROGETTO_MEDIA_CONTAGIATI_PROVI!$B$14:$B$19</c:f>
              <c:numCache>
                <c:formatCode>General</c:formatCode>
                <c:ptCount val="6"/>
                <c:pt idx="0">
                  <c:v>18.399999999999999</c:v>
                </c:pt>
                <c:pt idx="1">
                  <c:v>0</c:v>
                </c:pt>
                <c:pt idx="2">
                  <c:v>0.4</c:v>
                </c:pt>
                <c:pt idx="3">
                  <c:v>0</c:v>
                </c:pt>
                <c:pt idx="4">
                  <c:v>2.8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23-4483-AB24-9586AB6A02A0}"/>
            </c:ext>
          </c:extLst>
        </c:ser>
        <c:ser>
          <c:idx val="1"/>
          <c:order val="1"/>
          <c:tx>
            <c:strRef>
              <c:f>PROGETTO_MEDIA_CONTAGIATI_PROVI!$C$1</c:f>
              <c:strCache>
                <c:ptCount val="1"/>
                <c:pt idx="0">
                  <c:v>MARZO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PROGETTO_MEDIA_CONTAGIATI_PROVI!$A$14:$A$19</c:f>
              <c:strCache>
                <c:ptCount val="6"/>
                <c:pt idx="0">
                  <c:v>Bergamo</c:v>
                </c:pt>
                <c:pt idx="1">
                  <c:v>Biella</c:v>
                </c:pt>
                <c:pt idx="2">
                  <c:v>Bologna</c:v>
                </c:pt>
                <c:pt idx="3">
                  <c:v>Bolzano</c:v>
                </c:pt>
                <c:pt idx="4">
                  <c:v>Brescia</c:v>
                </c:pt>
                <c:pt idx="5">
                  <c:v>Brindisi</c:v>
                </c:pt>
              </c:strCache>
            </c:strRef>
          </c:cat>
          <c:val>
            <c:numRef>
              <c:f>PROGETTO_MEDIA_CONTAGIATI_PROVI!$C$14:$C$19</c:f>
              <c:numCache>
                <c:formatCode>General</c:formatCode>
                <c:ptCount val="6"/>
                <c:pt idx="0">
                  <c:v>280.42</c:v>
                </c:pt>
                <c:pt idx="1">
                  <c:v>15.84</c:v>
                </c:pt>
                <c:pt idx="2">
                  <c:v>62.52</c:v>
                </c:pt>
                <c:pt idx="3">
                  <c:v>44.19</c:v>
                </c:pt>
                <c:pt idx="4">
                  <c:v>269.45</c:v>
                </c:pt>
                <c:pt idx="5">
                  <c:v>5.29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923-4483-AB24-9586AB6A02A0}"/>
            </c:ext>
          </c:extLst>
        </c:ser>
        <c:ser>
          <c:idx val="2"/>
          <c:order val="2"/>
          <c:tx>
            <c:strRef>
              <c:f>PROGETTO_MEDIA_CONTAGIATI_PROVI!$D$1</c:f>
              <c:strCache>
                <c:ptCount val="1"/>
                <c:pt idx="0">
                  <c:v>APRILE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PROGETTO_MEDIA_CONTAGIATI_PROVI!$A$14:$A$19</c:f>
              <c:strCache>
                <c:ptCount val="6"/>
                <c:pt idx="0">
                  <c:v>Bergamo</c:v>
                </c:pt>
                <c:pt idx="1">
                  <c:v>Biella</c:v>
                </c:pt>
                <c:pt idx="2">
                  <c:v>Bologna</c:v>
                </c:pt>
                <c:pt idx="3">
                  <c:v>Bolzano</c:v>
                </c:pt>
                <c:pt idx="4">
                  <c:v>Brescia</c:v>
                </c:pt>
                <c:pt idx="5">
                  <c:v>Brindisi</c:v>
                </c:pt>
              </c:strCache>
            </c:strRef>
          </c:cat>
          <c:val>
            <c:numRef>
              <c:f>PROGETTO_MEDIA_CONTAGIATI_PROVI!$D$14:$D$19</c:f>
              <c:numCache>
                <c:formatCode>General</c:formatCode>
                <c:ptCount val="6"/>
                <c:pt idx="0">
                  <c:v>83.67</c:v>
                </c:pt>
                <c:pt idx="1">
                  <c:v>15.87</c:v>
                </c:pt>
                <c:pt idx="2">
                  <c:v>82.53</c:v>
                </c:pt>
                <c:pt idx="3">
                  <c:v>38.229999999999997</c:v>
                </c:pt>
                <c:pt idx="4">
                  <c:v>149.80000000000001</c:v>
                </c:pt>
                <c:pt idx="5">
                  <c:v>13.4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923-4483-AB24-9586AB6A02A0}"/>
            </c:ext>
          </c:extLst>
        </c:ser>
        <c:ser>
          <c:idx val="3"/>
          <c:order val="3"/>
          <c:tx>
            <c:strRef>
              <c:f>PROGETTO_MEDIA_CONTAGIATI_PROVI!$E$1</c:f>
              <c:strCache>
                <c:ptCount val="1"/>
                <c:pt idx="0">
                  <c:v>MAGGIO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PROGETTO_MEDIA_CONTAGIATI_PROVI!$A$14:$A$19</c:f>
              <c:strCache>
                <c:ptCount val="6"/>
                <c:pt idx="0">
                  <c:v>Bergamo</c:v>
                </c:pt>
                <c:pt idx="1">
                  <c:v>Biella</c:v>
                </c:pt>
                <c:pt idx="2">
                  <c:v>Bologna</c:v>
                </c:pt>
                <c:pt idx="3">
                  <c:v>Bolzano</c:v>
                </c:pt>
                <c:pt idx="4">
                  <c:v>Brescia</c:v>
                </c:pt>
                <c:pt idx="5">
                  <c:v>Brindisi</c:v>
                </c:pt>
              </c:strCache>
            </c:strRef>
          </c:cat>
          <c:val>
            <c:numRef>
              <c:f>PROGETTO_MEDIA_CONTAGIATI_PROVI!$E$14:$E$19</c:f>
              <c:numCache>
                <c:formatCode>General</c:formatCode>
                <c:ptCount val="6"/>
                <c:pt idx="0">
                  <c:v>46.67</c:v>
                </c:pt>
                <c:pt idx="1">
                  <c:v>4.67</c:v>
                </c:pt>
                <c:pt idx="2">
                  <c:v>44.67</c:v>
                </c:pt>
                <c:pt idx="3">
                  <c:v>6</c:v>
                </c:pt>
                <c:pt idx="4">
                  <c:v>55.67</c:v>
                </c:pt>
                <c:pt idx="5">
                  <c:v>5.33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923-4483-AB24-9586AB6A02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overlap val="-90"/>
        <c:axId val="1451111504"/>
        <c:axId val="1741612336"/>
      </c:barChart>
      <c:catAx>
        <c:axId val="14511115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741612336"/>
        <c:crosses val="autoZero"/>
        <c:auto val="1"/>
        <c:lblAlgn val="ctr"/>
        <c:lblOffset val="100"/>
        <c:noMultiLvlLbl val="0"/>
      </c:catAx>
      <c:valAx>
        <c:axId val="174161233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4511115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MEDIA SPOSTAMENTI PER REGIONE PER TIPOLOGIA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>
        <c:manualLayout>
          <c:layoutTarget val="inner"/>
          <c:xMode val="edge"/>
          <c:yMode val="edge"/>
          <c:x val="0.30867613985389158"/>
          <c:y val="0.12571787760948336"/>
          <c:w val="0.4238958524768543"/>
          <c:h val="0.64530914496149294"/>
        </c:manualLayout>
      </c:layout>
      <c:radarChart>
        <c:radarStyle val="marker"/>
        <c:varyColors val="0"/>
        <c:ser>
          <c:idx val="0"/>
          <c:order val="0"/>
          <c:tx>
            <c:strRef>
              <c:f>PROGETTO_MEDIA_SPOSTAMENTI_TOTA!$B$1</c:f>
              <c:strCache>
                <c:ptCount val="1"/>
                <c:pt idx="0">
                  <c:v>MEDIA_LUOGHI_LAVORO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tint val="100000"/>
                      <a:shade val="100000"/>
                      <a:satMod val="129999"/>
                    </a:schemeClr>
                  </a:gs>
                  <a:gs pos="100000">
                    <a:schemeClr val="accent1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strRef>
              <c:f>PROGETTO_MEDIA_SPOSTAMENTI_TOTA!$A$2:$A$22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PROGETTO_MEDIA_SPOSTAMENTI_TOTA!$B$2:$B$22</c:f>
              <c:numCache>
                <c:formatCode>General</c:formatCode>
                <c:ptCount val="21"/>
                <c:pt idx="0">
                  <c:v>-57.33</c:v>
                </c:pt>
                <c:pt idx="1">
                  <c:v>-49</c:v>
                </c:pt>
                <c:pt idx="2">
                  <c:v>-46.88</c:v>
                </c:pt>
                <c:pt idx="3">
                  <c:v>-50.36</c:v>
                </c:pt>
                <c:pt idx="4">
                  <c:v>-51.06</c:v>
                </c:pt>
                <c:pt idx="5">
                  <c:v>-51.84</c:v>
                </c:pt>
                <c:pt idx="6">
                  <c:v>-52.77</c:v>
                </c:pt>
                <c:pt idx="7">
                  <c:v>-51.86</c:v>
                </c:pt>
                <c:pt idx="8">
                  <c:v>-52</c:v>
                </c:pt>
                <c:pt idx="9">
                  <c:v>-50.19</c:v>
                </c:pt>
                <c:pt idx="10">
                  <c:v>-50.17</c:v>
                </c:pt>
                <c:pt idx="11">
                  <c:v>-48.2</c:v>
                </c:pt>
                <c:pt idx="12">
                  <c:v>-50.68</c:v>
                </c:pt>
                <c:pt idx="13">
                  <c:v>-51.38</c:v>
                </c:pt>
                <c:pt idx="14">
                  <c:v>-50.36</c:v>
                </c:pt>
                <c:pt idx="15">
                  <c:v>-49.48</c:v>
                </c:pt>
                <c:pt idx="16">
                  <c:v>-49.3</c:v>
                </c:pt>
                <c:pt idx="17">
                  <c:v>-53.83</c:v>
                </c:pt>
                <c:pt idx="18">
                  <c:v>-49.51</c:v>
                </c:pt>
                <c:pt idx="19">
                  <c:v>-47.12</c:v>
                </c:pt>
                <c:pt idx="20">
                  <c:v>-51.45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CEE-4116-8982-80D97EF26510}"/>
            </c:ext>
          </c:extLst>
        </c:ser>
        <c:ser>
          <c:idx val="1"/>
          <c:order val="1"/>
          <c:tx>
            <c:strRef>
              <c:f>PROGETTO_MEDIA_SPOSTAMENTI_TOTA!$C$1</c:f>
              <c:strCache>
                <c:ptCount val="1"/>
                <c:pt idx="0">
                  <c:v>MEDIA_LUOGHI_RESIDENZIALI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tint val="100000"/>
                      <a:shade val="100000"/>
                      <a:satMod val="129999"/>
                    </a:schemeClr>
                  </a:gs>
                  <a:gs pos="100000">
                    <a:schemeClr val="accent2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strRef>
              <c:f>PROGETTO_MEDIA_SPOSTAMENTI_TOTA!$A$2:$A$22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PROGETTO_MEDIA_SPOSTAMENTI_TOTA!$C$2:$C$22</c:f>
              <c:numCache>
                <c:formatCode>General</c:formatCode>
                <c:ptCount val="21"/>
                <c:pt idx="0">
                  <c:v>27.1</c:v>
                </c:pt>
                <c:pt idx="1">
                  <c:v>20.43</c:v>
                </c:pt>
                <c:pt idx="2">
                  <c:v>19.96</c:v>
                </c:pt>
                <c:pt idx="3">
                  <c:v>23.28</c:v>
                </c:pt>
                <c:pt idx="4">
                  <c:v>22.45</c:v>
                </c:pt>
                <c:pt idx="5">
                  <c:v>21.29</c:v>
                </c:pt>
                <c:pt idx="6">
                  <c:v>24.62</c:v>
                </c:pt>
                <c:pt idx="7">
                  <c:v>25.62</c:v>
                </c:pt>
                <c:pt idx="8">
                  <c:v>24.94</c:v>
                </c:pt>
                <c:pt idx="9">
                  <c:v>23</c:v>
                </c:pt>
                <c:pt idx="10">
                  <c:v>21.57</c:v>
                </c:pt>
                <c:pt idx="11">
                  <c:v>23.96</c:v>
                </c:pt>
                <c:pt idx="12">
                  <c:v>25.07</c:v>
                </c:pt>
                <c:pt idx="13">
                  <c:v>23.14</c:v>
                </c:pt>
                <c:pt idx="14">
                  <c:v>23.28</c:v>
                </c:pt>
                <c:pt idx="15">
                  <c:v>24.29</c:v>
                </c:pt>
                <c:pt idx="16">
                  <c:v>21.06</c:v>
                </c:pt>
                <c:pt idx="17">
                  <c:v>22.71</c:v>
                </c:pt>
                <c:pt idx="18">
                  <c:v>24.23</c:v>
                </c:pt>
                <c:pt idx="19">
                  <c:v>23.28</c:v>
                </c:pt>
                <c:pt idx="20">
                  <c:v>20.96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CEE-4116-8982-80D97EF26510}"/>
            </c:ext>
          </c:extLst>
        </c:ser>
        <c:ser>
          <c:idx val="2"/>
          <c:order val="2"/>
          <c:tx>
            <c:strRef>
              <c:f>PROGETTO_MEDIA_SPOSTAMENTI_TOTA!$D$1</c:f>
              <c:strCache>
                <c:ptCount val="1"/>
                <c:pt idx="0">
                  <c:v>MEDIA_TRASPORTO_PUBBLICO</c:v>
                </c:pt>
              </c:strCache>
            </c:strRef>
          </c:tx>
          <c:spPr>
            <a:ln w="3492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tint val="100000"/>
                      <a:shade val="100000"/>
                      <a:satMod val="129999"/>
                    </a:schemeClr>
                  </a:gs>
                  <a:gs pos="100000">
                    <a:schemeClr val="accent3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strRef>
              <c:f>PROGETTO_MEDIA_SPOSTAMENTI_TOTA!$A$2:$A$22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PROGETTO_MEDIA_SPOSTAMENTI_TOTA!$D$2:$D$22</c:f>
              <c:numCache>
                <c:formatCode>General</c:formatCode>
                <c:ptCount val="21"/>
                <c:pt idx="0">
                  <c:v>-73.569999999999993</c:v>
                </c:pt>
                <c:pt idx="1">
                  <c:v>-61.49</c:v>
                </c:pt>
                <c:pt idx="2">
                  <c:v>-59.33</c:v>
                </c:pt>
                <c:pt idx="3">
                  <c:v>-62.61</c:v>
                </c:pt>
                <c:pt idx="4">
                  <c:v>-60.96</c:v>
                </c:pt>
                <c:pt idx="5">
                  <c:v>-66.7</c:v>
                </c:pt>
                <c:pt idx="6">
                  <c:v>-67.459999999999994</c:v>
                </c:pt>
                <c:pt idx="7">
                  <c:v>-62.49</c:v>
                </c:pt>
                <c:pt idx="8">
                  <c:v>-66.260000000000005</c:v>
                </c:pt>
                <c:pt idx="9">
                  <c:v>-62.83</c:v>
                </c:pt>
                <c:pt idx="10">
                  <c:v>-67.290000000000006</c:v>
                </c:pt>
                <c:pt idx="11">
                  <c:v>-61.41</c:v>
                </c:pt>
                <c:pt idx="12">
                  <c:v>-67.17</c:v>
                </c:pt>
                <c:pt idx="13">
                  <c:v>-67.16</c:v>
                </c:pt>
                <c:pt idx="14">
                  <c:v>-62.61</c:v>
                </c:pt>
                <c:pt idx="15">
                  <c:v>-68.19</c:v>
                </c:pt>
                <c:pt idx="16">
                  <c:v>-57.58</c:v>
                </c:pt>
                <c:pt idx="17">
                  <c:v>-66.78</c:v>
                </c:pt>
                <c:pt idx="18">
                  <c:v>-62.57</c:v>
                </c:pt>
                <c:pt idx="19">
                  <c:v>-56.97</c:v>
                </c:pt>
                <c:pt idx="20">
                  <c:v>-67.88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CEE-4116-8982-80D97EF26510}"/>
            </c:ext>
          </c:extLst>
        </c:ser>
        <c:ser>
          <c:idx val="3"/>
          <c:order val="3"/>
          <c:tx>
            <c:strRef>
              <c:f>PROGETTO_MEDIA_SPOSTAMENTI_TOTA!$E$1</c:f>
              <c:strCache>
                <c:ptCount val="1"/>
                <c:pt idx="0">
                  <c:v>MEDIA_ALIMENTARI_FARMACIE</c:v>
                </c:pt>
              </c:strCache>
            </c:strRef>
          </c:tx>
          <c:spPr>
            <a:ln w="3492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tint val="100000"/>
                      <a:shade val="100000"/>
                      <a:satMod val="129999"/>
                    </a:schemeClr>
                  </a:gs>
                  <a:gs pos="100000">
                    <a:schemeClr val="accent4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strRef>
              <c:f>PROGETTO_MEDIA_SPOSTAMENTI_TOTA!$A$2:$A$22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PROGETTO_MEDIA_SPOSTAMENTI_TOTA!$E$2:$E$22</c:f>
              <c:numCache>
                <c:formatCode>General</c:formatCode>
                <c:ptCount val="21"/>
                <c:pt idx="0">
                  <c:v>-39.49</c:v>
                </c:pt>
                <c:pt idx="1">
                  <c:v>-38.28</c:v>
                </c:pt>
                <c:pt idx="2">
                  <c:v>-38.29</c:v>
                </c:pt>
                <c:pt idx="3">
                  <c:v>-42.99</c:v>
                </c:pt>
                <c:pt idx="4">
                  <c:v>-39.54</c:v>
                </c:pt>
                <c:pt idx="5">
                  <c:v>-41.04</c:v>
                </c:pt>
                <c:pt idx="6">
                  <c:v>-37.33</c:v>
                </c:pt>
                <c:pt idx="7">
                  <c:v>-37.200000000000003</c:v>
                </c:pt>
                <c:pt idx="8">
                  <c:v>-37.83</c:v>
                </c:pt>
                <c:pt idx="9">
                  <c:v>-37.93</c:v>
                </c:pt>
                <c:pt idx="10">
                  <c:v>-37.61</c:v>
                </c:pt>
                <c:pt idx="11">
                  <c:v>-34.409999999999997</c:v>
                </c:pt>
                <c:pt idx="12">
                  <c:v>-35.51</c:v>
                </c:pt>
                <c:pt idx="13">
                  <c:v>-37.57</c:v>
                </c:pt>
                <c:pt idx="14">
                  <c:v>-42.99</c:v>
                </c:pt>
                <c:pt idx="15">
                  <c:v>-34.83</c:v>
                </c:pt>
                <c:pt idx="16">
                  <c:v>-38.79</c:v>
                </c:pt>
                <c:pt idx="17">
                  <c:v>-38.68</c:v>
                </c:pt>
                <c:pt idx="18">
                  <c:v>-38.35</c:v>
                </c:pt>
                <c:pt idx="19">
                  <c:v>-37.86</c:v>
                </c:pt>
                <c:pt idx="20">
                  <c:v>-41.84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CEE-4116-8982-80D97EF26510}"/>
            </c:ext>
          </c:extLst>
        </c:ser>
        <c:ser>
          <c:idx val="4"/>
          <c:order val="4"/>
          <c:tx>
            <c:strRef>
              <c:f>PROGETTO_MEDIA_SPOSTAMENTI_TOTA!$F$1</c:f>
              <c:strCache>
                <c:ptCount val="1"/>
                <c:pt idx="0">
                  <c:v>MEDIA_VENDITA_E_RICREATIVE</c:v>
                </c:pt>
              </c:strCache>
            </c:strRef>
          </c:tx>
          <c:spPr>
            <a:ln w="3492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6"/>
            <c:spPr>
              <a:gradFill rotWithShape="1">
                <a:gsLst>
                  <a:gs pos="0">
                    <a:schemeClr val="accent5">
                      <a:tint val="100000"/>
                      <a:shade val="100000"/>
                      <a:satMod val="129999"/>
                    </a:schemeClr>
                  </a:gs>
                  <a:gs pos="100000">
                    <a:schemeClr val="accent5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strRef>
              <c:f>PROGETTO_MEDIA_SPOSTAMENTI_TOTA!$A$2:$A$22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PROGETTO_MEDIA_SPOSTAMENTI_TOTA!$F$2:$F$22</c:f>
              <c:numCache>
                <c:formatCode>General</c:formatCode>
                <c:ptCount val="21"/>
                <c:pt idx="0">
                  <c:v>-72.650000000000006</c:v>
                </c:pt>
                <c:pt idx="1">
                  <c:v>-64.7</c:v>
                </c:pt>
                <c:pt idx="2">
                  <c:v>-65.94</c:v>
                </c:pt>
                <c:pt idx="3">
                  <c:v>-68.59</c:v>
                </c:pt>
                <c:pt idx="4">
                  <c:v>-70.010000000000005</c:v>
                </c:pt>
                <c:pt idx="5">
                  <c:v>-67.28</c:v>
                </c:pt>
                <c:pt idx="6">
                  <c:v>-67.709999999999994</c:v>
                </c:pt>
                <c:pt idx="7">
                  <c:v>-67.349999999999994</c:v>
                </c:pt>
                <c:pt idx="8">
                  <c:v>-68.040000000000006</c:v>
                </c:pt>
                <c:pt idx="9">
                  <c:v>-66.33</c:v>
                </c:pt>
                <c:pt idx="10">
                  <c:v>-65.3</c:v>
                </c:pt>
                <c:pt idx="11">
                  <c:v>-67.510000000000005</c:v>
                </c:pt>
                <c:pt idx="12">
                  <c:v>-68.84</c:v>
                </c:pt>
                <c:pt idx="13">
                  <c:v>-66.099999999999994</c:v>
                </c:pt>
                <c:pt idx="14">
                  <c:v>-68.59</c:v>
                </c:pt>
                <c:pt idx="15">
                  <c:v>-68.13</c:v>
                </c:pt>
                <c:pt idx="16">
                  <c:v>-63.71</c:v>
                </c:pt>
                <c:pt idx="17">
                  <c:v>-68.290000000000006</c:v>
                </c:pt>
                <c:pt idx="18">
                  <c:v>-67.03</c:v>
                </c:pt>
                <c:pt idx="19">
                  <c:v>-67.09</c:v>
                </c:pt>
                <c:pt idx="20">
                  <c:v>-67.8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CEE-4116-8982-80D97EF265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9319904"/>
        <c:axId val="1409754320"/>
      </c:radarChart>
      <c:catAx>
        <c:axId val="17393199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09754320"/>
        <c:crosses val="autoZero"/>
        <c:auto val="1"/>
        <c:lblAlgn val="ctr"/>
        <c:lblOffset val="100"/>
        <c:noMultiLvlLbl val="0"/>
      </c:catAx>
      <c:valAx>
        <c:axId val="14097543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7393199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9103702462724073"/>
          <c:y val="0.83474562407982977"/>
          <c:w val="0.63511915942808894"/>
          <c:h val="0.153144904817537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SITUAZIONE</a:t>
            </a:r>
            <a:r>
              <a:rPr lang="it-IT" baseline="0"/>
              <a:t> DAL 14 APRILE</a:t>
            </a:r>
            <a:endParaRPr lang="it-IT"/>
          </a:p>
        </c:rich>
      </c:tx>
      <c:layout>
        <c:manualLayout>
          <c:xMode val="edge"/>
          <c:yMode val="edge"/>
          <c:x val="0.64214792927116349"/>
          <c:y val="1.683422874509474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>
        <c:manualLayout>
          <c:layoutTarget val="inner"/>
          <c:xMode val="edge"/>
          <c:yMode val="edge"/>
          <c:x val="0.16405207437972583"/>
          <c:y val="8.7804376550533927E-2"/>
          <c:w val="0.36533754176250355"/>
          <c:h val="0.84351371211304071"/>
        </c:manualLayout>
      </c:layout>
      <c:radarChart>
        <c:radarStyle val="marker"/>
        <c:varyColors val="0"/>
        <c:ser>
          <c:idx val="0"/>
          <c:order val="0"/>
          <c:tx>
            <c:strRef>
              <c:f>PROGETTO_spostamenti_AFTER_LOCK!$B$1</c:f>
              <c:strCache>
                <c:ptCount val="1"/>
                <c:pt idx="0">
                  <c:v>LAVORO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PROGETTO_spostamenti_AFTER_LOCK!$A$2:$A$22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PROGETTO_spostamenti_AFTER_LOCK!$B$2:$B$22</c:f>
              <c:numCache>
                <c:formatCode>General</c:formatCode>
                <c:ptCount val="21"/>
                <c:pt idx="0">
                  <c:v>-64.150000000000006</c:v>
                </c:pt>
                <c:pt idx="1">
                  <c:v>-57.85</c:v>
                </c:pt>
                <c:pt idx="2">
                  <c:v>-56.4</c:v>
                </c:pt>
                <c:pt idx="3">
                  <c:v>-57.6</c:v>
                </c:pt>
                <c:pt idx="4">
                  <c:v>-60.25</c:v>
                </c:pt>
                <c:pt idx="5">
                  <c:v>-61.15</c:v>
                </c:pt>
                <c:pt idx="6">
                  <c:v>-63.75</c:v>
                </c:pt>
                <c:pt idx="7">
                  <c:v>-61.3</c:v>
                </c:pt>
                <c:pt idx="8">
                  <c:v>-60.7</c:v>
                </c:pt>
                <c:pt idx="9">
                  <c:v>-57.55</c:v>
                </c:pt>
                <c:pt idx="10">
                  <c:v>-59.4</c:v>
                </c:pt>
                <c:pt idx="11">
                  <c:v>-55.05</c:v>
                </c:pt>
                <c:pt idx="12">
                  <c:v>-58.2</c:v>
                </c:pt>
                <c:pt idx="13">
                  <c:v>-60.8</c:v>
                </c:pt>
                <c:pt idx="14">
                  <c:v>-57.6</c:v>
                </c:pt>
                <c:pt idx="15">
                  <c:v>-56.1</c:v>
                </c:pt>
                <c:pt idx="16">
                  <c:v>-58.6</c:v>
                </c:pt>
                <c:pt idx="17">
                  <c:v>-62.8</c:v>
                </c:pt>
                <c:pt idx="18">
                  <c:v>-59.5</c:v>
                </c:pt>
                <c:pt idx="19">
                  <c:v>-55.9</c:v>
                </c:pt>
                <c:pt idx="20">
                  <c:v>-59.45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4BE-4469-961C-AF3F9BBBA199}"/>
            </c:ext>
          </c:extLst>
        </c:ser>
        <c:ser>
          <c:idx val="1"/>
          <c:order val="1"/>
          <c:tx>
            <c:strRef>
              <c:f>PROGETTO_spostamenti_AFTER_LOCK!$C$1</c:f>
              <c:strCache>
                <c:ptCount val="1"/>
                <c:pt idx="0">
                  <c:v>RESIDENZIALI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PROGETTO_spostamenti_AFTER_LOCK!$A$2:$A$22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PROGETTO_spostamenti_AFTER_LOCK!$C$2:$C$22</c:f>
              <c:numCache>
                <c:formatCode>General</c:formatCode>
                <c:ptCount val="21"/>
                <c:pt idx="0">
                  <c:v>30.85</c:v>
                </c:pt>
                <c:pt idx="1">
                  <c:v>23.9</c:v>
                </c:pt>
                <c:pt idx="2">
                  <c:v>24</c:v>
                </c:pt>
                <c:pt idx="3">
                  <c:v>25.7</c:v>
                </c:pt>
                <c:pt idx="4">
                  <c:v>28.46</c:v>
                </c:pt>
                <c:pt idx="5">
                  <c:v>24.9</c:v>
                </c:pt>
                <c:pt idx="6">
                  <c:v>29.7</c:v>
                </c:pt>
                <c:pt idx="7">
                  <c:v>30.25</c:v>
                </c:pt>
                <c:pt idx="8">
                  <c:v>29.35</c:v>
                </c:pt>
                <c:pt idx="9">
                  <c:v>26.55</c:v>
                </c:pt>
                <c:pt idx="10">
                  <c:v>25.35</c:v>
                </c:pt>
                <c:pt idx="11">
                  <c:v>27.2</c:v>
                </c:pt>
                <c:pt idx="12">
                  <c:v>29</c:v>
                </c:pt>
                <c:pt idx="13">
                  <c:v>27.25</c:v>
                </c:pt>
                <c:pt idx="14">
                  <c:v>25.7</c:v>
                </c:pt>
                <c:pt idx="15">
                  <c:v>27.5</c:v>
                </c:pt>
                <c:pt idx="16">
                  <c:v>25.32</c:v>
                </c:pt>
                <c:pt idx="17">
                  <c:v>26.85</c:v>
                </c:pt>
                <c:pt idx="18">
                  <c:v>28.95</c:v>
                </c:pt>
                <c:pt idx="19">
                  <c:v>27.55</c:v>
                </c:pt>
                <c:pt idx="20">
                  <c:v>24.25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4BE-4469-961C-AF3F9BBBA199}"/>
            </c:ext>
          </c:extLst>
        </c:ser>
        <c:ser>
          <c:idx val="2"/>
          <c:order val="2"/>
          <c:tx>
            <c:strRef>
              <c:f>PROGETTO_spostamenti_AFTER_LOCK!$D$1</c:f>
              <c:strCache>
                <c:ptCount val="1"/>
                <c:pt idx="0">
                  <c:v>TRASPORTI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PROGETTO_spostamenti_AFTER_LOCK!$A$2:$A$22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PROGETTO_spostamenti_AFTER_LOCK!$D$2:$D$22</c:f>
              <c:numCache>
                <c:formatCode>General</c:formatCode>
                <c:ptCount val="21"/>
                <c:pt idx="0">
                  <c:v>-81.75</c:v>
                </c:pt>
                <c:pt idx="1">
                  <c:v>-72.7</c:v>
                </c:pt>
                <c:pt idx="2">
                  <c:v>-72.5</c:v>
                </c:pt>
                <c:pt idx="3">
                  <c:v>-71.45</c:v>
                </c:pt>
                <c:pt idx="4">
                  <c:v>-74.3</c:v>
                </c:pt>
                <c:pt idx="5">
                  <c:v>-78.099999999999994</c:v>
                </c:pt>
                <c:pt idx="6">
                  <c:v>-79.849999999999994</c:v>
                </c:pt>
                <c:pt idx="7">
                  <c:v>-72.95</c:v>
                </c:pt>
                <c:pt idx="8">
                  <c:v>-76.7</c:v>
                </c:pt>
                <c:pt idx="9">
                  <c:v>-71.900000000000006</c:v>
                </c:pt>
                <c:pt idx="10">
                  <c:v>-79.75</c:v>
                </c:pt>
                <c:pt idx="11">
                  <c:v>-67.45</c:v>
                </c:pt>
                <c:pt idx="12">
                  <c:v>-75.8</c:v>
                </c:pt>
                <c:pt idx="13">
                  <c:v>-79.75</c:v>
                </c:pt>
                <c:pt idx="14">
                  <c:v>-71.45</c:v>
                </c:pt>
                <c:pt idx="15">
                  <c:v>-75.150000000000006</c:v>
                </c:pt>
                <c:pt idx="16">
                  <c:v>-69</c:v>
                </c:pt>
                <c:pt idx="17">
                  <c:v>-78.7</c:v>
                </c:pt>
                <c:pt idx="18">
                  <c:v>-72.5</c:v>
                </c:pt>
                <c:pt idx="19">
                  <c:v>-69</c:v>
                </c:pt>
                <c:pt idx="20">
                  <c:v>-79.650000000000006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4BE-4469-961C-AF3F9BBBA199}"/>
            </c:ext>
          </c:extLst>
        </c:ser>
        <c:ser>
          <c:idx val="3"/>
          <c:order val="3"/>
          <c:tx>
            <c:strRef>
              <c:f>PROGETTO_spostamenti_AFTER_LOCK!$E$1</c:f>
              <c:strCache>
                <c:ptCount val="1"/>
                <c:pt idx="0">
                  <c:v>ALIMENTARI_E_FARMACIE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PROGETTO_spostamenti_AFTER_LOCK!$A$2:$A$22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PROGETTO_spostamenti_AFTER_LOCK!$E$2:$E$22</c:f>
              <c:numCache>
                <c:formatCode>General</c:formatCode>
                <c:ptCount val="21"/>
                <c:pt idx="0">
                  <c:v>-50.9</c:v>
                </c:pt>
                <c:pt idx="1">
                  <c:v>-49.85</c:v>
                </c:pt>
                <c:pt idx="2">
                  <c:v>-52.45</c:v>
                </c:pt>
                <c:pt idx="3">
                  <c:v>-52.5</c:v>
                </c:pt>
                <c:pt idx="4">
                  <c:v>-52.7</c:v>
                </c:pt>
                <c:pt idx="5">
                  <c:v>-52.45</c:v>
                </c:pt>
                <c:pt idx="6">
                  <c:v>-47.35</c:v>
                </c:pt>
                <c:pt idx="7">
                  <c:v>-49.7</c:v>
                </c:pt>
                <c:pt idx="8">
                  <c:v>-49.65</c:v>
                </c:pt>
                <c:pt idx="9">
                  <c:v>-47.3</c:v>
                </c:pt>
                <c:pt idx="10">
                  <c:v>-49.1</c:v>
                </c:pt>
                <c:pt idx="11">
                  <c:v>-44.55</c:v>
                </c:pt>
                <c:pt idx="12">
                  <c:v>-45.15</c:v>
                </c:pt>
                <c:pt idx="13">
                  <c:v>-51.65</c:v>
                </c:pt>
                <c:pt idx="14">
                  <c:v>-52.5</c:v>
                </c:pt>
                <c:pt idx="15">
                  <c:v>-45.1</c:v>
                </c:pt>
                <c:pt idx="16">
                  <c:v>-50.05</c:v>
                </c:pt>
                <c:pt idx="17">
                  <c:v>-49.25</c:v>
                </c:pt>
                <c:pt idx="18">
                  <c:v>-47.55</c:v>
                </c:pt>
                <c:pt idx="19">
                  <c:v>-49.65</c:v>
                </c:pt>
                <c:pt idx="20">
                  <c:v>-52.45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4BE-4469-961C-AF3F9BBBA199}"/>
            </c:ext>
          </c:extLst>
        </c:ser>
        <c:ser>
          <c:idx val="4"/>
          <c:order val="4"/>
          <c:tx>
            <c:strRef>
              <c:f>PROGETTO_spostamenti_AFTER_LOCK!$F$1</c:f>
              <c:strCache>
                <c:ptCount val="1"/>
                <c:pt idx="0">
                  <c:v>VENDITA_E_RICREATIVE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PROGETTO_spostamenti_AFTER_LOCK!$A$2:$A$22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PROGETTO_spostamenti_AFTER_LOCK!$F$2:$F$22</c:f>
              <c:numCache>
                <c:formatCode>General</c:formatCode>
                <c:ptCount val="21"/>
                <c:pt idx="0">
                  <c:v>-84.55</c:v>
                </c:pt>
                <c:pt idx="1">
                  <c:v>-78.55</c:v>
                </c:pt>
                <c:pt idx="2">
                  <c:v>-81.650000000000006</c:v>
                </c:pt>
                <c:pt idx="3">
                  <c:v>-80.75</c:v>
                </c:pt>
                <c:pt idx="4">
                  <c:v>-87.4</c:v>
                </c:pt>
                <c:pt idx="5">
                  <c:v>-81.099999999999994</c:v>
                </c:pt>
                <c:pt idx="6">
                  <c:v>-81.650000000000006</c:v>
                </c:pt>
                <c:pt idx="7">
                  <c:v>-80.95</c:v>
                </c:pt>
                <c:pt idx="8">
                  <c:v>-82.1</c:v>
                </c:pt>
                <c:pt idx="9">
                  <c:v>-78.650000000000006</c:v>
                </c:pt>
                <c:pt idx="10">
                  <c:v>-78.900000000000006</c:v>
                </c:pt>
                <c:pt idx="11">
                  <c:v>-79.900000000000006</c:v>
                </c:pt>
                <c:pt idx="12">
                  <c:v>-81</c:v>
                </c:pt>
                <c:pt idx="13">
                  <c:v>-80.45</c:v>
                </c:pt>
                <c:pt idx="14">
                  <c:v>-80.75</c:v>
                </c:pt>
                <c:pt idx="15">
                  <c:v>-79.150000000000006</c:v>
                </c:pt>
                <c:pt idx="16">
                  <c:v>-78.150000000000006</c:v>
                </c:pt>
                <c:pt idx="17">
                  <c:v>-82.8</c:v>
                </c:pt>
                <c:pt idx="18">
                  <c:v>-80</c:v>
                </c:pt>
                <c:pt idx="19">
                  <c:v>-80.95</c:v>
                </c:pt>
                <c:pt idx="20">
                  <c:v>-82.05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4BE-4469-961C-AF3F9BBBA1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01030239"/>
        <c:axId val="1405357935"/>
      </c:radarChart>
      <c:catAx>
        <c:axId val="140103023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05357935"/>
        <c:crosses val="autoZero"/>
        <c:auto val="1"/>
        <c:lblAlgn val="ctr"/>
        <c:lblOffset val="100"/>
        <c:noMultiLvlLbl val="0"/>
      </c:catAx>
      <c:valAx>
        <c:axId val="14053579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0103023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72325767262158458"/>
          <c:y val="0.600542991616133"/>
          <c:w val="0.27115424451592773"/>
          <c:h val="0.3994570083838670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PRE-LOCKDOWN</a:t>
            </a:r>
          </a:p>
        </c:rich>
      </c:tx>
      <c:layout>
        <c:manualLayout>
          <c:xMode val="edge"/>
          <c:yMode val="edge"/>
          <c:x val="0.79474266298108098"/>
          <c:y val="2.36319264248016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>
        <c:manualLayout>
          <c:layoutTarget val="inner"/>
          <c:xMode val="edge"/>
          <c:yMode val="edge"/>
          <c:x val="0.1498183366614057"/>
          <c:y val="9.5099463282635618E-2"/>
          <c:w val="0.40068261816110196"/>
          <c:h val="0.85116582050454825"/>
        </c:manualLayout>
      </c:layout>
      <c:radarChart>
        <c:radarStyle val="marker"/>
        <c:varyColors val="0"/>
        <c:ser>
          <c:idx val="0"/>
          <c:order val="0"/>
          <c:tx>
            <c:strRef>
              <c:f>PROGETTO_spostamenti_PRE_LOCKDO!$B$1</c:f>
              <c:strCache>
                <c:ptCount val="1"/>
                <c:pt idx="0">
                  <c:v>LAVORO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PROGETTO_spostamenti_PRE_LOCKDO!$A$2:$A$22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PROGETTO_spostamenti_PRE_LOCKDO!$B$2:$B$22</c:f>
              <c:numCache>
                <c:formatCode>General</c:formatCode>
                <c:ptCount val="21"/>
                <c:pt idx="0">
                  <c:v>-20.46</c:v>
                </c:pt>
                <c:pt idx="1">
                  <c:v>-7.08</c:v>
                </c:pt>
                <c:pt idx="2">
                  <c:v>-6</c:v>
                </c:pt>
                <c:pt idx="3">
                  <c:v>-9.92</c:v>
                </c:pt>
                <c:pt idx="4">
                  <c:v>-8.23</c:v>
                </c:pt>
                <c:pt idx="5">
                  <c:v>-8.77</c:v>
                </c:pt>
                <c:pt idx="6">
                  <c:v>-3.69</c:v>
                </c:pt>
                <c:pt idx="7">
                  <c:v>-9.85</c:v>
                </c:pt>
                <c:pt idx="8">
                  <c:v>-13.31</c:v>
                </c:pt>
                <c:pt idx="9">
                  <c:v>-11.92</c:v>
                </c:pt>
                <c:pt idx="10">
                  <c:v>-7.31</c:v>
                </c:pt>
                <c:pt idx="11">
                  <c:v>-13</c:v>
                </c:pt>
                <c:pt idx="12">
                  <c:v>-13.85</c:v>
                </c:pt>
                <c:pt idx="13">
                  <c:v>-5.85</c:v>
                </c:pt>
                <c:pt idx="14">
                  <c:v>-9.92</c:v>
                </c:pt>
                <c:pt idx="15">
                  <c:v>-14.08</c:v>
                </c:pt>
                <c:pt idx="16">
                  <c:v>-5.69</c:v>
                </c:pt>
                <c:pt idx="17">
                  <c:v>-10.54</c:v>
                </c:pt>
                <c:pt idx="18">
                  <c:v>-4.3099999999999996</c:v>
                </c:pt>
                <c:pt idx="19">
                  <c:v>-3.31</c:v>
                </c:pt>
                <c:pt idx="20">
                  <c:v>-8.08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0CE-4600-8FEB-F0FDA39E711C}"/>
            </c:ext>
          </c:extLst>
        </c:ser>
        <c:ser>
          <c:idx val="1"/>
          <c:order val="1"/>
          <c:tx>
            <c:strRef>
              <c:f>PROGETTO_spostamenti_PRE_LOCKDO!$C$1</c:f>
              <c:strCache>
                <c:ptCount val="1"/>
                <c:pt idx="0">
                  <c:v>RESIDENZIALI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PROGETTO_spostamenti_PRE_LOCKDO!$A$2:$A$22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PROGETTO_spostamenti_PRE_LOCKDO!$C$2:$C$22</c:f>
              <c:numCache>
                <c:formatCode>General</c:formatCode>
                <c:ptCount val="21"/>
                <c:pt idx="0">
                  <c:v>9.3800000000000008</c:v>
                </c:pt>
                <c:pt idx="1">
                  <c:v>3.38</c:v>
                </c:pt>
                <c:pt idx="2">
                  <c:v>2.62</c:v>
                </c:pt>
                <c:pt idx="3">
                  <c:v>4.6900000000000004</c:v>
                </c:pt>
                <c:pt idx="4">
                  <c:v>4</c:v>
                </c:pt>
                <c:pt idx="5">
                  <c:v>3.77</c:v>
                </c:pt>
                <c:pt idx="6">
                  <c:v>2.77</c:v>
                </c:pt>
                <c:pt idx="7">
                  <c:v>5.85</c:v>
                </c:pt>
                <c:pt idx="8">
                  <c:v>6.15</c:v>
                </c:pt>
                <c:pt idx="9">
                  <c:v>5.38</c:v>
                </c:pt>
                <c:pt idx="10">
                  <c:v>3.54</c:v>
                </c:pt>
                <c:pt idx="11">
                  <c:v>6.15</c:v>
                </c:pt>
                <c:pt idx="12">
                  <c:v>7</c:v>
                </c:pt>
                <c:pt idx="13">
                  <c:v>3.15</c:v>
                </c:pt>
                <c:pt idx="14">
                  <c:v>4.6900000000000004</c:v>
                </c:pt>
                <c:pt idx="15">
                  <c:v>6.38</c:v>
                </c:pt>
                <c:pt idx="16">
                  <c:v>3.08</c:v>
                </c:pt>
                <c:pt idx="17">
                  <c:v>4.08</c:v>
                </c:pt>
                <c:pt idx="18">
                  <c:v>3.54</c:v>
                </c:pt>
                <c:pt idx="19">
                  <c:v>3.23</c:v>
                </c:pt>
                <c:pt idx="20">
                  <c:v>3.77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0CE-4600-8FEB-F0FDA39E711C}"/>
            </c:ext>
          </c:extLst>
        </c:ser>
        <c:ser>
          <c:idx val="2"/>
          <c:order val="2"/>
          <c:tx>
            <c:strRef>
              <c:f>PROGETTO_spostamenti_PRE_LOCKDO!$D$1</c:f>
              <c:strCache>
                <c:ptCount val="1"/>
                <c:pt idx="0">
                  <c:v>TRASPORTI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PROGETTO_spostamenti_PRE_LOCKDO!$A$2:$A$22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PROGETTO_spostamenti_PRE_LOCKDO!$D$2:$D$22</c:f>
              <c:numCache>
                <c:formatCode>General</c:formatCode>
                <c:ptCount val="21"/>
                <c:pt idx="0">
                  <c:v>-38.08</c:v>
                </c:pt>
                <c:pt idx="1">
                  <c:v>-11.69</c:v>
                </c:pt>
                <c:pt idx="2">
                  <c:v>-7.85</c:v>
                </c:pt>
                <c:pt idx="3">
                  <c:v>-13.23</c:v>
                </c:pt>
                <c:pt idx="4">
                  <c:v>-2.77</c:v>
                </c:pt>
                <c:pt idx="5">
                  <c:v>-17.46</c:v>
                </c:pt>
                <c:pt idx="6">
                  <c:v>-15.38</c:v>
                </c:pt>
                <c:pt idx="7">
                  <c:v>-16.920000000000002</c:v>
                </c:pt>
                <c:pt idx="8">
                  <c:v>-23</c:v>
                </c:pt>
                <c:pt idx="9">
                  <c:v>-18.38</c:v>
                </c:pt>
                <c:pt idx="10">
                  <c:v>-16.309999999999999</c:v>
                </c:pt>
                <c:pt idx="11">
                  <c:v>-23</c:v>
                </c:pt>
                <c:pt idx="12">
                  <c:v>-30.31</c:v>
                </c:pt>
                <c:pt idx="13">
                  <c:v>-13.85</c:v>
                </c:pt>
                <c:pt idx="14">
                  <c:v>-13.23</c:v>
                </c:pt>
                <c:pt idx="15">
                  <c:v>-30.31</c:v>
                </c:pt>
                <c:pt idx="16">
                  <c:v>-7.62</c:v>
                </c:pt>
                <c:pt idx="17">
                  <c:v>-15.31</c:v>
                </c:pt>
                <c:pt idx="18">
                  <c:v>-16.46</c:v>
                </c:pt>
                <c:pt idx="19">
                  <c:v>-7.62</c:v>
                </c:pt>
                <c:pt idx="20">
                  <c:v>-19.23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0CE-4600-8FEB-F0FDA39E711C}"/>
            </c:ext>
          </c:extLst>
        </c:ser>
        <c:ser>
          <c:idx val="3"/>
          <c:order val="3"/>
          <c:tx>
            <c:strRef>
              <c:f>PROGETTO_spostamenti_PRE_LOCKDO!$E$1</c:f>
              <c:strCache>
                <c:ptCount val="1"/>
                <c:pt idx="0">
                  <c:v>ALIMENTARI_E_FARMACIE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PROGETTO_spostamenti_PRE_LOCKDO!$A$2:$A$22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PROGETTO_spostamenti_PRE_LOCKDO!$E$2:$E$22</c:f>
              <c:numCache>
                <c:formatCode>General</c:formatCode>
                <c:ptCount val="21"/>
                <c:pt idx="0">
                  <c:v>-4.6900000000000004</c:v>
                </c:pt>
                <c:pt idx="1">
                  <c:v>1.54</c:v>
                </c:pt>
                <c:pt idx="2">
                  <c:v>1.69</c:v>
                </c:pt>
                <c:pt idx="3">
                  <c:v>0.77</c:v>
                </c:pt>
                <c:pt idx="4">
                  <c:v>8.23</c:v>
                </c:pt>
                <c:pt idx="5">
                  <c:v>-0.15</c:v>
                </c:pt>
                <c:pt idx="6">
                  <c:v>0.77</c:v>
                </c:pt>
                <c:pt idx="7">
                  <c:v>0.92</c:v>
                </c:pt>
                <c:pt idx="8">
                  <c:v>-1.38</c:v>
                </c:pt>
                <c:pt idx="9">
                  <c:v>-2.23</c:v>
                </c:pt>
                <c:pt idx="10">
                  <c:v>2.38</c:v>
                </c:pt>
                <c:pt idx="11">
                  <c:v>-1.69</c:v>
                </c:pt>
                <c:pt idx="12">
                  <c:v>-2.54</c:v>
                </c:pt>
                <c:pt idx="13">
                  <c:v>4.1500000000000004</c:v>
                </c:pt>
                <c:pt idx="14">
                  <c:v>0.77</c:v>
                </c:pt>
                <c:pt idx="15">
                  <c:v>-2</c:v>
                </c:pt>
                <c:pt idx="16">
                  <c:v>1.23</c:v>
                </c:pt>
                <c:pt idx="17">
                  <c:v>-0.08</c:v>
                </c:pt>
                <c:pt idx="18">
                  <c:v>-1.77</c:v>
                </c:pt>
                <c:pt idx="19">
                  <c:v>2.38</c:v>
                </c:pt>
                <c:pt idx="20">
                  <c:v>0.54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0CE-4600-8FEB-F0FDA39E711C}"/>
            </c:ext>
          </c:extLst>
        </c:ser>
        <c:ser>
          <c:idx val="4"/>
          <c:order val="4"/>
          <c:tx>
            <c:strRef>
              <c:f>PROGETTO_spostamenti_PRE_LOCKDO!$F$1</c:f>
              <c:strCache>
                <c:ptCount val="1"/>
                <c:pt idx="0">
                  <c:v>VENDITA_E_RICREATIVE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PROGETTO_spostamenti_PRE_LOCKDO!$A$2:$A$22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PROGETTO_spostamenti_PRE_LOCKDO!$F$2:$F$22</c:f>
              <c:numCache>
                <c:formatCode>General</c:formatCode>
                <c:ptCount val="21"/>
                <c:pt idx="0">
                  <c:v>-23.46</c:v>
                </c:pt>
                <c:pt idx="1">
                  <c:v>-7.62</c:v>
                </c:pt>
                <c:pt idx="2">
                  <c:v>-6.08</c:v>
                </c:pt>
                <c:pt idx="3">
                  <c:v>-7.92</c:v>
                </c:pt>
                <c:pt idx="4">
                  <c:v>-1.38</c:v>
                </c:pt>
                <c:pt idx="5">
                  <c:v>-9.92</c:v>
                </c:pt>
                <c:pt idx="6">
                  <c:v>-9.5399999999999991</c:v>
                </c:pt>
                <c:pt idx="7">
                  <c:v>-11.54</c:v>
                </c:pt>
                <c:pt idx="8">
                  <c:v>-12.38</c:v>
                </c:pt>
                <c:pt idx="9">
                  <c:v>-11.69</c:v>
                </c:pt>
                <c:pt idx="10">
                  <c:v>-8.69</c:v>
                </c:pt>
                <c:pt idx="11">
                  <c:v>-12.46</c:v>
                </c:pt>
                <c:pt idx="12">
                  <c:v>-17.079999999999998</c:v>
                </c:pt>
                <c:pt idx="13">
                  <c:v>-6.23</c:v>
                </c:pt>
                <c:pt idx="14">
                  <c:v>-7.92</c:v>
                </c:pt>
                <c:pt idx="15">
                  <c:v>-15.46</c:v>
                </c:pt>
                <c:pt idx="16">
                  <c:v>-3.85</c:v>
                </c:pt>
                <c:pt idx="17">
                  <c:v>-9.92</c:v>
                </c:pt>
                <c:pt idx="18">
                  <c:v>-10.77</c:v>
                </c:pt>
                <c:pt idx="19">
                  <c:v>-9.77</c:v>
                </c:pt>
                <c:pt idx="20">
                  <c:v>-9.69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0CE-4600-8FEB-F0FDA39E71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58305679"/>
        <c:axId val="1154247871"/>
      </c:radarChart>
      <c:catAx>
        <c:axId val="1158305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54247871"/>
        <c:crosses val="autoZero"/>
        <c:auto val="1"/>
        <c:lblAlgn val="ctr"/>
        <c:lblOffset val="100"/>
        <c:noMultiLvlLbl val="0"/>
      </c:catAx>
      <c:valAx>
        <c:axId val="11542478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58305679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1445182724252487"/>
          <c:y val="0.5836894726524211"/>
          <c:w val="0.26138796603912884"/>
          <c:h val="0.3689586880448020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LOCKDOWN</a:t>
            </a:r>
          </a:p>
        </c:rich>
      </c:tx>
      <c:layout>
        <c:manualLayout>
          <c:xMode val="edge"/>
          <c:yMode val="edge"/>
          <c:x val="0.83678779192556541"/>
          <c:y val="4.524886877828054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>
        <c:manualLayout>
          <c:layoutTarget val="inner"/>
          <c:xMode val="edge"/>
          <c:yMode val="edge"/>
          <c:x val="0.17839918317646475"/>
          <c:y val="6.890416978420684E-2"/>
          <c:w val="0.34311861128346749"/>
          <c:h val="0.86219166043158635"/>
        </c:manualLayout>
      </c:layout>
      <c:radarChart>
        <c:radarStyle val="marker"/>
        <c:varyColors val="0"/>
        <c:ser>
          <c:idx val="0"/>
          <c:order val="0"/>
          <c:tx>
            <c:strRef>
              <c:f>PROGETTO_spostamenti_LOCKDOWN!$B$1</c:f>
              <c:strCache>
                <c:ptCount val="1"/>
                <c:pt idx="0">
                  <c:v>LAVORO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PROGETTO_spostamenti_LOCKDOWN!$A$2:$A$22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PROGETTO_spostamenti_LOCKDOWN!$B$2:$B$22</c:f>
              <c:numCache>
                <c:formatCode>General</c:formatCode>
                <c:ptCount val="21"/>
                <c:pt idx="0">
                  <c:v>-66.86</c:v>
                </c:pt>
                <c:pt idx="1">
                  <c:v>-59.22</c:v>
                </c:pt>
                <c:pt idx="2">
                  <c:v>-56.36</c:v>
                </c:pt>
                <c:pt idx="3">
                  <c:v>-60.94</c:v>
                </c:pt>
                <c:pt idx="4">
                  <c:v>-61.42</c:v>
                </c:pt>
                <c:pt idx="5">
                  <c:v>-62.22</c:v>
                </c:pt>
                <c:pt idx="6">
                  <c:v>-64.39</c:v>
                </c:pt>
                <c:pt idx="7">
                  <c:v>-61.78</c:v>
                </c:pt>
                <c:pt idx="8">
                  <c:v>-61.14</c:v>
                </c:pt>
                <c:pt idx="9">
                  <c:v>-59.92</c:v>
                </c:pt>
                <c:pt idx="10">
                  <c:v>-60.53</c:v>
                </c:pt>
                <c:pt idx="11">
                  <c:v>-57.11</c:v>
                </c:pt>
                <c:pt idx="12">
                  <c:v>-59.81</c:v>
                </c:pt>
                <c:pt idx="13">
                  <c:v>-62.58</c:v>
                </c:pt>
                <c:pt idx="14">
                  <c:v>-60.94</c:v>
                </c:pt>
                <c:pt idx="15">
                  <c:v>-58.58</c:v>
                </c:pt>
                <c:pt idx="16">
                  <c:v>-59.89</c:v>
                </c:pt>
                <c:pt idx="17">
                  <c:v>-64.47</c:v>
                </c:pt>
                <c:pt idx="18">
                  <c:v>-60.28</c:v>
                </c:pt>
                <c:pt idx="19">
                  <c:v>-58.06</c:v>
                </c:pt>
                <c:pt idx="20">
                  <c:v>-62.67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592-4E83-9B69-0B7046019217}"/>
            </c:ext>
          </c:extLst>
        </c:ser>
        <c:ser>
          <c:idx val="1"/>
          <c:order val="1"/>
          <c:tx>
            <c:strRef>
              <c:f>PROGETTO_spostamenti_LOCKDOWN!$C$1</c:f>
              <c:strCache>
                <c:ptCount val="1"/>
                <c:pt idx="0">
                  <c:v>RESIDENZIALI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PROGETTO_spostamenti_LOCKDOWN!$A$2:$A$22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PROGETTO_spostamenti_LOCKDOWN!$C$2:$C$22</c:f>
              <c:numCache>
                <c:formatCode>General</c:formatCode>
                <c:ptCount val="21"/>
                <c:pt idx="0">
                  <c:v>31.42</c:v>
                </c:pt>
                <c:pt idx="1">
                  <c:v>24.67</c:v>
                </c:pt>
                <c:pt idx="2">
                  <c:v>23.97</c:v>
                </c:pt>
                <c:pt idx="3">
                  <c:v>28.64</c:v>
                </c:pt>
                <c:pt idx="4">
                  <c:v>28.92</c:v>
                </c:pt>
                <c:pt idx="5">
                  <c:v>25.61</c:v>
                </c:pt>
                <c:pt idx="6">
                  <c:v>29.69</c:v>
                </c:pt>
                <c:pt idx="7">
                  <c:v>30.19</c:v>
                </c:pt>
                <c:pt idx="8">
                  <c:v>29.28</c:v>
                </c:pt>
                <c:pt idx="9">
                  <c:v>27.39</c:v>
                </c:pt>
                <c:pt idx="10">
                  <c:v>25.97</c:v>
                </c:pt>
                <c:pt idx="11">
                  <c:v>28.58</c:v>
                </c:pt>
                <c:pt idx="12">
                  <c:v>29.42</c:v>
                </c:pt>
                <c:pt idx="13">
                  <c:v>28.08</c:v>
                </c:pt>
                <c:pt idx="14">
                  <c:v>28.64</c:v>
                </c:pt>
                <c:pt idx="15">
                  <c:v>28.97</c:v>
                </c:pt>
                <c:pt idx="16">
                  <c:v>25.84</c:v>
                </c:pt>
                <c:pt idx="17">
                  <c:v>27.14</c:v>
                </c:pt>
                <c:pt idx="18">
                  <c:v>29.08</c:v>
                </c:pt>
                <c:pt idx="19">
                  <c:v>28.14</c:v>
                </c:pt>
                <c:pt idx="20">
                  <c:v>25.33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592-4E83-9B69-0B7046019217}"/>
            </c:ext>
          </c:extLst>
        </c:ser>
        <c:ser>
          <c:idx val="2"/>
          <c:order val="2"/>
          <c:tx>
            <c:strRef>
              <c:f>PROGETTO_spostamenti_LOCKDOWN!$D$1</c:f>
              <c:strCache>
                <c:ptCount val="1"/>
                <c:pt idx="0">
                  <c:v>TRASPORTI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PROGETTO_spostamenti_LOCKDOWN!$A$2:$A$22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PROGETTO_spostamenti_LOCKDOWN!$D$2:$D$22</c:f>
              <c:numCache>
                <c:formatCode>General</c:formatCode>
                <c:ptCount val="21"/>
                <c:pt idx="0">
                  <c:v>-81.83</c:v>
                </c:pt>
                <c:pt idx="1">
                  <c:v>-73.25</c:v>
                </c:pt>
                <c:pt idx="2">
                  <c:v>-70.61</c:v>
                </c:pt>
                <c:pt idx="3">
                  <c:v>-75.53</c:v>
                </c:pt>
                <c:pt idx="4">
                  <c:v>-74.56</c:v>
                </c:pt>
                <c:pt idx="5">
                  <c:v>-78.14</c:v>
                </c:pt>
                <c:pt idx="6">
                  <c:v>-79.39</c:v>
                </c:pt>
                <c:pt idx="7">
                  <c:v>-73.14</c:v>
                </c:pt>
                <c:pt idx="8">
                  <c:v>-76.08</c:v>
                </c:pt>
                <c:pt idx="9">
                  <c:v>-73.83</c:v>
                </c:pt>
                <c:pt idx="10">
                  <c:v>-78.78</c:v>
                </c:pt>
                <c:pt idx="11">
                  <c:v>-71.92</c:v>
                </c:pt>
                <c:pt idx="12">
                  <c:v>-75.69</c:v>
                </c:pt>
                <c:pt idx="13">
                  <c:v>-79.42</c:v>
                </c:pt>
                <c:pt idx="14">
                  <c:v>-75.53</c:v>
                </c:pt>
                <c:pt idx="15">
                  <c:v>-78</c:v>
                </c:pt>
                <c:pt idx="16">
                  <c:v>-69.28</c:v>
                </c:pt>
                <c:pt idx="17">
                  <c:v>-78.75</c:v>
                </c:pt>
                <c:pt idx="18">
                  <c:v>-73.69</c:v>
                </c:pt>
                <c:pt idx="19">
                  <c:v>-68.11</c:v>
                </c:pt>
                <c:pt idx="20">
                  <c:v>-78.92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592-4E83-9B69-0B7046019217}"/>
            </c:ext>
          </c:extLst>
        </c:ser>
        <c:ser>
          <c:idx val="3"/>
          <c:order val="3"/>
          <c:tx>
            <c:strRef>
              <c:f>PROGETTO_spostamenti_LOCKDOWN!$E$1</c:f>
              <c:strCache>
                <c:ptCount val="1"/>
                <c:pt idx="0">
                  <c:v>ALIMENTARI_E_FARMACIE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PROGETTO_spostamenti_LOCKDOWN!$A$2:$A$22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PROGETTO_spostamenti_LOCKDOWN!$E$2:$E$22</c:f>
              <c:numCache>
                <c:formatCode>General</c:formatCode>
                <c:ptCount val="21"/>
                <c:pt idx="0">
                  <c:v>-45.72</c:v>
                </c:pt>
                <c:pt idx="1">
                  <c:v>-46.22</c:v>
                </c:pt>
                <c:pt idx="2">
                  <c:v>-44.86</c:v>
                </c:pt>
                <c:pt idx="3">
                  <c:v>-53.5</c:v>
                </c:pt>
                <c:pt idx="4">
                  <c:v>-49.47</c:v>
                </c:pt>
                <c:pt idx="5">
                  <c:v>-49.47</c:v>
                </c:pt>
                <c:pt idx="6">
                  <c:v>-45.53</c:v>
                </c:pt>
                <c:pt idx="7">
                  <c:v>-44.03</c:v>
                </c:pt>
                <c:pt idx="8">
                  <c:v>-44.42</c:v>
                </c:pt>
                <c:pt idx="9">
                  <c:v>-45.61</c:v>
                </c:pt>
                <c:pt idx="10">
                  <c:v>-45.67</c:v>
                </c:pt>
                <c:pt idx="11">
                  <c:v>-40.58</c:v>
                </c:pt>
                <c:pt idx="12">
                  <c:v>-42.06</c:v>
                </c:pt>
                <c:pt idx="13">
                  <c:v>-44.81</c:v>
                </c:pt>
                <c:pt idx="14">
                  <c:v>-53.5</c:v>
                </c:pt>
                <c:pt idx="15">
                  <c:v>-40.97</c:v>
                </c:pt>
                <c:pt idx="16">
                  <c:v>-47.31</c:v>
                </c:pt>
                <c:pt idx="17">
                  <c:v>-46.75</c:v>
                </c:pt>
                <c:pt idx="18">
                  <c:v>-46.44</c:v>
                </c:pt>
                <c:pt idx="19">
                  <c:v>-45.83</c:v>
                </c:pt>
                <c:pt idx="20">
                  <c:v>-51.25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592-4E83-9B69-0B7046019217}"/>
            </c:ext>
          </c:extLst>
        </c:ser>
        <c:ser>
          <c:idx val="4"/>
          <c:order val="4"/>
          <c:tx>
            <c:strRef>
              <c:f>PROGETTO_spostamenti_LOCKDOWN!$F$1</c:f>
              <c:strCache>
                <c:ptCount val="1"/>
                <c:pt idx="0">
                  <c:v>VENDITA_E_RICREATIVE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PROGETTO_spostamenti_LOCKDOWN!$A$2:$A$22</c:f>
              <c:strCache>
                <c:ptCount val="21"/>
                <c:pt idx="0">
                  <c:v>Lombardia</c:v>
                </c:pt>
                <c:pt idx="1">
                  <c:v>Basilicata</c:v>
                </c:pt>
                <c:pt idx="2">
                  <c:v>Sardegna</c:v>
                </c:pt>
                <c:pt idx="3">
                  <c:v>P.A. Bolzano </c:v>
                </c:pt>
                <c:pt idx="4">
                  <c:v>Valle d'Aosta</c:v>
                </c:pt>
                <c:pt idx="5">
                  <c:v>Sicilia</c:v>
                </c:pt>
                <c:pt idx="6">
                  <c:v>Lazio</c:v>
                </c:pt>
                <c:pt idx="7">
                  <c:v>Marche</c:v>
                </c:pt>
                <c:pt idx="8">
                  <c:v>Piemonte</c:v>
                </c:pt>
                <c:pt idx="9">
                  <c:v>Liguria</c:v>
                </c:pt>
                <c:pt idx="10">
                  <c:v>Puglia</c:v>
                </c:pt>
                <c:pt idx="11">
                  <c:v>Friuli Venezia Giulia</c:v>
                </c:pt>
                <c:pt idx="12">
                  <c:v>Emilia-Romagna</c:v>
                </c:pt>
                <c:pt idx="13">
                  <c:v>Abruzzo</c:v>
                </c:pt>
                <c:pt idx="14">
                  <c:v>P.A. Trento</c:v>
                </c:pt>
                <c:pt idx="15">
                  <c:v>Veneto</c:v>
                </c:pt>
                <c:pt idx="16">
                  <c:v>Molise</c:v>
                </c:pt>
                <c:pt idx="17">
                  <c:v>Campania</c:v>
                </c:pt>
                <c:pt idx="18">
                  <c:v>Toscana</c:v>
                </c:pt>
                <c:pt idx="19">
                  <c:v>Umbria</c:v>
                </c:pt>
                <c:pt idx="20">
                  <c:v>Calabria</c:v>
                </c:pt>
              </c:strCache>
            </c:strRef>
          </c:cat>
          <c:val>
            <c:numRef>
              <c:f>PROGETTO_spostamenti_LOCKDOWN!$F$2:$F$22</c:f>
              <c:numCache>
                <c:formatCode>General</c:formatCode>
                <c:ptCount val="21"/>
                <c:pt idx="0">
                  <c:v>-83.81</c:v>
                </c:pt>
                <c:pt idx="1">
                  <c:v>-77.61</c:v>
                </c:pt>
                <c:pt idx="2">
                  <c:v>-78.83</c:v>
                </c:pt>
                <c:pt idx="3">
                  <c:v>-83.75</c:v>
                </c:pt>
                <c:pt idx="4">
                  <c:v>-85.14</c:v>
                </c:pt>
                <c:pt idx="5">
                  <c:v>-80.31</c:v>
                </c:pt>
                <c:pt idx="6">
                  <c:v>-80.97</c:v>
                </c:pt>
                <c:pt idx="7">
                  <c:v>-79.94</c:v>
                </c:pt>
                <c:pt idx="8">
                  <c:v>-80.33</c:v>
                </c:pt>
                <c:pt idx="9">
                  <c:v>-79.22</c:v>
                </c:pt>
                <c:pt idx="10">
                  <c:v>-78.19</c:v>
                </c:pt>
                <c:pt idx="11">
                  <c:v>-80.5</c:v>
                </c:pt>
                <c:pt idx="12">
                  <c:v>-80.78</c:v>
                </c:pt>
                <c:pt idx="13">
                  <c:v>-79.75</c:v>
                </c:pt>
                <c:pt idx="14">
                  <c:v>-83.75</c:v>
                </c:pt>
                <c:pt idx="15">
                  <c:v>-81.03</c:v>
                </c:pt>
                <c:pt idx="16">
                  <c:v>-77.31</c:v>
                </c:pt>
                <c:pt idx="17">
                  <c:v>-81.31</c:v>
                </c:pt>
                <c:pt idx="18">
                  <c:v>-80.14</c:v>
                </c:pt>
                <c:pt idx="19">
                  <c:v>-80.08</c:v>
                </c:pt>
                <c:pt idx="20">
                  <c:v>-80.86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592-4E83-9B69-0B70460192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66042095"/>
        <c:axId val="864546335"/>
      </c:radarChart>
      <c:catAx>
        <c:axId val="11660420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864546335"/>
        <c:crosses val="autoZero"/>
        <c:auto val="1"/>
        <c:lblAlgn val="ctr"/>
        <c:lblOffset val="100"/>
        <c:noMultiLvlLbl val="0"/>
      </c:catAx>
      <c:valAx>
        <c:axId val="8645463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660420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68448020717721048"/>
          <c:y val="0.4820010055304173"/>
          <c:w val="0.28771735109137991"/>
          <c:h val="0.493227317173588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PROGETTO_PERCENTUALE_CASI_SU_RE!$A$2:$A$108</cx:f>
        <cx:nf>PROGETTO_PERCENTUALE_CASI_SU_RE!$A$1</cx:nf>
        <cx:lvl ptCount="107" name="NOME_PROVINCIA">
          <cx:pt idx="0">Agrigento</cx:pt>
          <cx:pt idx="1">Alessandria</cx:pt>
          <cx:pt idx="2">Ancona</cx:pt>
          <cx:pt idx="3">Aosta</cx:pt>
          <cx:pt idx="4">Arezzo</cx:pt>
          <cx:pt idx="5">Ascoli Piceno</cx:pt>
          <cx:pt idx="6">Asti</cx:pt>
          <cx:pt idx="7">Avellino</cx:pt>
          <cx:pt idx="8">Bari</cx:pt>
          <cx:pt idx="9">Barletta-Andria-Trani</cx:pt>
          <cx:pt idx="10">Belluno</cx:pt>
          <cx:pt idx="11">Benevento</cx:pt>
          <cx:pt idx="12">Bergamo</cx:pt>
          <cx:pt idx="13">Biella</cx:pt>
          <cx:pt idx="14">Bologna</cx:pt>
          <cx:pt idx="15">Bolzano</cx:pt>
          <cx:pt idx="16">Brescia</cx:pt>
          <cx:pt idx="17">Brindisi</cx:pt>
          <cx:pt idx="18">Cagliari</cx:pt>
          <cx:pt idx="19">Caltanissetta</cx:pt>
          <cx:pt idx="20">Campobasso</cx:pt>
          <cx:pt idx="21">Caserta</cx:pt>
          <cx:pt idx="22">Catania</cx:pt>
          <cx:pt idx="23">Catanzaro</cx:pt>
          <cx:pt idx="24">Chieti</cx:pt>
          <cx:pt idx="25">Como</cx:pt>
          <cx:pt idx="26">Cosenza</cx:pt>
          <cx:pt idx="27">Cremona</cx:pt>
          <cx:pt idx="28">Crotone</cx:pt>
          <cx:pt idx="29">Cuneo</cx:pt>
          <cx:pt idx="30">Enna</cx:pt>
          <cx:pt idx="31">Fermo</cx:pt>
          <cx:pt idx="32">Ferrara</cx:pt>
          <cx:pt idx="33">Firenze</cx:pt>
          <cx:pt idx="34">Foggia</cx:pt>
          <cx:pt idx="35">Forlì-Cesena</cx:pt>
          <cx:pt idx="36">Frosinone</cx:pt>
          <cx:pt idx="37">Genova</cx:pt>
          <cx:pt idx="38">Gorizia</cx:pt>
          <cx:pt idx="39">Grosseto</cx:pt>
          <cx:pt idx="40">Imperia</cx:pt>
          <cx:pt idx="41">Isernia</cx:pt>
          <cx:pt idx="42">La Spezia</cx:pt>
          <cx:pt idx="43">L'Aquila</cx:pt>
          <cx:pt idx="44">Latina</cx:pt>
          <cx:pt idx="45">Lecce</cx:pt>
          <cx:pt idx="46">Lecco</cx:pt>
          <cx:pt idx="47">Livorno</cx:pt>
          <cx:pt idx="48">Lodi</cx:pt>
          <cx:pt idx="49">Lucca</cx:pt>
          <cx:pt idx="50">Macerata</cx:pt>
          <cx:pt idx="51">Mantova</cx:pt>
          <cx:pt idx="52">Massa Carrara</cx:pt>
          <cx:pt idx="53">Matera</cx:pt>
          <cx:pt idx="54">Messina</cx:pt>
          <cx:pt idx="55">Milano</cx:pt>
          <cx:pt idx="56">Modena</cx:pt>
          <cx:pt idx="57">Monza e della Brianza</cx:pt>
          <cx:pt idx="58">Napoli</cx:pt>
          <cx:pt idx="59">Novara</cx:pt>
          <cx:pt idx="60">Nuoro</cx:pt>
          <cx:pt idx="61">Oristano</cx:pt>
          <cx:pt idx="62">Padova</cx:pt>
          <cx:pt idx="63">Palermo</cx:pt>
          <cx:pt idx="64">Parma</cx:pt>
          <cx:pt idx="65">Pavia</cx:pt>
          <cx:pt idx="66">Perugia</cx:pt>
          <cx:pt idx="67">Pesaro e Urbino</cx:pt>
          <cx:pt idx="68">Pescara</cx:pt>
          <cx:pt idx="69">Piacenza</cx:pt>
          <cx:pt idx="70">Pisa</cx:pt>
          <cx:pt idx="71">Pistoia</cx:pt>
          <cx:pt idx="72">Pordenone</cx:pt>
          <cx:pt idx="73">Potenza</cx:pt>
          <cx:pt idx="74">Prato</cx:pt>
          <cx:pt idx="75">Ragusa</cx:pt>
          <cx:pt idx="76">Ravenna</cx:pt>
          <cx:pt idx="77">Reggio di Calabria</cx:pt>
          <cx:pt idx="78">Reggio nell'Emilia</cx:pt>
          <cx:pt idx="79">Rieti</cx:pt>
          <cx:pt idx="80">Rimini</cx:pt>
          <cx:pt idx="81">Roma</cx:pt>
          <cx:pt idx="82">Rovigo</cx:pt>
          <cx:pt idx="83">Salerno</cx:pt>
          <cx:pt idx="84">Sassari</cx:pt>
          <cx:pt idx="85">Savona</cx:pt>
          <cx:pt idx="86">Siena</cx:pt>
          <cx:pt idx="87">Siracusa</cx:pt>
          <cx:pt idx="88">Sondrio</cx:pt>
          <cx:pt idx="89">Sud Sardegna</cx:pt>
          <cx:pt idx="90">Taranto</cx:pt>
          <cx:pt idx="91">Teramo</cx:pt>
          <cx:pt idx="92">Terni</cx:pt>
          <cx:pt idx="93">Torino</cx:pt>
          <cx:pt idx="94">Trapani</cx:pt>
          <cx:pt idx="95">Trento</cx:pt>
          <cx:pt idx="96">Treviso</cx:pt>
          <cx:pt idx="97">Trieste</cx:pt>
          <cx:pt idx="98">Udine</cx:pt>
          <cx:pt idx="99">Varese</cx:pt>
          <cx:pt idx="100">Venezia</cx:pt>
          <cx:pt idx="101">Verbano-Cusio-Ossola</cx:pt>
          <cx:pt idx="102">Vercelli</cx:pt>
          <cx:pt idx="103">Verona</cx:pt>
          <cx:pt idx="104">Vibo Valentia</cx:pt>
          <cx:pt idx="105">Vicenza</cx:pt>
          <cx:pt idx="106">Viterbo</cx:pt>
        </cx:lvl>
      </cx:strDim>
      <cx:numDim type="colorVal">
        <cx:f>PROGETTO_PERCENTUALE_CASI_SU_RE!$B$2:$B$108</cx:f>
        <cx:nf>PROGETTO_PERCENTUALE_CASI_SU_RE!$B$1</cx:nf>
        <cx:lvl ptCount="107" formatCode="0,000" name="RAPPORTO">
          <cx:pt idx="0">0.031</cx:pt>
          <cx:pt idx="1">0.85099999999999998</cx:pt>
          <cx:pt idx="2">0.38600000000000001</cx:pt>
          <cx:pt idx="3">0.90900000000000003</cx:pt>
          <cx:pt idx="4">0.19800000000000001</cx:pt>
          <cx:pt idx="5">0.13600000000000001</cx:pt>
          <cx:pt idx="6">0.754</cx:pt>
          <cx:pt idx="7">0.113</cx:pt>
          <cx:pt idx="8">0.106</cx:pt>
          <cx:pt idx="9">0.097000000000000003</cx:pt>
          <cx:pt idx="10">0.55600000000000005</cx:pt>
          <cx:pt idx="11">0.067000000000000004</cx:pt>
          <cx:pt idx="12">1.026</cx:pt>
          <cx:pt idx="13">0.55900000000000005</cx:pt>
          <cx:pt idx="14">0.44800000000000001</cx:pt>
          <cx:pt idx="15">0.47699999999999998</cx:pt>
          <cx:pt idx="16">1.0289999999999999</cx:pt>
          <cx:pt idx="17">0.14799999999999999</cx:pt>
          <cx:pt idx="18">0.057000000000000002</cx:pt>
          <cx:pt idx="19">0.060999999999999999</cx:pt>
          <cx:pt idx="20">0.10299999999999999</cx:pt>
          <cx:pt idx="21">0.047</cx:pt>
          <cx:pt idx="22">0.089999999999999997</cx:pt>
          <cx:pt idx="23">0.058000000000000003</cx:pt>
          <cx:pt idx="24">0.19800000000000001</cx:pt>
          <cx:pt idx="25">0.55300000000000005</cx:pt>
          <cx:pt idx="26">0.065000000000000002</cx:pt>
          <cx:pt idx="27">1.6859999999999999</cx:pt>
          <cx:pt idx="28">0.069000000000000006</cx:pt>
          <cx:pt idx="29">0.432</cx:pt>
          <cx:pt idx="30">0.254</cx:pt>
          <cx:pt idx="31">0.25900000000000001</cx:pt>
          <cx:pt idx="32">0.27000000000000002</cx:pt>
          <cx:pt idx="33">0.318</cx:pt>
          <cx:pt idx="34">0.17199999999999999</cx:pt>
          <cx:pt idx="35">0.40500000000000003</cx:pt>
          <cx:pt idx="36">0.11700000000000001</cx:pt>
          <cx:pt idx="37">0.57799999999999996</cx:pt>
          <cx:pt idx="38">0.14799999999999999</cx:pt>
          <cx:pt idx="39">0.185</cx:pt>
          <cx:pt idx="40">0.67200000000000004</cx:pt>
          <cx:pt idx="41">0.071999999999999995</cx:pt>
          <cx:pt idx="42">0.39700000000000002</cx:pt>
          <cx:pt idx="43">0.082000000000000003</cx:pt>
          <cx:pt idx="44">0.087999999999999995</cx:pt>
          <cx:pt idx="45">0.063</cx:pt>
          <cx:pt idx="46">0.69499999999999995</cx:pt>
          <cx:pt idx="47">0.156</cx:pt>
          <cx:pt idx="48">1.2689999999999999</cx:pt>
          <cx:pt idx="49">0.33600000000000002</cx:pt>
          <cx:pt idx="50">0.32800000000000001</cx:pt>
          <cx:pt idx="51">0.77600000000000002</cx:pt>
          <cx:pt idx="52">0.52100000000000002</cx:pt>
          <cx:pt idx="53">0.10100000000000001</cx:pt>
          <cx:pt idx="54">0.087999999999999995</cx:pt>
          <cx:pt idx="55">0.61699999999999999</cx:pt>
          <cx:pt idx="56">0.52900000000000003</cx:pt>
          <cx:pt idx="57">0.55200000000000005</cx:pt>
          <cx:pt idx="58">0.080000000000000002</cx:pt>
          <cx:pt idx="59">0.64300000000000002</cx:pt>
          <cx:pt idx="60">0.039</cx:pt>
          <cx:pt idx="61">0.035000000000000003</cx:pt>
          <cx:pt idx="62">0.40899999999999997</cx:pt>
          <cx:pt idx="63">0.041000000000000002</cx:pt>
          <cx:pt idx="64">0.70899999999999996</cx:pt>
          <cx:pt idx="65">0.81799999999999995</cx:pt>
          <cx:pt idx="66">0.152</cx:pt>
          <cx:pt idx="67">0.70799999999999996</cx:pt>
          <cx:pt idx="68">0.42399999999999999</cx:pt>
          <cx:pt idx="69">1.4610000000000001</cx:pt>
          <cx:pt idx="70">0.20499999999999999</cx:pt>
          <cx:pt idx="71">0.22</cx:pt>
          <cx:pt idx="72">0.20699999999999999</cx:pt>
          <cx:pt idx="73">0.052999999999999999</cx:pt>
          <cx:pt idx="74">0.20499999999999999</cx:pt>
          <cx:pt idx="75">0.029000000000000001</cx:pt>
          <cx:pt idx="76">0.253</cx:pt>
          <cx:pt idx="77">0.052999999999999999</cx:pt>
          <cx:pt idx="78">0.89600000000000002</cx:pt>
          <cx:pt idx="79">0.214</cx:pt>
          <cx:pt idx="80">0.59799999999999998</cx:pt>
          <cx:pt idx="81">0.113</cx:pt>
          <cx:pt idx="82">0.184</cx:pt>
          <cx:pt idx="83">0.059999999999999998</cx:pt>
          <cx:pt idx="84">0.17299999999999999</cx:pt>
          <cx:pt idx="85">0.59899999999999998</cx:pt>
          <cx:pt idx="86">0.159</cx:pt>
          <cx:pt idx="87">0.058999999999999997</cx:pt>
          <cx:pt idx="88">0.65200000000000002</cx:pt>
          <cx:pt idx="89">0.027</cx:pt>
          <cx:pt idx="90">0.045999999999999999</cx:pt>
          <cx:pt idx="91">0.20999999999999999</cx:pt>
          <cx:pt idx="92">0.158</cx:pt>
          <cx:pt idx="93">0.61099999999999999</cx:pt>
          <cx:pt idx="94">0.032000000000000001</cx:pt>
          <cx:pt idx="95">0.78500000000000003</cx:pt>
          <cx:pt idx="96">0.28699999999999998</cx:pt>
          <cx:pt idx="97">0.55300000000000005</cx:pt>
          <cx:pt idx="98">0.185</cx:pt>
          <cx:pt idx="99">0.312</cx:pt>
          <cx:pt idx="100">0.29199999999999998</cx:pt>
          <cx:pt idx="101">0.66600000000000004</cx:pt>
          <cx:pt idx="102">0.67200000000000004</cx:pt>
          <cx:pt idx="103">0.51800000000000002</cx:pt>
          <cx:pt idx="104">0.053999999999999999</cx:pt>
          <cx:pt idx="105">0.315</cx:pt>
          <cx:pt idx="106">0.126</cx:pt>
        </cx:lvl>
      </cx:numDim>
    </cx:data>
  </cx:chartData>
  <cx:chart>
    <cx:title pos="t" align="ctr" overlay="0">
      <cx:tx>
        <cx:txData>
          <cx:v>RAPPORTO CASI SU RESIDENTI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it-IT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RAPPORTO CASI SU RESIDENTI</a:t>
          </a:r>
        </a:p>
      </cx:txPr>
    </cx:title>
    <cx:plotArea>
      <cx:plotAreaRegion>
        <cx:series layoutId="regionMap" uniqueId="{D5FDB12A-440E-4F7A-B6C1-BC54253A8B50}">
          <cx:tx>
            <cx:txData>
              <cx:f>PROGETTO_PERCENTUALE_CASI_SU_RE!$B$1</cx:f>
              <cx:v>RAPPORTO</cx:v>
            </cx:txData>
          </cx:tx>
          <cx:dataId val="0"/>
          <cx:layoutPr>
            <cx:regionLabelLayout val="none"/>
            <cx:geography projectionType="miller" viewedRegionType="dataOnly" cultureLanguage="it-IT" cultureRegion="IT" attribution="Con tecnologia Bing">
              <cx:geoCache provider="{E9337A44-BEBE-4D9F-B70C-5C5E7DAFC167}">
                <cx:binary>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</cx:binary>
              </cx:geoCache>
            </cx:geography>
          </cx:layoutPr>
          <cx:valueColorPositions count="3"/>
        </cx:series>
      </cx:plotAreaRegion>
    </cx:plotArea>
    <cx:legend pos="l" align="ctr" overlay="1"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endParaRPr lang="it-IT" sz="900" b="0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</a:endParaRPr>
        </a:p>
      </cx:txPr>
    </cx:legend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/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tx1"/>
    </cs:fontRef>
    <cs:spPr>
      <a:pattFill prst="ltDn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>
        <a:solidFill>
          <a:schemeClr val="phClr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/>
      </a:solidFill>
      <a:sp3d/>
    </cs:spPr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BR">
  <a:themeElements>
    <a:clrScheme name="Personalizzato 2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345D7E"/>
      </a:hlink>
      <a:folHlink>
        <a:srgbClr val="548BB7"/>
      </a:folHlink>
    </a:clrScheme>
    <a:fontScheme name="Arial - Franklin">
      <a:majorFont>
        <a:latin typeface="Arial"/>
        <a:ea typeface=""/>
        <a:cs typeface=""/>
      </a:majorFont>
      <a:minorFont>
        <a:latin typeface="Franklin Gothic Medium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BR" id="{1ABF7B2F-255A-4C46-8316-DDDBD41CA66D}" vid="{27DE2722-4E7D-E040-A34C-D8B5FEBA666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8010330b-3f0c-4c7a-b20e-29bdaebfadf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AA2C624A904A418DF9199DDF34D9F6" ma:contentTypeVersion="7" ma:contentTypeDescription="Create a new document." ma:contentTypeScope="" ma:versionID="7cfdf31e4ba7ff2815609a550415a13d">
  <xsd:schema xmlns:xsd="http://www.w3.org/2001/XMLSchema" xmlns:xs="http://www.w3.org/2001/XMLSchema" xmlns:p="http://schemas.microsoft.com/office/2006/metadata/properties" xmlns:ns3="8010330b-3f0c-4c7a-b20e-29bdaebfadf4" xmlns:ns4="b28cbbf2-4894-42be-84f1-f4bf5d911dfa" targetNamespace="http://schemas.microsoft.com/office/2006/metadata/properties" ma:root="true" ma:fieldsID="254411e7379809d7a47dac33d237d2d9" ns3:_="" ns4:_="">
    <xsd:import namespace="8010330b-3f0c-4c7a-b20e-29bdaebfadf4"/>
    <xsd:import namespace="b28cbbf2-4894-42be-84f1-f4bf5d911d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10330b-3f0c-4c7a-b20e-29bdaebfad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8cbbf2-4894-42be-84f1-f4bf5d911d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6FCE6-AA0A-408C-8D20-B980FCED8874}">
  <ds:schemaRefs>
    <ds:schemaRef ds:uri="http://schemas.microsoft.com/office/2006/metadata/properties"/>
    <ds:schemaRef ds:uri="http://schemas.microsoft.com/office/infopath/2007/PartnerControls"/>
    <ds:schemaRef ds:uri="8010330b-3f0c-4c7a-b20e-29bdaebfadf4"/>
  </ds:schemaRefs>
</ds:datastoreItem>
</file>

<file path=customXml/itemProps2.xml><?xml version="1.0" encoding="utf-8"?>
<ds:datastoreItem xmlns:ds="http://schemas.openxmlformats.org/officeDocument/2006/customXml" ds:itemID="{7AE5F1A3-31DC-4D4D-A461-F92F201FBF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5A66DD-6021-4E42-A9FA-4DF5D29066C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10330b-3f0c-4c7a-b20e-29bdaebfadf4"/>
    <ds:schemaRef ds:uri="b28cbbf2-4894-42be-84f1-f4bf5d911d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800449A-4142-4890-9314-4538FC2D9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aziendale moderno.dotx</Template>
  <TotalTime>0</TotalTime>
  <Pages>29</Pages>
  <Words>6355</Words>
  <Characters>36227</Characters>
  <Application>Microsoft Office Word</Application>
  <DocSecurity>0</DocSecurity>
  <Lines>301</Lines>
  <Paragraphs>84</Paragraphs>
  <ScaleCrop>false</ScaleCrop>
  <HeadingPairs>
    <vt:vector size="6" baseType="variant">
      <vt:variant>
        <vt:lpstr>Titolo</vt:lpstr>
      </vt:variant>
      <vt:variant>
        <vt:i4>1</vt:i4>
      </vt:variant>
      <vt:variant>
        <vt:lpstr>Intestazioni</vt:lpstr>
      </vt:variant>
      <vt:variant>
        <vt:i4>20</vt:i4>
      </vt:variant>
      <vt:variant>
        <vt:lpstr>Title</vt:lpstr>
      </vt:variant>
      <vt:variant>
        <vt:i4>1</vt:i4>
      </vt:variant>
    </vt:vector>
  </HeadingPairs>
  <TitlesOfParts>
    <vt:vector size="22" baseType="lpstr">
      <vt:lpstr/>
      <vt:lpstr>Introduzione e Specifiche</vt:lpstr>
      <vt:lpstr>Creazione tabella master</vt:lpstr>
      <vt:lpstr>    1.1. Accorgimenti preventivi all’importazione su Datagrip: data cleansing del fi</vt:lpstr>
      <vt:lpstr>    1.2. Creazione di uno schema “ad hoc” su Datagrip:</vt:lpstr>
      <vt:lpstr>    1.3. Creazione della tabella master e relativo popolamento</vt:lpstr>
      <vt:lpstr>Verifica delle forme normali e decomposizione</vt:lpstr>
      <vt:lpstr>    2.1. Verifica della 3NF</vt:lpstr>
      <vt:lpstr>    2.2. Creazione delle tabelle in Oracle e definizione dei vincoli mediante DDL</vt:lpstr>
      <vt:lpstr>Arricchimento dello schema</vt:lpstr>
      <vt:lpstr>    3.1. Aggiunta dati regionali sui casi e violazione vincolo di integrità referenz</vt:lpstr>
      <vt:lpstr>    3.2. Ampliamento dati per regione sugli spostamenti </vt:lpstr>
      <vt:lpstr>    3.3. Inserimento dati sulla popolazione residente e sugli over 65</vt:lpstr>
      <vt:lpstr>    3.4. Inserimento dati sull’inquinamento dell’aria</vt:lpstr>
      <vt:lpstr>Schema Concettuale E/R</vt:lpstr>
      <vt:lpstr>    4.1. Identificazione del modello relazionale dello schema </vt:lpstr>
      <vt:lpstr>    4.2. Identificazione del modello entità/relazione</vt:lpstr>
      <vt:lpstr>Query per l’analisi del contagio</vt:lpstr>
      <vt:lpstr>PL/SQL</vt:lpstr>
      <vt:lpstr>    6.1. Specifica in PL/SQL di Stored Procedure</vt:lpstr>
      <vt:lpstr>    Specifica in PL/SQL di Trigger</vt:lpstr>
      <vt:lpstr/>
    </vt:vector>
  </TitlesOfParts>
  <Company/>
  <LinksUpToDate>false</LinksUpToDate>
  <CharactersWithSpaces>42498</CharactersWithSpaces>
  <SharedDoc>false</SharedDoc>
  <HLinks>
    <vt:vector size="216" baseType="variant">
      <vt:variant>
        <vt:i4>5963860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vista_casi_complessivi</vt:lpwstr>
      </vt:variant>
      <vt:variant>
        <vt:i4>458772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query</vt:lpwstr>
      </vt:variant>
      <vt:variant>
        <vt:i4>458772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query</vt:lpwstr>
      </vt:variant>
      <vt:variant>
        <vt:i4>458772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query</vt:lpwstr>
      </vt:variant>
      <vt:variant>
        <vt:i4>458772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query</vt:lpwstr>
      </vt:variant>
      <vt:variant>
        <vt:i4>2293775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SETTIMA_Q</vt:lpwstr>
      </vt:variant>
      <vt:variant>
        <vt:i4>5111905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SESTA_Q</vt:lpwstr>
      </vt:variant>
      <vt:variant>
        <vt:i4>720947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QUINTA_Q</vt:lpwstr>
      </vt:variant>
      <vt:variant>
        <vt:i4>1507387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QUARTA_Q</vt:lpwstr>
      </vt:variant>
      <vt:variant>
        <vt:i4>4194407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TERZA_Q</vt:lpwstr>
      </vt:variant>
      <vt:variant>
        <vt:i4>3211295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SECONDA_Q</vt:lpwstr>
      </vt:variant>
      <vt:variant>
        <vt:i4>4194424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PRIMA_Q</vt:lpwstr>
      </vt:variant>
      <vt:variant>
        <vt:i4>2293873</vt:i4>
      </vt:variant>
      <vt:variant>
        <vt:i4>129</vt:i4>
      </vt:variant>
      <vt:variant>
        <vt:i4>0</vt:i4>
      </vt:variant>
      <vt:variant>
        <vt:i4>5</vt:i4>
      </vt:variant>
      <vt:variant>
        <vt:lpwstr>https://github.com/andreapas79/COVID-19/blob/master/Data/air_pollution_data/Tabella 4.xlsx</vt:lpwstr>
      </vt:variant>
      <vt:variant>
        <vt:lpwstr/>
      </vt:variant>
      <vt:variant>
        <vt:i4>1900577</vt:i4>
      </vt:variant>
      <vt:variant>
        <vt:i4>126</vt:i4>
      </vt:variant>
      <vt:variant>
        <vt:i4>0</vt:i4>
      </vt:variant>
      <vt:variant>
        <vt:i4>5</vt:i4>
      </vt:variant>
      <vt:variant>
        <vt:lpwstr>http://dati.istat.it/Index.aspx?DataSetCode=DCIS_POPRES1</vt:lpwstr>
      </vt:variant>
      <vt:variant>
        <vt:lpwstr/>
      </vt:variant>
      <vt:variant>
        <vt:i4>4653070</vt:i4>
      </vt:variant>
      <vt:variant>
        <vt:i4>123</vt:i4>
      </vt:variant>
      <vt:variant>
        <vt:i4>0</vt:i4>
      </vt:variant>
      <vt:variant>
        <vt:i4>5</vt:i4>
      </vt:variant>
      <vt:variant>
        <vt:lpwstr>https://www.google.com/covid19/mobility/index.html?hl=it</vt:lpwstr>
      </vt:variant>
      <vt:variant>
        <vt:lpwstr/>
      </vt:variant>
      <vt:variant>
        <vt:i4>589919</vt:i4>
      </vt:variant>
      <vt:variant>
        <vt:i4>120</vt:i4>
      </vt:variant>
      <vt:variant>
        <vt:i4>0</vt:i4>
      </vt:variant>
      <vt:variant>
        <vt:i4>5</vt:i4>
      </vt:variant>
      <vt:variant>
        <vt:lpwstr>https://github.com/pcm-dpc/COVID-19/blob/master/dati-regioni/dpc-covid19-ita-regioni.csv</vt:lpwstr>
      </vt:variant>
      <vt:variant>
        <vt:lpwstr/>
      </vt:variant>
      <vt:variant>
        <vt:i4>5701701</vt:i4>
      </vt:variant>
      <vt:variant>
        <vt:i4>117</vt:i4>
      </vt:variant>
      <vt:variant>
        <vt:i4>0</vt:i4>
      </vt:variant>
      <vt:variant>
        <vt:i4>5</vt:i4>
      </vt:variant>
      <vt:variant>
        <vt:lpwstr>https://github.com/pcm-dpc/COVID-19/tree/master/dati-province</vt:lpwstr>
      </vt:variant>
      <vt:variant>
        <vt:lpwstr/>
      </vt:variant>
      <vt:variant>
        <vt:i4>1179697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_Toc43154201</vt:lpwstr>
      </vt:variant>
      <vt:variant>
        <vt:i4>1245233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_Toc43154200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_Toc43154199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_Toc43154198</vt:lpwstr>
      </vt:variant>
      <vt:variant>
        <vt:i4>1507384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_Toc43154197</vt:lpwstr>
      </vt:variant>
      <vt:variant>
        <vt:i4>1441848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_Toc43154196</vt:lpwstr>
      </vt:variant>
      <vt:variant>
        <vt:i4>1376312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_Toc43154195</vt:lpwstr>
      </vt:variant>
      <vt:variant>
        <vt:i4>1310776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_Toc43154194</vt:lpwstr>
      </vt:variant>
      <vt:variant>
        <vt:i4>1245240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_Toc43154193</vt:lpwstr>
      </vt:variant>
      <vt:variant>
        <vt:i4>1179704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_Toc43154192</vt:lpwstr>
      </vt:variant>
      <vt:variant>
        <vt:i4>1114168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_Toc43154191</vt:lpwstr>
      </vt:variant>
      <vt:variant>
        <vt:i4>1048632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_Toc43154190</vt:lpwstr>
      </vt:variant>
      <vt:variant>
        <vt:i4>1638457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_Toc43154189</vt:lpwstr>
      </vt:variant>
      <vt:variant>
        <vt:i4>1572921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_Toc43154188</vt:lpwstr>
      </vt:variant>
      <vt:variant>
        <vt:i4>1507385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_Toc43154187</vt:lpwstr>
      </vt:variant>
      <vt:variant>
        <vt:i4>1441849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_Toc43154186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_Toc43154185</vt:lpwstr>
      </vt:variant>
      <vt:variant>
        <vt:i4>1310777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_Toc43154184</vt:lpwstr>
      </vt:variant>
      <vt:variant>
        <vt:i4>1245241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_Toc43154183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2020-06-18T22:35:00Z</dcterms:created>
  <dcterms:modified xsi:type="dcterms:W3CDTF">2020-06-19T07:42:00Z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0x01010068AA2C624A904A418DF9199DDF34D9F6</vt:lpwstr>
  </property>
</Properties>
</file>